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36DCEDE3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20F0A8C5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olden Mart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0543C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3er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>Golden Mart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Product Owner</w:t>
            </w:r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28EF31BB" w:rsidR="00E4454A" w:rsidRDefault="005B1B0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B538D26" wp14:editId="1C1063F8">
            <wp:extent cx="5480050" cy="1020280"/>
            <wp:effectExtent l="0" t="0" r="635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86" t="50195" r="16778" b="28005"/>
                    <a:stretch/>
                  </pic:blipFill>
                  <pic:spPr bwMode="auto">
                    <a:xfrm>
                      <a:off x="0" y="0"/>
                      <a:ext cx="5530583" cy="102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197A" w:rsidRPr="00EF197A">
        <w:rPr>
          <w:noProof/>
        </w:rPr>
        <w:t xml:space="preserve"> </w:t>
      </w:r>
      <w:r w:rsidR="00EF197A">
        <w:rPr>
          <w:noProof/>
        </w:rPr>
        <w:drawing>
          <wp:inline distT="0" distB="0" distL="0" distR="0" wp14:anchorId="18D9C796" wp14:editId="57429457">
            <wp:extent cx="5480462" cy="766882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505" t="56363" r="19087" b="28354"/>
                    <a:stretch/>
                  </pic:blipFill>
                  <pic:spPr bwMode="auto">
                    <a:xfrm>
                      <a:off x="0" y="0"/>
                      <a:ext cx="5596515" cy="78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38A852EC" w:rsidR="00E4454A" w:rsidRPr="003D03FF" w:rsidRDefault="00B05DDF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81FA75" wp14:editId="759BAD50">
            <wp:extent cx="5981032" cy="846162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386" t="49134" r="17849" b="34570"/>
                    <a:stretch/>
                  </pic:blipFill>
                  <pic:spPr bwMode="auto">
                    <a:xfrm>
                      <a:off x="0" y="0"/>
                      <a:ext cx="6026465" cy="8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324056B7" w14:textId="77777777" w:rsidR="00E16C9A" w:rsidRDefault="00E16C9A" w:rsidP="0082551C">
      <w:pPr>
        <w:ind w:left="0"/>
      </w:pPr>
    </w:p>
    <w:p w14:paraId="6B473268" w14:textId="4569D879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EF197A">
        <w:t>5</w:t>
      </w:r>
    </w:p>
    <w:p w14:paraId="12BA051A" w14:textId="77777777" w:rsidR="00B05DDF" w:rsidRDefault="00B05DDF" w:rsidP="0082551C">
      <w:pPr>
        <w:ind w:left="0"/>
      </w:pPr>
    </w:p>
    <w:p w14:paraId="7160F18E" w14:textId="56D34612" w:rsidR="0082551C" w:rsidRDefault="00B30D16" w:rsidP="0082551C">
      <w:pPr>
        <w:ind w:left="0"/>
      </w:pPr>
      <w:r>
        <w:rPr>
          <w:noProof/>
        </w:rPr>
        <w:lastRenderedPageBreak/>
        <w:drawing>
          <wp:inline distT="0" distB="0" distL="0" distR="0" wp14:anchorId="023406D2" wp14:editId="7616E816">
            <wp:extent cx="5458619" cy="32004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63" t="29368" r="40266" b="16857"/>
                    <a:stretch/>
                  </pic:blipFill>
                  <pic:spPr bwMode="auto">
                    <a:xfrm>
                      <a:off x="0" y="0"/>
                      <a:ext cx="5467183" cy="320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46A1" w14:textId="77777777" w:rsidR="00EF197A" w:rsidRDefault="00EF197A" w:rsidP="0082551C">
      <w:pPr>
        <w:ind w:left="0"/>
      </w:pPr>
    </w:p>
    <w:p w14:paraId="57CA0EFF" w14:textId="07D9ED3E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EF197A">
        <w:t>5</w:t>
      </w:r>
    </w:p>
    <w:p w14:paraId="6E93CAAA" w14:textId="3B6802EB" w:rsidR="00E16C9A" w:rsidRDefault="004D542B" w:rsidP="0082551C">
      <w:pPr>
        <w:ind w:left="0"/>
      </w:pPr>
      <w:r>
        <w:rPr>
          <w:noProof/>
        </w:rPr>
        <w:lastRenderedPageBreak/>
        <w:drawing>
          <wp:inline distT="0" distB="0" distL="0" distR="0" wp14:anchorId="2044B45C" wp14:editId="758145A8">
            <wp:extent cx="5049672" cy="5432837"/>
            <wp:effectExtent l="0" t="0" r="0" b="0"/>
            <wp:docPr id="674610785" name="Imagen 67461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02" t="13130" r="31065" b="8736"/>
                    <a:stretch/>
                  </pic:blipFill>
                  <pic:spPr bwMode="auto">
                    <a:xfrm>
                      <a:off x="0" y="0"/>
                      <a:ext cx="5049672" cy="543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3B839" w14:textId="77777777" w:rsidR="00EF197A" w:rsidRDefault="00EF197A" w:rsidP="0082551C">
      <w:pPr>
        <w:ind w:left="0"/>
      </w:pPr>
    </w:p>
    <w:p w14:paraId="4C711648" w14:textId="5EEEF44F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F197A">
        <w:t>5</w:t>
      </w:r>
    </w:p>
    <w:p w14:paraId="52B2C3E6" w14:textId="03977C46" w:rsidR="00E6129A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5874E36" wp14:editId="323B7689">
            <wp:extent cx="5076967" cy="678858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48" t="12071" r="34041" b="8948"/>
                    <a:stretch/>
                  </pic:blipFill>
                  <pic:spPr bwMode="auto">
                    <a:xfrm>
                      <a:off x="0" y="0"/>
                      <a:ext cx="5080274" cy="679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D08D" w14:textId="77777777" w:rsidR="00B30D16" w:rsidRDefault="00B30D16" w:rsidP="00E16C9A">
      <w:pPr>
        <w:ind w:left="0"/>
      </w:pPr>
    </w:p>
    <w:p w14:paraId="23FB0245" w14:textId="063B55D1" w:rsidR="003928E3" w:rsidRDefault="00E16C9A" w:rsidP="00E16C9A">
      <w:pPr>
        <w:ind w:left="0"/>
      </w:pPr>
      <w:r>
        <w:t>DIAGRAMA DE CLASES PARTICIPANTES #HU</w:t>
      </w:r>
      <w:r w:rsidR="00EF197A">
        <w:t>6</w:t>
      </w:r>
    </w:p>
    <w:p w14:paraId="6B8C966A" w14:textId="1EF3E305" w:rsidR="00725185" w:rsidRDefault="00B05DDF" w:rsidP="00E16C9A">
      <w:pPr>
        <w:ind w:left="0"/>
      </w:pPr>
      <w:r>
        <w:rPr>
          <w:noProof/>
        </w:rPr>
        <w:lastRenderedPageBreak/>
        <w:drawing>
          <wp:inline distT="0" distB="0" distL="0" distR="0" wp14:anchorId="0D58FF5A" wp14:editId="5BF4621F">
            <wp:extent cx="4872251" cy="3484415"/>
            <wp:effectExtent l="0" t="0" r="508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048" t="29013" r="44506" b="11913"/>
                    <a:stretch/>
                  </pic:blipFill>
                  <pic:spPr bwMode="auto">
                    <a:xfrm>
                      <a:off x="0" y="0"/>
                      <a:ext cx="4886404" cy="34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B3C4" w14:textId="77777777" w:rsidR="00EF197A" w:rsidRDefault="00EF197A" w:rsidP="00E16C9A">
      <w:pPr>
        <w:ind w:left="0"/>
      </w:pPr>
    </w:p>
    <w:p w14:paraId="72D83DDA" w14:textId="338E4737" w:rsidR="00E16C9A" w:rsidRDefault="00E16C9A" w:rsidP="00E16C9A">
      <w:pPr>
        <w:ind w:left="0"/>
        <w:rPr>
          <w:noProof/>
        </w:rPr>
      </w:pPr>
      <w:r>
        <w:t>DIAGRAMA DE SECUENCIA DE ANALISIS #HU</w:t>
      </w:r>
      <w:r w:rsidR="00EF197A">
        <w:t>6</w:t>
      </w:r>
    </w:p>
    <w:p w14:paraId="2B0AA834" w14:textId="73932A41" w:rsidR="00725185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FC90210" wp14:editId="04718C17">
            <wp:extent cx="5029200" cy="6055664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672" t="15247" r="32733" b="8524"/>
                    <a:stretch/>
                  </pic:blipFill>
                  <pic:spPr bwMode="auto">
                    <a:xfrm>
                      <a:off x="0" y="0"/>
                      <a:ext cx="5029200" cy="605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E796" w14:textId="77777777" w:rsidR="00EF197A" w:rsidRDefault="00EF197A" w:rsidP="00E16C9A">
      <w:pPr>
        <w:ind w:left="0"/>
      </w:pPr>
    </w:p>
    <w:p w14:paraId="6CC9D837" w14:textId="6DC4D78E" w:rsidR="00E16C9A" w:rsidRDefault="00E16C9A" w:rsidP="00E16C9A">
      <w:pPr>
        <w:ind w:left="0"/>
      </w:pPr>
      <w:r>
        <w:t>DIAGRAMA DE SECUENCIA DE DISEÑO #HU</w:t>
      </w:r>
      <w:r w:rsidR="00EF197A">
        <w:t>6</w:t>
      </w:r>
    </w:p>
    <w:p w14:paraId="7AD445FB" w14:textId="27E77964" w:rsidR="00DE1023" w:rsidRPr="0082551C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7628C3BF" wp14:editId="551492C3">
            <wp:extent cx="5281684" cy="6809937"/>
            <wp:effectExtent l="0" t="0" r="0" b="0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984" t="13130" r="32851" b="8524"/>
                    <a:stretch/>
                  </pic:blipFill>
                  <pic:spPr bwMode="auto">
                    <a:xfrm>
                      <a:off x="0" y="0"/>
                      <a:ext cx="5292628" cy="68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6C922CE4" w:rsidR="00725185" w:rsidRDefault="004D542B" w:rsidP="00725185">
      <w:r>
        <w:rPr>
          <w:noProof/>
        </w:rPr>
        <w:lastRenderedPageBreak/>
        <w:drawing>
          <wp:inline distT="0" distB="0" distL="0" distR="0" wp14:anchorId="3ED11A85" wp14:editId="76F3252C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D067" w14:textId="2380EAB5" w:rsidR="00455CC8" w:rsidRDefault="002403D6" w:rsidP="004D542B">
      <w:pPr>
        <w:ind w:left="0"/>
      </w:pPr>
      <w:r>
        <w:t>INTERFAZ BIENVENIDO</w:t>
      </w:r>
    </w:p>
    <w:p w14:paraId="2231740C" w14:textId="568A40A5" w:rsidR="003C1247" w:rsidRPr="00725185" w:rsidRDefault="004D542B" w:rsidP="00725185">
      <w:r>
        <w:rPr>
          <w:noProof/>
        </w:rPr>
        <w:drawing>
          <wp:inline distT="0" distB="0" distL="0" distR="0" wp14:anchorId="10DEEEAF" wp14:editId="537762E6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6E4E34EB" w14:textId="4F8A0E01" w:rsidR="005E4E68" w:rsidRDefault="005E4E68" w:rsidP="00455CC8">
      <w:pPr>
        <w:ind w:left="0"/>
      </w:pPr>
      <w:r>
        <w:rPr>
          <w:noProof/>
        </w:rPr>
        <w:lastRenderedPageBreak/>
        <w:drawing>
          <wp:inline distT="0" distB="0" distL="0" distR="0" wp14:anchorId="7E482E2D" wp14:editId="5EC74563">
            <wp:extent cx="4381995" cy="3026938"/>
            <wp:effectExtent l="0" t="0" r="0" b="2540"/>
            <wp:docPr id="674610803" name="Imagen 67461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972" t="25427" r="20438" b="11192"/>
                    <a:stretch/>
                  </pic:blipFill>
                  <pic:spPr bwMode="auto">
                    <a:xfrm>
                      <a:off x="0" y="0"/>
                      <a:ext cx="4389468" cy="30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FB55" w14:textId="77777777" w:rsidR="005E4E68" w:rsidRDefault="005E4E68" w:rsidP="005E4E68">
      <w:pPr>
        <w:ind w:left="0"/>
      </w:pPr>
      <w:r>
        <w:t xml:space="preserve">INTERFAZ GENERAR PAGO-(CAJERO) </w:t>
      </w:r>
    </w:p>
    <w:p w14:paraId="7539E149" w14:textId="1EAAB8E5" w:rsidR="00837F03" w:rsidRDefault="00837F03" w:rsidP="005E4E68">
      <w:pPr>
        <w:ind w:left="0"/>
      </w:pPr>
      <w:r>
        <w:rPr>
          <w:noProof/>
        </w:rPr>
        <w:drawing>
          <wp:inline distT="0" distB="0" distL="0" distR="0" wp14:anchorId="1683DF71" wp14:editId="75869CE5">
            <wp:extent cx="4405745" cy="3064132"/>
            <wp:effectExtent l="0" t="0" r="0" b="3175"/>
            <wp:docPr id="674610809" name="Imagen 67461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595" t="18795" r="21059" b="18930"/>
                    <a:stretch/>
                  </pic:blipFill>
                  <pic:spPr bwMode="auto">
                    <a:xfrm>
                      <a:off x="0" y="0"/>
                      <a:ext cx="4413207" cy="306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00AE8" w14:textId="77777777" w:rsidR="00837F03" w:rsidRDefault="00837F03" w:rsidP="00837F03">
      <w:pPr>
        <w:ind w:left="0"/>
      </w:pPr>
      <w:r>
        <w:t xml:space="preserve">INTERFAZ PAGO-EFECTIVO(CAJERO) </w:t>
      </w:r>
    </w:p>
    <w:p w14:paraId="48F32FAE" w14:textId="057F246E" w:rsidR="005E4E68" w:rsidRDefault="00837F03" w:rsidP="00455CC8">
      <w:pPr>
        <w:ind w:left="0"/>
      </w:pPr>
      <w:r>
        <w:rPr>
          <w:noProof/>
        </w:rPr>
        <w:lastRenderedPageBreak/>
        <w:drawing>
          <wp:inline distT="0" distB="0" distL="0" distR="0" wp14:anchorId="79A531E6" wp14:editId="10639D1F">
            <wp:extent cx="4583875" cy="3271630"/>
            <wp:effectExtent l="0" t="0" r="7620" b="5080"/>
            <wp:docPr id="674610810" name="Imagen 67461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390" t="18428" r="21681" b="18193"/>
                    <a:stretch/>
                  </pic:blipFill>
                  <pic:spPr bwMode="auto">
                    <a:xfrm>
                      <a:off x="0" y="0"/>
                      <a:ext cx="4589196" cy="32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6C1C2" w14:textId="62A033AE" w:rsidR="00837F03" w:rsidRDefault="00837F03" w:rsidP="00837F03">
      <w:pPr>
        <w:ind w:left="0"/>
      </w:pPr>
      <w:r>
        <w:t>INTERFAZ PAGO-</w:t>
      </w:r>
      <w:r>
        <w:t>TARJETA</w:t>
      </w:r>
      <w:r>
        <w:t xml:space="preserve">(CAJERO) </w:t>
      </w:r>
    </w:p>
    <w:p w14:paraId="0777BCD7" w14:textId="19AEAB6C" w:rsidR="004D542B" w:rsidRDefault="004D542B" w:rsidP="00455CC8">
      <w:pPr>
        <w:ind w:left="0"/>
      </w:pP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lastRenderedPageBreak/>
        <w:t>INTERFAZ BIENVENIDO</w:t>
      </w:r>
    </w:p>
    <w:p w14:paraId="1DF11DE9" w14:textId="7602B272" w:rsidR="00455CC8" w:rsidRDefault="00455CC8" w:rsidP="00455CC8">
      <w:pPr>
        <w:ind w:left="0"/>
      </w:pP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30F4F884" w:rsidR="005A0A74" w:rsidRDefault="004D542B" w:rsidP="00C31F09">
      <w:pPr>
        <w:ind w:left="0"/>
      </w:pPr>
      <w:r>
        <w:rPr>
          <w:noProof/>
        </w:rPr>
        <w:drawing>
          <wp:inline distT="0" distB="0" distL="0" distR="0" wp14:anchorId="40EEACE8" wp14:editId="129E0282">
            <wp:extent cx="5731510" cy="3222625"/>
            <wp:effectExtent l="0" t="0" r="2540" b="0"/>
            <wp:docPr id="674610795" name="Imagen 67461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236F" w14:textId="566795FE" w:rsidR="004D542B" w:rsidRDefault="004D542B" w:rsidP="004D542B">
      <w:pPr>
        <w:ind w:left="0"/>
      </w:pPr>
      <w:r>
        <w:t>INTERFAZ REALIZAR VENTA</w:t>
      </w:r>
      <w:r>
        <w:t>-</w:t>
      </w:r>
      <w:r>
        <w:t>(CAJERO)</w:t>
      </w:r>
      <w:r>
        <w:t xml:space="preserve">  </w:t>
      </w:r>
      <w:r>
        <w:t>VENTA CANCELADA</w:t>
      </w:r>
    </w:p>
    <w:p w14:paraId="7AE1CDCF" w14:textId="543E442B" w:rsidR="004D542B" w:rsidRDefault="004D542B" w:rsidP="004D542B">
      <w:pPr>
        <w:ind w:left="0"/>
      </w:pPr>
      <w:r>
        <w:rPr>
          <w:noProof/>
        </w:rPr>
        <w:lastRenderedPageBreak/>
        <w:drawing>
          <wp:inline distT="0" distB="0" distL="0" distR="0" wp14:anchorId="73C9FF75" wp14:editId="67AF6960">
            <wp:extent cx="5731510" cy="3222625"/>
            <wp:effectExtent l="0" t="0" r="2540" b="0"/>
            <wp:docPr id="674610802" name="Imagen 67461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283" w14:textId="375BE0BA" w:rsidR="004D542B" w:rsidRDefault="004D542B" w:rsidP="004D542B">
      <w:pPr>
        <w:ind w:left="0"/>
      </w:pPr>
      <w:r>
        <w:t xml:space="preserve">INTERFAZ </w:t>
      </w:r>
      <w:r w:rsidR="005E4E68">
        <w:t>GENERAR</w:t>
      </w:r>
      <w:r>
        <w:t xml:space="preserve"> </w:t>
      </w:r>
      <w:r>
        <w:t>PAGO</w:t>
      </w:r>
      <w:r>
        <w:t xml:space="preserve">-(CAJERO) </w:t>
      </w:r>
    </w:p>
    <w:p w14:paraId="053E20F9" w14:textId="77777777" w:rsidR="005E4E68" w:rsidRDefault="005E4E68" w:rsidP="004D542B">
      <w:pPr>
        <w:ind w:left="0"/>
      </w:pPr>
    </w:p>
    <w:p w14:paraId="44AD9410" w14:textId="48B3DADD" w:rsidR="005E4E68" w:rsidRDefault="005E4E68" w:rsidP="004D542B">
      <w:pPr>
        <w:ind w:left="0"/>
      </w:pPr>
      <w:r>
        <w:rPr>
          <w:noProof/>
        </w:rPr>
        <w:drawing>
          <wp:inline distT="0" distB="0" distL="0" distR="0" wp14:anchorId="36E033DE" wp14:editId="69AA6D1A">
            <wp:extent cx="5731510" cy="3222625"/>
            <wp:effectExtent l="0" t="0" r="2540" b="0"/>
            <wp:docPr id="674610805" name="Imagen 67461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1949" w14:textId="060D3CE6" w:rsidR="005E4E68" w:rsidRDefault="005E4E68" w:rsidP="005E4E68">
      <w:pPr>
        <w:ind w:left="0"/>
      </w:pPr>
      <w:r>
        <w:t>INTERFAZ PAGO-</w:t>
      </w:r>
      <w:r>
        <w:t>EFECTIVO</w:t>
      </w:r>
      <w:r>
        <w:t xml:space="preserve">(CAJERO) </w:t>
      </w:r>
    </w:p>
    <w:p w14:paraId="333DB352" w14:textId="6542390F" w:rsidR="004D542B" w:rsidRDefault="005E4E68" w:rsidP="00C31F09">
      <w:pPr>
        <w:ind w:left="0"/>
      </w:pPr>
      <w:r>
        <w:rPr>
          <w:noProof/>
        </w:rPr>
        <w:lastRenderedPageBreak/>
        <w:drawing>
          <wp:inline distT="0" distB="0" distL="0" distR="0" wp14:anchorId="3893DC60" wp14:editId="518D6A82">
            <wp:extent cx="5731510" cy="3222625"/>
            <wp:effectExtent l="0" t="0" r="2540" b="0"/>
            <wp:docPr id="674610806" name="Imagen 67461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213" w14:textId="7649FF65" w:rsidR="005E4E68" w:rsidRDefault="005E4E68" w:rsidP="005E4E68">
      <w:pPr>
        <w:ind w:left="0"/>
      </w:pPr>
      <w:r>
        <w:t xml:space="preserve">INTERFAZ PAGO-EFECTIVO(CAJERO) </w:t>
      </w:r>
      <w:r>
        <w:t>– MENSAJE ÉXITO</w:t>
      </w:r>
    </w:p>
    <w:p w14:paraId="6D3B4C93" w14:textId="77777777" w:rsidR="005E4E68" w:rsidRDefault="005E4E68" w:rsidP="005E4E68">
      <w:pPr>
        <w:ind w:left="0"/>
      </w:pPr>
    </w:p>
    <w:p w14:paraId="64B88963" w14:textId="4A1CA000" w:rsidR="005E4E68" w:rsidRDefault="005E4E68" w:rsidP="005E4E68">
      <w:pPr>
        <w:ind w:left="0"/>
      </w:pPr>
      <w:r>
        <w:rPr>
          <w:noProof/>
        </w:rPr>
        <w:drawing>
          <wp:inline distT="0" distB="0" distL="0" distR="0" wp14:anchorId="4732FE42" wp14:editId="0947675C">
            <wp:extent cx="5731510" cy="3222625"/>
            <wp:effectExtent l="0" t="0" r="2540" b="0"/>
            <wp:docPr id="674610807" name="Imagen 67461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1AB4" w14:textId="7FE913A8" w:rsidR="005E4E68" w:rsidRDefault="005E4E68" w:rsidP="005E4E68">
      <w:pPr>
        <w:ind w:left="0"/>
      </w:pPr>
      <w:r>
        <w:t>INTERFAZ PAGO-</w:t>
      </w:r>
      <w:r>
        <w:t>TARJETA</w:t>
      </w:r>
      <w:r>
        <w:t xml:space="preserve">(CAJERO) </w:t>
      </w:r>
    </w:p>
    <w:p w14:paraId="52DF59FE" w14:textId="77777777" w:rsidR="005E4E68" w:rsidRDefault="005E4E68" w:rsidP="005E4E68">
      <w:pPr>
        <w:ind w:left="0"/>
      </w:pPr>
    </w:p>
    <w:p w14:paraId="675E38B7" w14:textId="37E8F643" w:rsidR="005E4E68" w:rsidRDefault="005E4E68" w:rsidP="005E4E68">
      <w:pPr>
        <w:ind w:left="0"/>
      </w:pPr>
      <w:r>
        <w:rPr>
          <w:noProof/>
        </w:rPr>
        <w:lastRenderedPageBreak/>
        <w:drawing>
          <wp:inline distT="0" distB="0" distL="0" distR="0" wp14:anchorId="7F3C48FE" wp14:editId="5F620429">
            <wp:extent cx="5731510" cy="3222625"/>
            <wp:effectExtent l="0" t="0" r="2540" b="0"/>
            <wp:docPr id="674610808" name="Imagen 67461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795A" w14:textId="60839705" w:rsidR="005E4E68" w:rsidRDefault="005E4E68" w:rsidP="005E4E68">
      <w:pPr>
        <w:ind w:left="0"/>
      </w:pPr>
      <w:r>
        <w:t>INTERFAZ PAGO-TARJETA</w:t>
      </w:r>
      <w:r>
        <w:t xml:space="preserve"> </w:t>
      </w:r>
      <w:r>
        <w:t>(CAJERO) – MENSAJE ÉXITO</w:t>
      </w:r>
    </w:p>
    <w:p w14:paraId="532C499D" w14:textId="757F20A4" w:rsidR="005A1936" w:rsidRDefault="005A1936" w:rsidP="00C31F09">
      <w:pPr>
        <w:ind w:left="0"/>
      </w:pPr>
    </w:p>
    <w:p w14:paraId="7419A30F" w14:textId="77777777" w:rsidR="005E4E68" w:rsidRPr="0082551C" w:rsidRDefault="005E4E68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0F103B13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7CB700C5" wp14:editId="3D75CA9B">
            <wp:extent cx="6035734" cy="2814452"/>
            <wp:effectExtent l="0" t="0" r="3175" b="5080"/>
            <wp:docPr id="674610814" name="Imagen 67461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063" t="29482" r="4070" b="6771"/>
                    <a:stretch/>
                  </pic:blipFill>
                  <pic:spPr bwMode="auto">
                    <a:xfrm>
                      <a:off x="0" y="0"/>
                      <a:ext cx="6043931" cy="281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4C9525A8" w:rsidR="00C31F09" w:rsidRDefault="00F63C6A" w:rsidP="00C31F09">
      <w:pPr>
        <w:ind w:left="0"/>
      </w:pPr>
      <w:r>
        <w:rPr>
          <w:noProof/>
        </w:rPr>
        <w:lastRenderedPageBreak/>
        <w:drawing>
          <wp:inline distT="0" distB="0" distL="0" distR="0" wp14:anchorId="10D27D91" wp14:editId="685C2627">
            <wp:extent cx="5177642" cy="2659949"/>
            <wp:effectExtent l="0" t="0" r="4445" b="7620"/>
            <wp:docPr id="674610815" name="Imagen 6746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479" t="16585" r="5105" b="14508"/>
                    <a:stretch/>
                  </pic:blipFill>
                  <pic:spPr bwMode="auto">
                    <a:xfrm>
                      <a:off x="0" y="0"/>
                      <a:ext cx="5186937" cy="266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1230789E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68900D41" wp14:editId="4D47EA56">
            <wp:extent cx="5479119" cy="2481943"/>
            <wp:effectExtent l="0" t="0" r="7620" b="0"/>
            <wp:docPr id="674610816" name="Imagen 67461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43" t="25063" r="1974" b="10823"/>
                    <a:stretch/>
                  </pic:blipFill>
                  <pic:spPr bwMode="auto">
                    <a:xfrm>
                      <a:off x="0" y="0"/>
                      <a:ext cx="5486070" cy="248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11DFAAFA" w14:textId="0F83502F" w:rsidR="00C31F09" w:rsidRPr="002F6892" w:rsidRDefault="005A1936" w:rsidP="002F6892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0CFB6F48" w14:textId="77777777" w:rsidR="00B3327E" w:rsidRDefault="00B3327E" w:rsidP="00C31F09">
      <w:pPr>
        <w:pStyle w:val="Destinatario"/>
        <w:ind w:left="0"/>
      </w:pPr>
    </w:p>
    <w:p w14:paraId="4D6D14CD" w14:textId="64E94A87" w:rsidR="00291E77" w:rsidRDefault="00291E77" w:rsidP="002F6892">
      <w:pPr>
        <w:ind w:left="0"/>
      </w:pPr>
      <w:r>
        <w:rPr>
          <w:noProof/>
        </w:rPr>
        <w:lastRenderedPageBreak/>
        <w:drawing>
          <wp:inline distT="0" distB="0" distL="0" distR="0" wp14:anchorId="64DD05CA" wp14:editId="04D08CF3">
            <wp:extent cx="5731510" cy="322262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2E6" w14:textId="77777777" w:rsidR="004279F9" w:rsidRDefault="004279F9" w:rsidP="004279F9">
      <w:pPr>
        <w:ind w:left="0"/>
      </w:pPr>
      <w:r>
        <w:t>PRUEBAS DE LA CRUD-REALIZAR VENTA-CANCELAR VENTA</w:t>
      </w:r>
    </w:p>
    <w:p w14:paraId="2BE46117" w14:textId="5F77A852" w:rsidR="004279F9" w:rsidRDefault="00CB5ECE" w:rsidP="002F6892">
      <w:pPr>
        <w:ind w:left="0"/>
      </w:pPr>
      <w:r>
        <w:rPr>
          <w:noProof/>
        </w:rPr>
        <w:drawing>
          <wp:inline distT="0" distB="0" distL="0" distR="0" wp14:anchorId="0C814DA6" wp14:editId="1554E118">
            <wp:extent cx="5731510" cy="3222625"/>
            <wp:effectExtent l="0" t="0" r="2540" b="0"/>
            <wp:docPr id="674610811" name="Imagen 67461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94E5" w14:textId="2FA1385A" w:rsidR="00CB5ECE" w:rsidRDefault="00CB5ECE" w:rsidP="002F6892">
      <w:pPr>
        <w:ind w:left="0"/>
      </w:pPr>
      <w:r>
        <w:t>PRUEBAS VERIFICAR PAGO EFECTIVO</w:t>
      </w:r>
    </w:p>
    <w:p w14:paraId="581E6E97" w14:textId="77777777" w:rsidR="00F63C6A" w:rsidRDefault="00F63C6A" w:rsidP="002F6892">
      <w:pPr>
        <w:ind w:left="0"/>
      </w:pPr>
    </w:p>
    <w:p w14:paraId="75EA9B31" w14:textId="5267730B" w:rsidR="00F63C6A" w:rsidRDefault="00F63C6A" w:rsidP="002F6892">
      <w:pPr>
        <w:ind w:left="0"/>
      </w:pPr>
      <w:r>
        <w:rPr>
          <w:noProof/>
        </w:rPr>
        <w:lastRenderedPageBreak/>
        <w:drawing>
          <wp:inline distT="0" distB="0" distL="0" distR="0" wp14:anchorId="65B55ECF" wp14:editId="167F54C7">
            <wp:extent cx="5731510" cy="3222625"/>
            <wp:effectExtent l="0" t="0" r="2540" b="0"/>
            <wp:docPr id="674610812" name="Imagen 67461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B665" w14:textId="73012B16" w:rsidR="00F63C6A" w:rsidRDefault="00F63C6A" w:rsidP="00F63C6A">
      <w:pPr>
        <w:ind w:left="0"/>
      </w:pPr>
      <w:r>
        <w:t xml:space="preserve">PRUEBAS VERIFICAR PAGO </w:t>
      </w:r>
      <w:r>
        <w:t>TARJETA</w:t>
      </w:r>
    </w:p>
    <w:p w14:paraId="7A89697F" w14:textId="77777777" w:rsidR="00F63C6A" w:rsidRPr="001748E0" w:rsidRDefault="00F63C6A" w:rsidP="002F6892">
      <w:pPr>
        <w:ind w:left="0"/>
      </w:pPr>
    </w:p>
    <w:sectPr w:rsidR="00F63C6A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CFDBC" w14:textId="77777777" w:rsidR="00041AA0" w:rsidRDefault="00041AA0" w:rsidP="00A66B18">
      <w:pPr>
        <w:spacing w:before="0" w:after="0"/>
      </w:pPr>
      <w:r>
        <w:separator/>
      </w:r>
    </w:p>
  </w:endnote>
  <w:endnote w:type="continuationSeparator" w:id="0">
    <w:p w14:paraId="6A473415" w14:textId="77777777" w:rsidR="00041AA0" w:rsidRDefault="00041AA0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8019C" w14:textId="77777777" w:rsidR="00041AA0" w:rsidRDefault="00041AA0" w:rsidP="00A66B18">
      <w:pPr>
        <w:spacing w:before="0" w:after="0"/>
      </w:pPr>
      <w:r>
        <w:separator/>
      </w:r>
    </w:p>
  </w:footnote>
  <w:footnote w:type="continuationSeparator" w:id="0">
    <w:p w14:paraId="3B1DFE5F" w14:textId="77777777" w:rsidR="00041AA0" w:rsidRDefault="00041AA0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10150"/>
    <w:rsid w:val="00014F3E"/>
    <w:rsid w:val="00030C2F"/>
    <w:rsid w:val="00041AA0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291E77"/>
    <w:rsid w:val="002F6892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279F9"/>
    <w:rsid w:val="00455CC8"/>
    <w:rsid w:val="004A2B0D"/>
    <w:rsid w:val="004B1502"/>
    <w:rsid w:val="004D542B"/>
    <w:rsid w:val="005A0A74"/>
    <w:rsid w:val="005A1936"/>
    <w:rsid w:val="005B1B0A"/>
    <w:rsid w:val="005C2210"/>
    <w:rsid w:val="005C3E6E"/>
    <w:rsid w:val="005E4E68"/>
    <w:rsid w:val="006116F1"/>
    <w:rsid w:val="00615018"/>
    <w:rsid w:val="0062123A"/>
    <w:rsid w:val="00646E75"/>
    <w:rsid w:val="006A73E4"/>
    <w:rsid w:val="006E79B8"/>
    <w:rsid w:val="006F6F10"/>
    <w:rsid w:val="00723DFA"/>
    <w:rsid w:val="00725185"/>
    <w:rsid w:val="00783E79"/>
    <w:rsid w:val="007B5AE8"/>
    <w:rsid w:val="007E65BB"/>
    <w:rsid w:val="007F5192"/>
    <w:rsid w:val="00821172"/>
    <w:rsid w:val="0082551C"/>
    <w:rsid w:val="00831721"/>
    <w:rsid w:val="00837F03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05DDF"/>
    <w:rsid w:val="00B30D16"/>
    <w:rsid w:val="00B3327E"/>
    <w:rsid w:val="00B50294"/>
    <w:rsid w:val="00B57D6E"/>
    <w:rsid w:val="00B93312"/>
    <w:rsid w:val="00BA2092"/>
    <w:rsid w:val="00C31F09"/>
    <w:rsid w:val="00C701F7"/>
    <w:rsid w:val="00C70786"/>
    <w:rsid w:val="00CB5ECE"/>
    <w:rsid w:val="00D10958"/>
    <w:rsid w:val="00D66593"/>
    <w:rsid w:val="00D8671B"/>
    <w:rsid w:val="00D90C5C"/>
    <w:rsid w:val="00D932A4"/>
    <w:rsid w:val="00DA7EBB"/>
    <w:rsid w:val="00DE1023"/>
    <w:rsid w:val="00DE6DA2"/>
    <w:rsid w:val="00DF2D30"/>
    <w:rsid w:val="00E0543C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D76B1"/>
    <w:rsid w:val="00EE0952"/>
    <w:rsid w:val="00EF197A"/>
    <w:rsid w:val="00F63C6A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19</Pages>
  <Words>392</Words>
  <Characters>2161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2024-04-26T05:22:00Z</dcterms:created>
  <dcterms:modified xsi:type="dcterms:W3CDTF">2024-04-29T09:07:00Z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