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0EE39B71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20F0A8C5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olden Mart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0543C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3er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>Golden Mart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Product Owner</w:t>
            </w:r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747B4928" w:rsidR="00E4454A" w:rsidRDefault="00E0543C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E8EFAF" wp14:editId="43BAFA93">
            <wp:extent cx="5467219" cy="1046074"/>
            <wp:effectExtent l="0" t="0" r="63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76" t="49449" r="16980" b="28213"/>
                    <a:stretch/>
                  </pic:blipFill>
                  <pic:spPr bwMode="auto">
                    <a:xfrm>
                      <a:off x="0" y="0"/>
                      <a:ext cx="5584045" cy="106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197A" w:rsidRPr="00EF197A">
        <w:rPr>
          <w:noProof/>
        </w:rPr>
        <w:t xml:space="preserve"> </w:t>
      </w:r>
      <w:r w:rsidR="00EF197A">
        <w:rPr>
          <w:noProof/>
        </w:rPr>
        <w:drawing>
          <wp:inline distT="0" distB="0" distL="0" distR="0" wp14:anchorId="18D9C796" wp14:editId="57429457">
            <wp:extent cx="5480462" cy="766882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505" t="56363" r="19087" b="28354"/>
                    <a:stretch/>
                  </pic:blipFill>
                  <pic:spPr bwMode="auto">
                    <a:xfrm>
                      <a:off x="0" y="0"/>
                      <a:ext cx="5596515" cy="78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7B72C447" w:rsidR="00E4454A" w:rsidRPr="003D03FF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0CB08" wp14:editId="1296034B">
            <wp:extent cx="5435203" cy="790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590" t="67094" r="27709" b="21084"/>
                    <a:stretch/>
                  </pic:blipFill>
                  <pic:spPr bwMode="auto">
                    <a:xfrm>
                      <a:off x="0" y="0"/>
                      <a:ext cx="5445881" cy="7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324056B7" w14:textId="77777777" w:rsidR="00E16C9A" w:rsidRDefault="00E16C9A" w:rsidP="0082551C">
      <w:pPr>
        <w:ind w:left="0"/>
      </w:pPr>
    </w:p>
    <w:p w14:paraId="6B473268" w14:textId="4569D879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EF197A">
        <w:t>5</w:t>
      </w:r>
    </w:p>
    <w:p w14:paraId="7160F18E" w14:textId="56D34612" w:rsidR="0082551C" w:rsidRDefault="00B30D16" w:rsidP="0082551C">
      <w:pPr>
        <w:ind w:left="0"/>
      </w:pPr>
      <w:r>
        <w:rPr>
          <w:noProof/>
        </w:rPr>
        <w:lastRenderedPageBreak/>
        <w:drawing>
          <wp:inline distT="0" distB="0" distL="0" distR="0" wp14:anchorId="023406D2" wp14:editId="7616E816">
            <wp:extent cx="5458619" cy="32004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63" t="29368" r="40266" b="16857"/>
                    <a:stretch/>
                  </pic:blipFill>
                  <pic:spPr bwMode="auto">
                    <a:xfrm>
                      <a:off x="0" y="0"/>
                      <a:ext cx="5467183" cy="320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46A1" w14:textId="77777777" w:rsidR="00EF197A" w:rsidRDefault="00EF197A" w:rsidP="0082551C">
      <w:pPr>
        <w:ind w:left="0"/>
      </w:pPr>
    </w:p>
    <w:p w14:paraId="57CA0EFF" w14:textId="07D9ED3E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EF197A">
        <w:t>5</w:t>
      </w:r>
    </w:p>
    <w:p w14:paraId="6E93CAAA" w14:textId="44D4F2F0" w:rsidR="00E16C9A" w:rsidRDefault="00E16C9A" w:rsidP="0082551C">
      <w:pPr>
        <w:ind w:left="0"/>
      </w:pPr>
    </w:p>
    <w:p w14:paraId="20C3B839" w14:textId="77777777" w:rsidR="00EF197A" w:rsidRDefault="00EF197A" w:rsidP="0082551C">
      <w:pPr>
        <w:ind w:left="0"/>
      </w:pPr>
    </w:p>
    <w:p w14:paraId="4C711648" w14:textId="5EEEF44F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F197A">
        <w:t>5</w:t>
      </w:r>
    </w:p>
    <w:p w14:paraId="52B2C3E6" w14:textId="77777777" w:rsidR="00E6129A" w:rsidRDefault="00E6129A" w:rsidP="00E16C9A">
      <w:pPr>
        <w:ind w:left="0"/>
      </w:pPr>
    </w:p>
    <w:p w14:paraId="14D6D08D" w14:textId="77777777" w:rsidR="00B30D16" w:rsidRDefault="00B30D16" w:rsidP="00E16C9A">
      <w:pPr>
        <w:ind w:left="0"/>
      </w:pPr>
    </w:p>
    <w:p w14:paraId="23FB0245" w14:textId="063B55D1" w:rsidR="003928E3" w:rsidRDefault="00E16C9A" w:rsidP="00E16C9A">
      <w:pPr>
        <w:ind w:left="0"/>
      </w:pPr>
      <w:r>
        <w:t>DIAGRAMA DE CLASES PARTICIPANTES #HU</w:t>
      </w:r>
      <w:r w:rsidR="00EF197A">
        <w:t>6</w:t>
      </w:r>
    </w:p>
    <w:p w14:paraId="6B8C966A" w14:textId="164F112D" w:rsidR="00725185" w:rsidRDefault="00ED76B1" w:rsidP="00E16C9A">
      <w:pPr>
        <w:ind w:left="0"/>
      </w:pPr>
      <w:r>
        <w:rPr>
          <w:noProof/>
        </w:rPr>
        <w:lastRenderedPageBreak/>
        <w:drawing>
          <wp:inline distT="0" distB="0" distL="0" distR="0" wp14:anchorId="0006B1E2" wp14:editId="787487A9">
            <wp:extent cx="5533485" cy="275002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14" t="36214" r="19040" b="11065"/>
                    <a:stretch/>
                  </pic:blipFill>
                  <pic:spPr bwMode="auto">
                    <a:xfrm>
                      <a:off x="0" y="0"/>
                      <a:ext cx="5568066" cy="276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B3C4" w14:textId="77777777" w:rsidR="00EF197A" w:rsidRDefault="00EF197A" w:rsidP="00E16C9A">
      <w:pPr>
        <w:ind w:left="0"/>
      </w:pPr>
    </w:p>
    <w:p w14:paraId="72D83DDA" w14:textId="338E4737" w:rsidR="00E16C9A" w:rsidRDefault="00E16C9A" w:rsidP="00E16C9A">
      <w:pPr>
        <w:ind w:left="0"/>
        <w:rPr>
          <w:noProof/>
        </w:rPr>
      </w:pPr>
      <w:r>
        <w:t>DIAGRAMA DE SECUENCIA DE ANALISIS #HU</w:t>
      </w:r>
      <w:r w:rsidR="00EF197A">
        <w:t>6</w:t>
      </w:r>
    </w:p>
    <w:p w14:paraId="2B0AA834" w14:textId="5A87796A" w:rsidR="00725185" w:rsidRDefault="00725185" w:rsidP="00E16C9A">
      <w:pPr>
        <w:ind w:left="0"/>
      </w:pPr>
    </w:p>
    <w:p w14:paraId="110FE796" w14:textId="77777777" w:rsidR="00EF197A" w:rsidRDefault="00EF197A" w:rsidP="00E16C9A">
      <w:pPr>
        <w:ind w:left="0"/>
      </w:pPr>
    </w:p>
    <w:p w14:paraId="6CC9D837" w14:textId="6DC4D78E" w:rsidR="00E16C9A" w:rsidRDefault="00E16C9A" w:rsidP="00E16C9A">
      <w:pPr>
        <w:ind w:left="0"/>
      </w:pPr>
      <w:r>
        <w:t>DIAGRAMA DE SECUENCIA DE DISEÑO #HU</w:t>
      </w:r>
      <w:r w:rsidR="00EF197A">
        <w:t>6</w:t>
      </w:r>
    </w:p>
    <w:p w14:paraId="7AD445FB" w14:textId="68333F97" w:rsidR="00DE1023" w:rsidRPr="0082551C" w:rsidRDefault="00DE1023" w:rsidP="00E16C9A">
      <w:pPr>
        <w:ind w:left="0"/>
      </w:pP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061F5ECC" w:rsidR="00725185" w:rsidRDefault="00725185" w:rsidP="00725185">
      <w:r>
        <w:rPr>
          <w:noProof/>
        </w:rPr>
        <w:lastRenderedPageBreak/>
        <w:drawing>
          <wp:inline distT="0" distB="0" distL="0" distR="0" wp14:anchorId="7C8476AC" wp14:editId="101C3C8B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9A37" w14:textId="77777777" w:rsidR="002403D6" w:rsidRDefault="002403D6" w:rsidP="002403D6">
      <w:pPr>
        <w:ind w:left="0"/>
      </w:pPr>
      <w:r>
        <w:t>INTERFAZ BIENVENIDO</w:t>
      </w:r>
    </w:p>
    <w:p w14:paraId="21D51C7D" w14:textId="77777777" w:rsidR="002403D6" w:rsidRDefault="002403D6" w:rsidP="00725185"/>
    <w:p w14:paraId="3376C268" w14:textId="50367F7A" w:rsidR="00725185" w:rsidRDefault="002403D6" w:rsidP="00725185">
      <w:r>
        <w:rPr>
          <w:noProof/>
        </w:rPr>
        <w:drawing>
          <wp:inline distT="0" distB="0" distL="0" distR="0" wp14:anchorId="55C55C9C" wp14:editId="599BDE9D">
            <wp:extent cx="4614545" cy="3219450"/>
            <wp:effectExtent l="0" t="0" r="0" b="0"/>
            <wp:docPr id="674610800" name="Imagen 67461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446" t="23055" r="31531" b="14876"/>
                    <a:stretch/>
                  </pic:blipFill>
                  <pic:spPr bwMode="auto">
                    <a:xfrm>
                      <a:off x="0" y="0"/>
                      <a:ext cx="4615173" cy="32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E84B4" w14:textId="77777777" w:rsidR="002403D6" w:rsidRDefault="002403D6" w:rsidP="002403D6">
      <w:pPr>
        <w:ind w:left="0"/>
      </w:pPr>
      <w:r>
        <w:t>INTERFAZ INICIAR SESION ADMINISTRADOR</w:t>
      </w:r>
    </w:p>
    <w:p w14:paraId="40AD898A" w14:textId="4A4210FD" w:rsidR="00725185" w:rsidRDefault="00725185" w:rsidP="00725185"/>
    <w:p w14:paraId="24C9E2D4" w14:textId="5A38E5AC" w:rsidR="00C31F09" w:rsidRDefault="003C1247" w:rsidP="00725185">
      <w:r>
        <w:rPr>
          <w:noProof/>
        </w:rPr>
        <w:lastRenderedPageBreak/>
        <w:drawing>
          <wp:inline distT="0" distB="0" distL="0" distR="0" wp14:anchorId="53CFE0C2" wp14:editId="6FE68E3D">
            <wp:extent cx="4581525" cy="3226044"/>
            <wp:effectExtent l="0" t="0" r="0" b="0"/>
            <wp:docPr id="674610792" name="Imagen 67461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284" t="18621" r="26545" b="11035"/>
                    <a:stretch/>
                  </pic:blipFill>
                  <pic:spPr bwMode="auto">
                    <a:xfrm>
                      <a:off x="0" y="0"/>
                      <a:ext cx="4589784" cy="323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A32D" w14:textId="77777777" w:rsidR="002403D6" w:rsidRDefault="002403D6" w:rsidP="002403D6">
      <w:pPr>
        <w:ind w:left="0"/>
      </w:pPr>
      <w:r>
        <w:t>INTERFAZ GESTIONAR INVENTARIO(ADMINISTRADOR)</w:t>
      </w:r>
    </w:p>
    <w:p w14:paraId="68E429F6" w14:textId="77777777" w:rsidR="002403D6" w:rsidRDefault="002403D6" w:rsidP="00725185"/>
    <w:p w14:paraId="26CFBFE5" w14:textId="683953C5" w:rsidR="003C1247" w:rsidRDefault="003C1247" w:rsidP="00725185">
      <w:r>
        <w:rPr>
          <w:noProof/>
        </w:rPr>
        <w:drawing>
          <wp:inline distT="0" distB="0" distL="0" distR="0" wp14:anchorId="7A4F9B4F" wp14:editId="10287557">
            <wp:extent cx="4562475" cy="3314251"/>
            <wp:effectExtent l="0" t="0" r="0" b="635"/>
            <wp:docPr id="674610793" name="Imagen 67461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11" t="19508" r="27542" b="12216"/>
                    <a:stretch/>
                  </pic:blipFill>
                  <pic:spPr bwMode="auto">
                    <a:xfrm>
                      <a:off x="0" y="0"/>
                      <a:ext cx="4565674" cy="33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C575" w14:textId="77777777" w:rsidR="00455CC8" w:rsidRDefault="00455CC8" w:rsidP="00725185"/>
    <w:p w14:paraId="2DC2C387" w14:textId="77777777" w:rsidR="00455CC8" w:rsidRDefault="00455CC8" w:rsidP="00455CC8">
      <w:pPr>
        <w:ind w:left="0"/>
      </w:pPr>
      <w:r>
        <w:t>INTERFAZ MODIFICAR PRUDCTO(ADMINISTRADOR)</w:t>
      </w:r>
    </w:p>
    <w:p w14:paraId="33B7D067" w14:textId="77777777" w:rsidR="00455CC8" w:rsidRDefault="00455CC8" w:rsidP="00725185"/>
    <w:p w14:paraId="2231740C" w14:textId="3D97C57D" w:rsidR="003C1247" w:rsidRPr="00725185" w:rsidRDefault="003C1247" w:rsidP="00725185">
      <w:r>
        <w:rPr>
          <w:noProof/>
        </w:rPr>
        <w:lastRenderedPageBreak/>
        <w:drawing>
          <wp:inline distT="0" distB="0" distL="0" distR="0" wp14:anchorId="0280285A" wp14:editId="225C744A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t>INTERFAZ BIENVENIDO</w:t>
      </w:r>
    </w:p>
    <w:p w14:paraId="155DA921" w14:textId="70F093CE" w:rsidR="005A0A74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31F6ABD" wp14:editId="6EDAB8D0">
            <wp:extent cx="5228746" cy="3209925"/>
            <wp:effectExtent l="0" t="0" r="0" b="0"/>
            <wp:docPr id="674610798" name="Imagen 67461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252" t="23350" r="28706" b="29655"/>
                    <a:stretch/>
                  </pic:blipFill>
                  <pic:spPr bwMode="auto">
                    <a:xfrm>
                      <a:off x="0" y="0"/>
                      <a:ext cx="5234631" cy="32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3AB9" w14:textId="28B2CDC5" w:rsidR="002403D6" w:rsidRDefault="002403D6" w:rsidP="00C31F09">
      <w:pPr>
        <w:ind w:left="0"/>
      </w:pPr>
      <w:r>
        <w:t>INTERFAZ INICIAR SESION ADMINISTRADOR</w:t>
      </w:r>
    </w:p>
    <w:p w14:paraId="5B4D0716" w14:textId="77777777" w:rsidR="002403D6" w:rsidRDefault="002403D6" w:rsidP="00C31F09">
      <w:pPr>
        <w:ind w:left="0"/>
      </w:pPr>
    </w:p>
    <w:p w14:paraId="3753630C" w14:textId="6EB0D7A8" w:rsidR="005A0A74" w:rsidRDefault="002403D6" w:rsidP="00C31F09">
      <w:pPr>
        <w:ind w:left="0"/>
      </w:pPr>
      <w:r>
        <w:rPr>
          <w:noProof/>
        </w:rPr>
        <w:drawing>
          <wp:inline distT="0" distB="0" distL="0" distR="0" wp14:anchorId="114E2DC9" wp14:editId="1CF4583A">
            <wp:extent cx="4228845" cy="3095625"/>
            <wp:effectExtent l="0" t="0" r="635" b="0"/>
            <wp:docPr id="674610799" name="Imagen 67461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971" t="7685" r="39176" b="26109"/>
                    <a:stretch/>
                  </pic:blipFill>
                  <pic:spPr bwMode="auto">
                    <a:xfrm>
                      <a:off x="0" y="0"/>
                      <a:ext cx="4234398" cy="30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E6BD" w14:textId="098A8340" w:rsidR="002403D6" w:rsidRDefault="002403D6" w:rsidP="00C31F09">
      <w:pPr>
        <w:ind w:left="0"/>
      </w:pPr>
      <w:r>
        <w:t>INTERFAZ SESION ADMINISTRADOR</w:t>
      </w:r>
    </w:p>
    <w:p w14:paraId="146550D0" w14:textId="5F6AA894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19D20D82" wp14:editId="3DAE8283">
            <wp:extent cx="6071075" cy="3248025"/>
            <wp:effectExtent l="0" t="0" r="6350" b="0"/>
            <wp:docPr id="674610796" name="Imagen 67461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88" b="5123"/>
                    <a:stretch/>
                  </pic:blipFill>
                  <pic:spPr bwMode="auto">
                    <a:xfrm>
                      <a:off x="0" y="0"/>
                      <a:ext cx="6077350" cy="32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2989" w14:textId="2C364C2C" w:rsidR="002403D6" w:rsidRDefault="002403D6" w:rsidP="00C31F09">
      <w:pPr>
        <w:ind w:left="0"/>
      </w:pPr>
      <w:r>
        <w:t>INTERFAZ GESTIONAR INVENTARIO(ADMINISTRADOR)</w:t>
      </w:r>
    </w:p>
    <w:p w14:paraId="4D75AB4A" w14:textId="77777777" w:rsidR="00455CC8" w:rsidRDefault="00455CC8" w:rsidP="00C31F09">
      <w:pPr>
        <w:ind w:left="0"/>
      </w:pPr>
    </w:p>
    <w:p w14:paraId="499815CA" w14:textId="1E333521" w:rsidR="00455CC8" w:rsidRDefault="00455CC8" w:rsidP="00C31F09">
      <w:pPr>
        <w:ind w:left="0"/>
      </w:pPr>
      <w:r>
        <w:rPr>
          <w:noProof/>
        </w:rPr>
        <w:drawing>
          <wp:inline distT="0" distB="0" distL="0" distR="0" wp14:anchorId="2D89F467" wp14:editId="09EFED12">
            <wp:extent cx="3228975" cy="3518364"/>
            <wp:effectExtent l="0" t="0" r="0" b="6350"/>
            <wp:docPr id="674610801" name="Imagen 67461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572" t="12414" r="32196" b="19311"/>
                    <a:stretch/>
                  </pic:blipFill>
                  <pic:spPr bwMode="auto">
                    <a:xfrm>
                      <a:off x="0" y="0"/>
                      <a:ext cx="3232294" cy="35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1DE9" w14:textId="6F734F81" w:rsidR="00455CC8" w:rsidRDefault="00455CC8" w:rsidP="00455CC8">
      <w:pPr>
        <w:ind w:left="0"/>
      </w:pPr>
      <w:r>
        <w:t>INTERFAZ MODIFICAR PR</w:t>
      </w:r>
      <w:r w:rsidR="00EF197A">
        <w:t>O</w:t>
      </w:r>
      <w:r>
        <w:t>D</w:t>
      </w:r>
      <w:r w:rsidR="00EF197A">
        <w:t>U</w:t>
      </w:r>
      <w:r>
        <w:t>CTO(ADMINISTRADOR)</w:t>
      </w: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4FE60F54" w:rsidR="005A0A74" w:rsidRDefault="005A0A74" w:rsidP="00C31F09">
      <w:pPr>
        <w:ind w:left="0"/>
      </w:pPr>
    </w:p>
    <w:p w14:paraId="532C499D" w14:textId="757F20A4" w:rsidR="005A1936" w:rsidRPr="0082551C" w:rsidRDefault="005A1936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3C1472C0" w:rsidR="00C31F09" w:rsidRDefault="001748E0" w:rsidP="00C31F09">
      <w:pPr>
        <w:ind w:left="0"/>
      </w:pPr>
      <w:r>
        <w:rPr>
          <w:noProof/>
        </w:rPr>
        <w:drawing>
          <wp:inline distT="0" distB="0" distL="0" distR="0" wp14:anchorId="77830B76" wp14:editId="79B749AB">
            <wp:extent cx="5691899" cy="2634018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819" t="28009" r="4265" b="7862"/>
                    <a:stretch/>
                  </pic:blipFill>
                  <pic:spPr bwMode="auto">
                    <a:xfrm>
                      <a:off x="0" y="0"/>
                      <a:ext cx="5705951" cy="264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53A34DA7" w:rsidR="00C31F09" w:rsidRDefault="001748E0" w:rsidP="00C31F09">
      <w:pPr>
        <w:ind w:left="0"/>
      </w:pPr>
      <w:r>
        <w:rPr>
          <w:noProof/>
        </w:rPr>
        <w:lastRenderedPageBreak/>
        <w:drawing>
          <wp:inline distT="0" distB="0" distL="0" distR="0" wp14:anchorId="3AE6CFB1" wp14:editId="7C8DEDB5">
            <wp:extent cx="5686425" cy="2856505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693" t="22659" r="4991" b="9160"/>
                    <a:stretch/>
                  </pic:blipFill>
                  <pic:spPr bwMode="auto">
                    <a:xfrm>
                      <a:off x="0" y="0"/>
                      <a:ext cx="5694956" cy="286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0551CEDF" w:rsidR="00C31F09" w:rsidRDefault="00AD22A8" w:rsidP="00C31F09">
      <w:pPr>
        <w:ind w:left="0"/>
      </w:pPr>
      <w:r>
        <w:rPr>
          <w:noProof/>
        </w:rPr>
        <w:drawing>
          <wp:inline distT="0" distB="0" distL="0" distR="0" wp14:anchorId="2E7A03A0" wp14:editId="592096DC">
            <wp:extent cx="5803375" cy="2709081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573" t="24775" r="3572" b="10587"/>
                    <a:stretch/>
                  </pic:blipFill>
                  <pic:spPr bwMode="auto">
                    <a:xfrm>
                      <a:off x="0" y="0"/>
                      <a:ext cx="5812298" cy="27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29B6A9F9" w14:textId="75C321A4" w:rsidR="00C31F09" w:rsidRDefault="005A1936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5BE63C15" w14:textId="2D57C70D" w:rsidR="00C31F09" w:rsidRDefault="00AD44BC" w:rsidP="00C31F09">
      <w:pPr>
        <w:ind w:left="0"/>
      </w:pPr>
      <w:r>
        <w:rPr>
          <w:noProof/>
        </w:rPr>
        <w:lastRenderedPageBreak/>
        <w:drawing>
          <wp:inline distT="0" distB="0" distL="0" distR="0" wp14:anchorId="1B7C007C" wp14:editId="1A3B75F1">
            <wp:extent cx="5731510" cy="322262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191" w14:textId="10282640" w:rsidR="00C31F09" w:rsidRDefault="00C31F09" w:rsidP="00C31F09">
      <w:pPr>
        <w:ind w:left="0"/>
      </w:pPr>
      <w:r>
        <w:t xml:space="preserve">PRUEBAS DEL </w:t>
      </w:r>
      <w:r w:rsidR="00AD44BC">
        <w:t>CRUD-MODIFICAR PRODUCTO</w:t>
      </w:r>
    </w:p>
    <w:p w14:paraId="6D953777" w14:textId="23656B73" w:rsidR="00AD44BC" w:rsidRDefault="00AD44BC" w:rsidP="00C31F09">
      <w:pPr>
        <w:ind w:left="0"/>
      </w:pPr>
      <w:r>
        <w:rPr>
          <w:noProof/>
        </w:rPr>
        <w:drawing>
          <wp:inline distT="0" distB="0" distL="0" distR="0" wp14:anchorId="04D7E902" wp14:editId="142FF3BD">
            <wp:extent cx="5731510" cy="32226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BEC" w14:textId="55C3E967" w:rsidR="00AD44BC" w:rsidRDefault="00AD44BC" w:rsidP="00AD44BC">
      <w:pPr>
        <w:ind w:left="0"/>
      </w:pPr>
      <w:r>
        <w:t>PRUEBAS DEL CRUD-ELIMINAR PRODUCTO</w:t>
      </w:r>
    </w:p>
    <w:p w14:paraId="38C0FE4F" w14:textId="4A10E199" w:rsidR="00C31F09" w:rsidRDefault="00D90C5C" w:rsidP="00C31F09">
      <w:pPr>
        <w:ind w:left="0"/>
      </w:pPr>
      <w:r>
        <w:rPr>
          <w:noProof/>
        </w:rPr>
        <w:lastRenderedPageBreak/>
        <w:drawing>
          <wp:inline distT="0" distB="0" distL="0" distR="0" wp14:anchorId="04AB8600" wp14:editId="70FA7A09">
            <wp:extent cx="5731510" cy="322262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5DD" w14:textId="7DD62612" w:rsidR="00D90C5C" w:rsidRDefault="00D90C5C" w:rsidP="00D90C5C">
      <w:pPr>
        <w:ind w:left="0"/>
      </w:pPr>
      <w:r>
        <w:t>PRUEBAS DEL CRUD-BUSCAR PRODUCTO</w:t>
      </w:r>
    </w:p>
    <w:p w14:paraId="5F7668B2" w14:textId="7F4972A4" w:rsidR="00D90C5C" w:rsidRDefault="00393747" w:rsidP="00C31F09">
      <w:pPr>
        <w:ind w:left="0"/>
      </w:pPr>
      <w:r>
        <w:rPr>
          <w:noProof/>
        </w:rPr>
        <w:drawing>
          <wp:inline distT="0" distB="0" distL="0" distR="0" wp14:anchorId="3FBFEE32" wp14:editId="6437738E">
            <wp:extent cx="5731510" cy="32226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D18B" w14:textId="77777777" w:rsidR="00D90C5C" w:rsidRDefault="00D90C5C" w:rsidP="00C31F09">
      <w:pPr>
        <w:ind w:left="0"/>
      </w:pPr>
    </w:p>
    <w:p w14:paraId="6C5F1A17" w14:textId="6D51092A" w:rsidR="00C31F09" w:rsidRDefault="00C31F09" w:rsidP="00AD51BF">
      <w:pPr>
        <w:ind w:left="0"/>
      </w:pPr>
      <w:r>
        <w:t xml:space="preserve">PRUEBAS DE LA </w:t>
      </w:r>
      <w:r w:rsidR="00393747">
        <w:t>CRUD-REALIZAR VENTA-AGREGAR PRODUCTO</w:t>
      </w:r>
      <w:r w:rsidR="00AD51BF">
        <w:t xml:space="preserve"> DISPONIBLE</w:t>
      </w:r>
    </w:p>
    <w:p w14:paraId="2CA4BAC2" w14:textId="7B6F53CA" w:rsidR="00AD51BF" w:rsidRDefault="00AD51BF" w:rsidP="00AD51BF">
      <w:pPr>
        <w:ind w:left="0"/>
      </w:pPr>
      <w:r>
        <w:rPr>
          <w:noProof/>
        </w:rPr>
        <w:lastRenderedPageBreak/>
        <w:drawing>
          <wp:inline distT="0" distB="0" distL="0" distR="0" wp14:anchorId="78EE7712" wp14:editId="46F002FF">
            <wp:extent cx="5731510" cy="322262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4ECC" w14:textId="77777777" w:rsidR="00AD51BF" w:rsidRDefault="00AD51BF" w:rsidP="00AD51BF">
      <w:pPr>
        <w:ind w:left="0"/>
      </w:pPr>
    </w:p>
    <w:p w14:paraId="325E01E0" w14:textId="1E865D5D" w:rsidR="00AD51BF" w:rsidRPr="006A73E4" w:rsidRDefault="00AD51BF" w:rsidP="00AD51BF">
      <w:pPr>
        <w:ind w:left="0"/>
      </w:pPr>
      <w:r>
        <w:t>PRUEBAS DE LA CRUD-REALIZAR VENTA-AGREGAR PRODUCTO AGOTADO</w:t>
      </w:r>
    </w:p>
    <w:p w14:paraId="1778D713" w14:textId="5AB7F3A1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5E0A3EA1" wp14:editId="41A0AF5A">
            <wp:extent cx="5731510" cy="322262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511C" w14:textId="77777777" w:rsidR="00AD51BF" w:rsidRDefault="00AD51BF" w:rsidP="00C31F09">
      <w:pPr>
        <w:pStyle w:val="Destinatario"/>
        <w:ind w:left="0"/>
      </w:pPr>
    </w:p>
    <w:p w14:paraId="4E352BBB" w14:textId="2303CDE7" w:rsidR="00AD51BF" w:rsidRPr="006A73E4" w:rsidRDefault="00AD51BF" w:rsidP="00AD51BF">
      <w:pPr>
        <w:ind w:left="0"/>
      </w:pPr>
      <w:r>
        <w:t>PRUEBAS DE LA CRUD-REALIZAR VENTA-AGREGAR PRODUCTO NO DISPONIBLE</w:t>
      </w:r>
    </w:p>
    <w:p w14:paraId="46F55E73" w14:textId="77777777" w:rsidR="00AD51BF" w:rsidRPr="006A73E4" w:rsidRDefault="00AD51BF" w:rsidP="00C31F09">
      <w:pPr>
        <w:pStyle w:val="Destinatario"/>
        <w:ind w:left="0"/>
      </w:pPr>
    </w:p>
    <w:p w14:paraId="11DFAAFA" w14:textId="2DA8DD1C" w:rsidR="00C31F09" w:rsidRDefault="00AD51BF" w:rsidP="00C31F09">
      <w:pPr>
        <w:pStyle w:val="Destinatario"/>
        <w:ind w:left="0"/>
      </w:pPr>
      <w:r>
        <w:rPr>
          <w:noProof/>
        </w:rPr>
        <w:drawing>
          <wp:inline distT="0" distB="0" distL="0" distR="0" wp14:anchorId="42374E91" wp14:editId="4DE61820">
            <wp:extent cx="5731510" cy="322262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6F48" w14:textId="77777777" w:rsidR="00B3327E" w:rsidRDefault="00B3327E" w:rsidP="00C31F09">
      <w:pPr>
        <w:pStyle w:val="Destinatario"/>
        <w:ind w:left="0"/>
      </w:pPr>
    </w:p>
    <w:p w14:paraId="5EB650C8" w14:textId="0D53166F" w:rsidR="00B3327E" w:rsidRPr="006A73E4" w:rsidRDefault="00B3327E" w:rsidP="00B3327E">
      <w:pPr>
        <w:ind w:left="0"/>
      </w:pPr>
      <w:r>
        <w:t>PRUEBAS DE LA CRUD-REALIZAR VENTA-ELIMINAR PRODUCTO DE LA VENTA</w:t>
      </w:r>
    </w:p>
    <w:p w14:paraId="69789BD2" w14:textId="037C9D61" w:rsidR="001912F5" w:rsidRPr="001748E0" w:rsidRDefault="00B3327E" w:rsidP="006A73E4">
      <w:pPr>
        <w:pStyle w:val="Destinatario"/>
        <w:ind w:left="0"/>
      </w:pPr>
      <w:r>
        <w:rPr>
          <w:noProof/>
        </w:rPr>
        <w:drawing>
          <wp:inline distT="0" distB="0" distL="0" distR="0" wp14:anchorId="53932B38" wp14:editId="2D6C2198">
            <wp:extent cx="5731510" cy="322262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2F5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E68A0" w14:textId="77777777" w:rsidR="00010150" w:rsidRDefault="00010150" w:rsidP="00A66B18">
      <w:pPr>
        <w:spacing w:before="0" w:after="0"/>
      </w:pPr>
      <w:r>
        <w:separator/>
      </w:r>
    </w:p>
  </w:endnote>
  <w:endnote w:type="continuationSeparator" w:id="0">
    <w:p w14:paraId="3F215D5D" w14:textId="77777777" w:rsidR="00010150" w:rsidRDefault="00010150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10566" w14:textId="77777777" w:rsidR="00010150" w:rsidRDefault="00010150" w:rsidP="00A66B18">
      <w:pPr>
        <w:spacing w:before="0" w:after="0"/>
      </w:pPr>
      <w:r>
        <w:separator/>
      </w:r>
    </w:p>
  </w:footnote>
  <w:footnote w:type="continuationSeparator" w:id="0">
    <w:p w14:paraId="69F6DE32" w14:textId="77777777" w:rsidR="00010150" w:rsidRDefault="00010150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10150"/>
    <w:rsid w:val="00014F3E"/>
    <w:rsid w:val="00030C2F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55CC8"/>
    <w:rsid w:val="004A2B0D"/>
    <w:rsid w:val="004B1502"/>
    <w:rsid w:val="005A0A74"/>
    <w:rsid w:val="005A1936"/>
    <w:rsid w:val="005C2210"/>
    <w:rsid w:val="005C3E6E"/>
    <w:rsid w:val="006116F1"/>
    <w:rsid w:val="00615018"/>
    <w:rsid w:val="0062123A"/>
    <w:rsid w:val="00646E75"/>
    <w:rsid w:val="006A73E4"/>
    <w:rsid w:val="006E79B8"/>
    <w:rsid w:val="006F6F10"/>
    <w:rsid w:val="00723DFA"/>
    <w:rsid w:val="00725185"/>
    <w:rsid w:val="00783E79"/>
    <w:rsid w:val="007B5AE8"/>
    <w:rsid w:val="007E65BB"/>
    <w:rsid w:val="007F5192"/>
    <w:rsid w:val="00821172"/>
    <w:rsid w:val="0082551C"/>
    <w:rsid w:val="00831721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30D16"/>
    <w:rsid w:val="00B3327E"/>
    <w:rsid w:val="00B50294"/>
    <w:rsid w:val="00B57D6E"/>
    <w:rsid w:val="00B93312"/>
    <w:rsid w:val="00BA2092"/>
    <w:rsid w:val="00C31F09"/>
    <w:rsid w:val="00C701F7"/>
    <w:rsid w:val="00C70786"/>
    <w:rsid w:val="00D10958"/>
    <w:rsid w:val="00D66593"/>
    <w:rsid w:val="00D8671B"/>
    <w:rsid w:val="00D90C5C"/>
    <w:rsid w:val="00D932A4"/>
    <w:rsid w:val="00DA7EBB"/>
    <w:rsid w:val="00DE1023"/>
    <w:rsid w:val="00DE6DA2"/>
    <w:rsid w:val="00DF2D30"/>
    <w:rsid w:val="00E0543C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D76B1"/>
    <w:rsid w:val="00EE0952"/>
    <w:rsid w:val="00EF197A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16</Pages>
  <Words>422</Words>
  <Characters>2325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2024-04-26T05:22:00Z</dcterms:created>
  <dcterms:modified xsi:type="dcterms:W3CDTF">2024-04-26T06:31:00Z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