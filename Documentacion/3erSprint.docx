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0DF08" w14:textId="35F8DAB0" w:rsidR="00831721" w:rsidRDefault="00E4454A" w:rsidP="00831721">
      <w:pPr>
        <w:spacing w:before="120" w:after="0"/>
      </w:pPr>
      <w:r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1C74C037" wp14:editId="7371FC81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1866900" cy="668661"/>
            <wp:effectExtent l="0" t="0" r="0" b="0"/>
            <wp:wrapTight wrapText="bothSides">
              <wp:wrapPolygon edited="0">
                <wp:start x="0" y="0"/>
                <wp:lineTo x="0" y="20923"/>
                <wp:lineTo x="21380" y="20923"/>
                <wp:lineTo x="2138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721" w:rsidRPr="0041428F">
        <w:rPr>
          <w:noProof/>
          <w:lang w:bidi="es-MX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345617A6" wp14:editId="523E0C3C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8247380" cy="3026410"/>
                <wp:effectExtent l="0" t="0" r="1270" b="2540"/>
                <wp:wrapNone/>
                <wp:docPr id="19" name="Gráfico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380" cy="3026410"/>
                          <a:chOff x="-7144" y="-7144"/>
                          <a:chExt cx="6005513" cy="1924050"/>
                        </a:xfrm>
                      </wpg:grpSpPr>
                      <wps:wsp>
                        <wps:cNvPr id="20" name="Forma libre: Forma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orma libre: Forma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orma libre: Forma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orma libre: Forma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CE91" id="Gráfico 17" o:spid="_x0000_s1026" style="position:absolute;margin-left:0;margin-top:-1in;width:649.4pt;height:238.3pt;z-index:-251657216;mso-position-horizontal:left;mso-position-horizontal-relative:page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">
  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la de diseño de encabezado"/>
      </w:tblPr>
      <w:tblGrid>
        <w:gridCol w:w="9026"/>
      </w:tblGrid>
      <w:tr w:rsidR="00A66B18" w:rsidRPr="0041428F" w14:paraId="795ACA05" w14:textId="77777777" w:rsidTr="00A6783B">
        <w:trPr>
          <w:trHeight w:val="270"/>
          <w:jc w:val="center"/>
        </w:trPr>
        <w:tc>
          <w:tcPr>
            <w:tcW w:w="10800" w:type="dxa"/>
          </w:tcPr>
          <w:p w14:paraId="1FC8E736" w14:textId="586BADD6" w:rsidR="00A66B18" w:rsidRPr="0041428F" w:rsidRDefault="00A66B18" w:rsidP="00A66B18">
            <w:pPr>
              <w:pStyle w:val="Informacindecontacto"/>
              <w:rPr>
                <w:color w:val="000000" w:themeColor="text1"/>
              </w:rPr>
            </w:pPr>
          </w:p>
        </w:tc>
      </w:tr>
      <w:tr w:rsidR="00615018" w:rsidRPr="0041428F" w14:paraId="3436CD75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6AA76E13" w14:textId="7D571AF7" w:rsidR="003E24DF" w:rsidRPr="0041428F" w:rsidRDefault="003E24DF" w:rsidP="001912F5">
            <w:pPr>
              <w:pStyle w:val="Informacindecontacto"/>
              <w:ind w:left="0"/>
              <w:rPr>
                <w:color w:val="000000" w:themeColor="text1"/>
              </w:rPr>
            </w:pPr>
          </w:p>
        </w:tc>
      </w:tr>
    </w:tbl>
    <w:p w14:paraId="34F6E5F7" w14:textId="633EC841" w:rsidR="001912F5" w:rsidRPr="001912F5" w:rsidRDefault="001912F5" w:rsidP="001912F5">
      <w:pPr>
        <w:ind w:left="0"/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Benemérita Universidad Autónoma de Puebla</w:t>
      </w:r>
    </w:p>
    <w:p w14:paraId="7EE0F7CA" w14:textId="27C02F62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Facultad de Ciencia de la Computación</w:t>
      </w:r>
    </w:p>
    <w:p w14:paraId="178EF007" w14:textId="75320BC5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en tecnologías de la información</w:t>
      </w:r>
    </w:p>
    <w:p w14:paraId="619B08E5" w14:textId="0E3D3FCA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Ingeniería de Software II</w:t>
      </w:r>
    </w:p>
    <w:p w14:paraId="13B1168E" w14:textId="77777777" w:rsidR="001912F5" w:rsidRP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Planificación del proyecto </w:t>
      </w:r>
    </w:p>
    <w:p w14:paraId="0BBB0581" w14:textId="20F0A8C5" w:rsidR="001912F5" w:rsidRDefault="001912F5" w:rsidP="001912F5">
      <w:pPr>
        <w:jc w:val="center"/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2F5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olden </w:t>
      </w:r>
      <w:proofErr w:type="spellStart"/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Mart</w:t>
      </w:r>
      <w:proofErr w:type="spellEnd"/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E0543C"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3er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Sprint</w:t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Integrantes:</w:t>
      </w:r>
    </w:p>
    <w:p w14:paraId="244A3224" w14:textId="4C9E09C6" w:rsidR="001912F5" w:rsidRPr="001912F5" w:rsidRDefault="001912F5" w:rsidP="001912F5">
      <w:pPr>
        <w:jc w:val="center"/>
        <w:rPr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ource Code Pro" w:eastAsia="Source Code Pro" w:hAnsi="Source Code Pro" w:cs="Source Code Pro"/>
          <w:bCs/>
          <w:color w:val="17406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Javier Aguilar Macias</w:t>
      </w:r>
    </w:p>
    <w:p w14:paraId="605EEA79" w14:textId="65E9E1C5" w:rsidR="00A66B18" w:rsidRDefault="001912F5" w:rsidP="006A73E4">
      <w:pPr>
        <w:pStyle w:val="Destinatario"/>
        <w:ind w:left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E80FC4" wp14:editId="58873189">
            <wp:simplePos x="0" y="0"/>
            <wp:positionH relativeFrom="margin">
              <wp:align>center</wp:align>
            </wp:positionH>
            <wp:positionV relativeFrom="paragraph">
              <wp:posOffset>8254</wp:posOffset>
            </wp:positionV>
            <wp:extent cx="1855470" cy="1043305"/>
            <wp:effectExtent l="0" t="0" r="0" b="23495"/>
            <wp:wrapTight wrapText="bothSides">
              <wp:wrapPolygon edited="0">
                <wp:start x="8543" y="68"/>
                <wp:lineTo x="7442" y="892"/>
                <wp:lineTo x="4824" y="5312"/>
                <wp:lineTo x="4435" y="10846"/>
                <wp:lineTo x="4917" y="14776"/>
                <wp:lineTo x="7185" y="19834"/>
                <wp:lineTo x="8978" y="21750"/>
                <wp:lineTo x="12526" y="21640"/>
                <wp:lineTo x="14280" y="19613"/>
                <wp:lineTo x="16661" y="13623"/>
                <wp:lineTo x="16587" y="6130"/>
                <wp:lineTo x="12534" y="-55"/>
                <wp:lineTo x="8543" y="68"/>
              </wp:wrapPolygon>
            </wp:wrapTight>
            <wp:docPr id="674610813" name="Imagen 4" descr="BUAP Logo - símbolo, significado logotipo, historia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185547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B47B2" w14:textId="77777777" w:rsidR="001912F5" w:rsidRDefault="001912F5" w:rsidP="006A73E4">
      <w:pPr>
        <w:pStyle w:val="Destinatario"/>
        <w:ind w:left="0"/>
      </w:pPr>
    </w:p>
    <w:p w14:paraId="3A4D451C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p w14:paraId="07167877" w14:textId="77777777" w:rsidR="00D932A4" w:rsidRDefault="00D932A4" w:rsidP="00D932A4">
      <w:pPr>
        <w:pStyle w:val="Ttulo1"/>
        <w:ind w:left="0"/>
        <w:rPr>
          <w:rFonts w:ascii="Arial" w:hAnsi="Arial" w:cs="Arial"/>
          <w:color w:val="auto"/>
        </w:r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kern w:val="20"/>
          <w:sz w:val="24"/>
          <w:szCs w:val="20"/>
          <w:lang w:val="es-ES" w:eastAsia="ja-JP"/>
        </w:rPr>
        <w:id w:val="7782933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142CB4" w14:textId="2B985C4F" w:rsidR="005A1936" w:rsidRDefault="005A1936">
          <w:pPr>
            <w:pStyle w:val="TtuloTDC"/>
          </w:pPr>
          <w:r>
            <w:rPr>
              <w:lang w:val="es-ES"/>
            </w:rPr>
            <w:t>INDICE</w:t>
          </w:r>
        </w:p>
        <w:p w14:paraId="3395EFEE" w14:textId="534EBA10" w:rsidR="005A1936" w:rsidRDefault="005A193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99459" w:history="1">
            <w:r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PLANEACION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_Toc163199459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24CAA" w14:textId="6D7BFB90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0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ROLES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_Toc163199460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2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30E3C903" w14:textId="1FD345BD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1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Modelado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_Toc163199461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3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2DA334DC" w14:textId="439E726B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2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preeliminares en BALSAMIQ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_Toc163199462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9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92F9B4F" w14:textId="0027F557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3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INTERFACES FINALES EN JAVA SWING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_Toc163199463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11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62661929" w14:textId="11437ECF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4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INFORMES JIRA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_Toc163199464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14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1E03694" w14:textId="0CAC1095" w:rsidR="005A1936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es-MX"/>
              <w14:ligatures w14:val="standardContextual"/>
            </w:rPr>
          </w:pPr>
          <w:hyperlink w:anchor="_Toc163199465" w:history="1">
            <w:r w:rsidR="005A1936" w:rsidRPr="008B3CC7">
              <w:rPr>
                <w:rStyle w:val="Hipervnculo"/>
                <w:rFonts w:ascii="Arial" w:hAnsi="Arial" w:cs="Arial"/>
                <w:b/>
                <w:bCs/>
                <w:noProof/>
              </w:rPr>
              <w:t>Pruebas</w:t>
            </w:r>
            <w:r w:rsidR="005A1936">
              <w:rPr>
                <w:noProof/>
                <w:webHidden/>
              </w:rPr>
              <w:tab/>
            </w:r>
            <w:r w:rsidR="005A1936">
              <w:rPr>
                <w:noProof/>
                <w:webHidden/>
              </w:rPr>
              <w:fldChar w:fldCharType="begin"/>
            </w:r>
            <w:r w:rsidR="005A1936">
              <w:rPr>
                <w:noProof/>
                <w:webHidden/>
              </w:rPr>
              <w:instrText xml:space="preserve"> PAGEREF _Toc163199465 \h </w:instrText>
            </w:r>
            <w:r w:rsidR="005A1936">
              <w:rPr>
                <w:noProof/>
                <w:webHidden/>
              </w:rPr>
            </w:r>
            <w:r w:rsidR="005A1936">
              <w:rPr>
                <w:noProof/>
                <w:webHidden/>
              </w:rPr>
              <w:fldChar w:fldCharType="separate"/>
            </w:r>
            <w:r w:rsidR="005A1936">
              <w:rPr>
                <w:noProof/>
                <w:webHidden/>
              </w:rPr>
              <w:t>15</w:t>
            </w:r>
            <w:r w:rsidR="005A1936">
              <w:rPr>
                <w:noProof/>
                <w:webHidden/>
              </w:rPr>
              <w:fldChar w:fldCharType="end"/>
            </w:r>
          </w:hyperlink>
        </w:p>
        <w:p w14:paraId="0603ADAA" w14:textId="119A88D6" w:rsidR="005A1936" w:rsidRDefault="005A1936">
          <w:r>
            <w:rPr>
              <w:b/>
              <w:bCs/>
              <w:lang w:val="es-ES"/>
            </w:rPr>
            <w:fldChar w:fldCharType="end"/>
          </w:r>
        </w:p>
      </w:sdtContent>
    </w:sdt>
    <w:p w14:paraId="2CAB916D" w14:textId="77777777" w:rsidR="00D932A4" w:rsidRPr="00D932A4" w:rsidRDefault="00D932A4" w:rsidP="005A1936">
      <w:pPr>
        <w:ind w:left="0"/>
      </w:pPr>
    </w:p>
    <w:p w14:paraId="4B5B7ABE" w14:textId="22BEA6EC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0" w:name="_Toc163199459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PLANEACION</w:t>
      </w:r>
      <w:bookmarkEnd w:id="0"/>
    </w:p>
    <w:p w14:paraId="56107AA5" w14:textId="76C18AE8" w:rsidR="00D932A4" w:rsidRPr="00E16C9A" w:rsidRDefault="00D932A4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bookmarkStart w:id="1" w:name="_Hlk163149559"/>
      <w:r w:rsidRPr="00E16C9A">
        <w:rPr>
          <w:rFonts w:ascii="Arial" w:hAnsi="Arial" w:cs="Arial"/>
          <w:color w:val="auto"/>
        </w:rPr>
        <w:t xml:space="preserve">Golden </w:t>
      </w:r>
      <w:proofErr w:type="spellStart"/>
      <w:r w:rsidRPr="00E16C9A">
        <w:rPr>
          <w:rFonts w:ascii="Arial" w:hAnsi="Arial" w:cs="Arial"/>
          <w:color w:val="auto"/>
        </w:rPr>
        <w:t>Mart</w:t>
      </w:r>
      <w:proofErr w:type="spellEnd"/>
      <w:r w:rsidRPr="00E16C9A">
        <w:rPr>
          <w:rFonts w:ascii="Arial" w:hAnsi="Arial" w:cs="Arial"/>
          <w:color w:val="auto"/>
        </w:rPr>
        <w:t xml:space="preserve"> es una aplicación para gestionar una tienda de abarrotes. Permite realizar ventas, registrar nuevos productos, mantener un control de inventario y generar tickets para cada venta realizada. Los usuarios pueden agregar productos al carrito de compras, ver el total de la venta, realizar el pago y generar un recibo de compra. Además, el sistema permite a los administradores gestionar el inventario y visualizar reportes de ventas.</w:t>
      </w:r>
    </w:p>
    <w:p w14:paraId="4E9307AE" w14:textId="561DF838" w:rsidR="00E4454A" w:rsidRPr="00E16C9A" w:rsidRDefault="00E4454A" w:rsidP="00E4454A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2" w:name="_Toc163199460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ROLES</w:t>
      </w:r>
      <w:bookmarkEnd w:id="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ab/>
      </w:r>
    </w:p>
    <w:tbl>
      <w:tblPr>
        <w:tblStyle w:val="Tablaconcuadrcula"/>
        <w:tblW w:w="9390" w:type="dxa"/>
        <w:tblLook w:val="04A0" w:firstRow="1" w:lastRow="0" w:firstColumn="1" w:lastColumn="0" w:noHBand="0" w:noVBand="1"/>
      </w:tblPr>
      <w:tblGrid>
        <w:gridCol w:w="4695"/>
        <w:gridCol w:w="4695"/>
      </w:tblGrid>
      <w:tr w:rsidR="00E4454A" w14:paraId="54052FE1" w14:textId="77777777" w:rsidTr="00E4454A">
        <w:trPr>
          <w:trHeight w:val="886"/>
        </w:trPr>
        <w:tc>
          <w:tcPr>
            <w:tcW w:w="4695" w:type="dxa"/>
          </w:tcPr>
          <w:p w14:paraId="78868A02" w14:textId="1037882F" w:rsidR="00E4454A" w:rsidRPr="00E4454A" w:rsidRDefault="00E4454A" w:rsidP="00E4454A">
            <w:pPr>
              <w:spacing w:line="360" w:lineRule="auto"/>
              <w:ind w:left="0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Rol</w:t>
            </w:r>
          </w:p>
        </w:tc>
        <w:tc>
          <w:tcPr>
            <w:tcW w:w="4695" w:type="dxa"/>
          </w:tcPr>
          <w:p w14:paraId="5C697047" w14:textId="7A45439E" w:rsidR="00E4454A" w:rsidRPr="00E4454A" w:rsidRDefault="00E4454A" w:rsidP="00E4454A">
            <w:pPr>
              <w:tabs>
                <w:tab w:val="left" w:pos="1170"/>
              </w:tabs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M</w:t>
            </w:r>
            <w:r w:rsidRPr="00E4454A">
              <w:rPr>
                <w:rFonts w:ascii="Arial" w:hAnsi="Arial" w:cs="Arial"/>
                <w:b/>
                <w:bCs/>
                <w:color w:val="auto"/>
                <w:shd w:val="clear" w:color="auto" w:fill="FFFFFF"/>
              </w:rPr>
              <w:t>iembro</w:t>
            </w:r>
          </w:p>
        </w:tc>
      </w:tr>
      <w:tr w:rsidR="00E4454A" w14:paraId="1D6515DA" w14:textId="77777777" w:rsidTr="00E4454A">
        <w:trPr>
          <w:trHeight w:val="1619"/>
        </w:trPr>
        <w:tc>
          <w:tcPr>
            <w:tcW w:w="4695" w:type="dxa"/>
          </w:tcPr>
          <w:p w14:paraId="660AADA4" w14:textId="55A0D93F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Scrum Master</w:t>
            </w:r>
          </w:p>
        </w:tc>
        <w:tc>
          <w:tcPr>
            <w:tcW w:w="4695" w:type="dxa"/>
          </w:tcPr>
          <w:p w14:paraId="56750546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42B463CA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4F00A1B3" w14:textId="77777777" w:rsidTr="00E4454A">
        <w:trPr>
          <w:trHeight w:val="1604"/>
        </w:trPr>
        <w:tc>
          <w:tcPr>
            <w:tcW w:w="4695" w:type="dxa"/>
          </w:tcPr>
          <w:p w14:paraId="4A03FB06" w14:textId="731D5A74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proofErr w:type="spellStart"/>
            <w:r w:rsidRPr="00E4454A">
              <w:rPr>
                <w:rFonts w:ascii="Arial" w:hAnsi="Arial" w:cs="Arial"/>
                <w:b/>
                <w:bCs/>
                <w:color w:val="auto"/>
              </w:rPr>
              <w:t>Product</w:t>
            </w:r>
            <w:proofErr w:type="spellEnd"/>
            <w:r w:rsidRPr="00E4454A">
              <w:rPr>
                <w:rFonts w:ascii="Arial" w:hAnsi="Arial" w:cs="Arial"/>
                <w:b/>
                <w:bCs/>
                <w:color w:val="auto"/>
              </w:rPr>
              <w:t xml:space="preserve"> </w:t>
            </w:r>
            <w:proofErr w:type="spellStart"/>
            <w:r w:rsidRPr="00E4454A">
              <w:rPr>
                <w:rFonts w:ascii="Arial" w:hAnsi="Arial" w:cs="Arial"/>
                <w:b/>
                <w:bCs/>
                <w:color w:val="auto"/>
              </w:rPr>
              <w:t>Owner</w:t>
            </w:r>
            <w:proofErr w:type="spellEnd"/>
          </w:p>
        </w:tc>
        <w:tc>
          <w:tcPr>
            <w:tcW w:w="4695" w:type="dxa"/>
          </w:tcPr>
          <w:p w14:paraId="625831C8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15C2032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  <w:tr w:rsidR="00E4454A" w14:paraId="3CF5C30A" w14:textId="77777777" w:rsidTr="00E4454A">
        <w:trPr>
          <w:trHeight w:val="680"/>
        </w:trPr>
        <w:tc>
          <w:tcPr>
            <w:tcW w:w="4695" w:type="dxa"/>
          </w:tcPr>
          <w:p w14:paraId="66482D63" w14:textId="2892A550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Equipo de desarrollo</w:t>
            </w:r>
          </w:p>
        </w:tc>
        <w:tc>
          <w:tcPr>
            <w:tcW w:w="4695" w:type="dxa"/>
          </w:tcPr>
          <w:p w14:paraId="6C7AC050" w14:textId="77777777" w:rsidR="00E4454A" w:rsidRPr="00E4454A" w:rsidRDefault="00E4454A" w:rsidP="00E4454A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  <w:r w:rsidRPr="00E4454A">
              <w:rPr>
                <w:rFonts w:ascii="Arial" w:hAnsi="Arial" w:cs="Arial"/>
                <w:b/>
                <w:bCs/>
                <w:color w:val="auto"/>
              </w:rPr>
              <w:t>Javier Aguilar Macias</w:t>
            </w:r>
          </w:p>
          <w:p w14:paraId="7A02153D" w14:textId="77777777" w:rsidR="00E4454A" w:rsidRPr="00E4454A" w:rsidRDefault="00E4454A" w:rsidP="00D932A4">
            <w:pPr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color w:val="auto"/>
              </w:rPr>
            </w:pPr>
          </w:p>
        </w:tc>
      </w:tr>
    </w:tbl>
    <w:p w14:paraId="1F3EC5F5" w14:textId="65B7F958" w:rsidR="0082551C" w:rsidRDefault="0082551C" w:rsidP="00D932A4">
      <w:pPr>
        <w:spacing w:line="360" w:lineRule="auto"/>
        <w:ind w:left="0"/>
        <w:jc w:val="both"/>
        <w:rPr>
          <w:rFonts w:ascii="Arial" w:hAnsi="Arial" w:cs="Arial"/>
        </w:rPr>
      </w:pPr>
    </w:p>
    <w:p w14:paraId="7A15C0D2" w14:textId="4C646DCD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HISTORIAS DE USUARIO DESARROLLADAS</w:t>
      </w:r>
    </w:p>
    <w:p w14:paraId="02E9F9F5" w14:textId="28EF31BB" w:rsidR="00E4454A" w:rsidRDefault="005B1B0A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B538D26" wp14:editId="1C1063F8">
            <wp:extent cx="5480050" cy="1020280"/>
            <wp:effectExtent l="0" t="0" r="635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86" t="50195" r="16778" b="28005"/>
                    <a:stretch/>
                  </pic:blipFill>
                  <pic:spPr bwMode="auto">
                    <a:xfrm>
                      <a:off x="0" y="0"/>
                      <a:ext cx="5530583" cy="102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197A" w:rsidRPr="00EF197A">
        <w:rPr>
          <w:noProof/>
        </w:rPr>
        <w:t xml:space="preserve"> </w:t>
      </w:r>
      <w:r w:rsidR="00EF197A">
        <w:rPr>
          <w:noProof/>
        </w:rPr>
        <w:drawing>
          <wp:inline distT="0" distB="0" distL="0" distR="0" wp14:anchorId="18D9C796" wp14:editId="57429457">
            <wp:extent cx="5480462" cy="766882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505" t="56363" r="19087" b="28354"/>
                    <a:stretch/>
                  </pic:blipFill>
                  <pic:spPr bwMode="auto">
                    <a:xfrm>
                      <a:off x="0" y="0"/>
                      <a:ext cx="5596515" cy="78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BACA1" w14:textId="11FA81C1" w:rsidR="0082551C" w:rsidRPr="00E16C9A" w:rsidRDefault="0082551C" w:rsidP="00D932A4">
      <w:pPr>
        <w:spacing w:line="360" w:lineRule="auto"/>
        <w:ind w:left="0"/>
        <w:jc w:val="both"/>
        <w:rPr>
          <w:rFonts w:ascii="Arial" w:hAnsi="Arial" w:cs="Arial"/>
          <w:color w:val="auto"/>
        </w:rPr>
      </w:pPr>
      <w:r w:rsidRPr="00E16C9A">
        <w:rPr>
          <w:rFonts w:ascii="Arial" w:hAnsi="Arial" w:cs="Arial"/>
          <w:color w:val="auto"/>
        </w:rPr>
        <w:t>PLANEACION DE LOS SPRINT</w:t>
      </w:r>
    </w:p>
    <w:p w14:paraId="1AB65B25" w14:textId="38A852EC" w:rsidR="00E4454A" w:rsidRPr="003D03FF" w:rsidRDefault="00B05DDF" w:rsidP="00D932A4">
      <w:pPr>
        <w:spacing w:line="360" w:lineRule="auto"/>
        <w:ind w:left="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81FA75" wp14:editId="759BAD50">
            <wp:extent cx="5981032" cy="846162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386" t="49134" r="17849" b="34570"/>
                    <a:stretch/>
                  </pic:blipFill>
                  <pic:spPr bwMode="auto">
                    <a:xfrm>
                      <a:off x="0" y="0"/>
                      <a:ext cx="6026465" cy="85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A80EA" w14:textId="5E33BD67" w:rsidR="00D932A4" w:rsidRPr="00E16C9A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3" w:name="_Toc163199461"/>
      <w:bookmarkEnd w:id="1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Modelado</w:t>
      </w:r>
      <w:bookmarkEnd w:id="3"/>
    </w:p>
    <w:p w14:paraId="324056B7" w14:textId="77777777" w:rsidR="00E16C9A" w:rsidRDefault="00E16C9A" w:rsidP="0082551C">
      <w:pPr>
        <w:ind w:left="0"/>
      </w:pPr>
    </w:p>
    <w:p w14:paraId="6B473268" w14:textId="4569D879" w:rsidR="0082551C" w:rsidRDefault="0082551C" w:rsidP="0082551C">
      <w:pPr>
        <w:ind w:left="0"/>
      </w:pPr>
      <w:r>
        <w:t>DIAGRAMA DE CLASES PARTICIPANTES</w:t>
      </w:r>
      <w:r w:rsidR="00E16C9A">
        <w:t xml:space="preserve"> #HU</w:t>
      </w:r>
      <w:r w:rsidR="00EF197A">
        <w:t>5</w:t>
      </w:r>
    </w:p>
    <w:p w14:paraId="12BA051A" w14:textId="77777777" w:rsidR="00B05DDF" w:rsidRDefault="00B05DDF" w:rsidP="0082551C">
      <w:pPr>
        <w:ind w:left="0"/>
      </w:pPr>
    </w:p>
    <w:p w14:paraId="7160F18E" w14:textId="56D34612" w:rsidR="0082551C" w:rsidRDefault="00B30D16" w:rsidP="0082551C">
      <w:pPr>
        <w:ind w:left="0"/>
      </w:pPr>
      <w:r>
        <w:rPr>
          <w:noProof/>
        </w:rPr>
        <w:lastRenderedPageBreak/>
        <w:drawing>
          <wp:inline distT="0" distB="0" distL="0" distR="0" wp14:anchorId="023406D2" wp14:editId="7616E816">
            <wp:extent cx="5458619" cy="320040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163" t="29368" r="40266" b="16857"/>
                    <a:stretch/>
                  </pic:blipFill>
                  <pic:spPr bwMode="auto">
                    <a:xfrm>
                      <a:off x="0" y="0"/>
                      <a:ext cx="5467183" cy="320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946A1" w14:textId="77777777" w:rsidR="00EF197A" w:rsidRDefault="00EF197A" w:rsidP="0082551C">
      <w:pPr>
        <w:ind w:left="0"/>
      </w:pPr>
    </w:p>
    <w:p w14:paraId="57CA0EFF" w14:textId="07D9ED3E" w:rsidR="0082551C" w:rsidRDefault="0082551C" w:rsidP="0082551C">
      <w:pPr>
        <w:ind w:left="0"/>
      </w:pPr>
      <w:r>
        <w:t>DIAGRAMA DE SECUENCIA DE ANALISIS</w:t>
      </w:r>
      <w:r w:rsidR="00E16C9A">
        <w:t xml:space="preserve"> #HU</w:t>
      </w:r>
      <w:r w:rsidR="00EF197A">
        <w:t>5</w:t>
      </w:r>
    </w:p>
    <w:p w14:paraId="6E93CAAA" w14:textId="3B6802EB" w:rsidR="00E16C9A" w:rsidRDefault="004D542B" w:rsidP="0082551C">
      <w:pPr>
        <w:ind w:left="0"/>
      </w:pPr>
      <w:r>
        <w:rPr>
          <w:noProof/>
        </w:rPr>
        <w:lastRenderedPageBreak/>
        <w:drawing>
          <wp:inline distT="0" distB="0" distL="0" distR="0" wp14:anchorId="2044B45C" wp14:editId="758145A8">
            <wp:extent cx="5049672" cy="5432837"/>
            <wp:effectExtent l="0" t="0" r="0" b="0"/>
            <wp:docPr id="674610785" name="Imagen 67461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102" t="13130" r="31065" b="8736"/>
                    <a:stretch/>
                  </pic:blipFill>
                  <pic:spPr bwMode="auto">
                    <a:xfrm>
                      <a:off x="0" y="0"/>
                      <a:ext cx="5049672" cy="543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3B839" w14:textId="77777777" w:rsidR="00EF197A" w:rsidRDefault="00EF197A" w:rsidP="0082551C">
      <w:pPr>
        <w:ind w:left="0"/>
      </w:pPr>
    </w:p>
    <w:p w14:paraId="4C711648" w14:textId="5EEEF44F" w:rsidR="00E16C9A" w:rsidRDefault="0082551C" w:rsidP="00E16C9A">
      <w:pPr>
        <w:ind w:left="0"/>
      </w:pPr>
      <w:r>
        <w:t>DIAGRAMA DE SECUENCIA DE DISEÑO</w:t>
      </w:r>
      <w:r w:rsidR="00E16C9A">
        <w:t xml:space="preserve"> #HU</w:t>
      </w:r>
      <w:r w:rsidR="00EF197A">
        <w:t>5</w:t>
      </w:r>
    </w:p>
    <w:p w14:paraId="52B2C3E6" w14:textId="03977C46" w:rsidR="00E6129A" w:rsidRDefault="004D542B" w:rsidP="00E16C9A">
      <w:pPr>
        <w:ind w:left="0"/>
      </w:pPr>
      <w:r>
        <w:rPr>
          <w:noProof/>
        </w:rPr>
        <w:lastRenderedPageBreak/>
        <w:drawing>
          <wp:inline distT="0" distB="0" distL="0" distR="0" wp14:anchorId="65874E36" wp14:editId="323B7689">
            <wp:extent cx="5076967" cy="6788583"/>
            <wp:effectExtent l="0" t="0" r="0" b="0"/>
            <wp:docPr id="674610787" name="Imagen 67461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748" t="12071" r="34041" b="8948"/>
                    <a:stretch/>
                  </pic:blipFill>
                  <pic:spPr bwMode="auto">
                    <a:xfrm>
                      <a:off x="0" y="0"/>
                      <a:ext cx="5080274" cy="679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6D08D" w14:textId="77777777" w:rsidR="00B30D16" w:rsidRDefault="00B30D16" w:rsidP="00E16C9A">
      <w:pPr>
        <w:ind w:left="0"/>
      </w:pPr>
    </w:p>
    <w:p w14:paraId="23FB0245" w14:textId="063B55D1" w:rsidR="003928E3" w:rsidRDefault="00E16C9A" w:rsidP="00E16C9A">
      <w:pPr>
        <w:ind w:left="0"/>
      </w:pPr>
      <w:r>
        <w:t>DIAGRAMA DE CLASES PARTICIPANTES #HU</w:t>
      </w:r>
      <w:r w:rsidR="00EF197A">
        <w:t>6</w:t>
      </w:r>
    </w:p>
    <w:p w14:paraId="6B8C966A" w14:textId="1EF3E305" w:rsidR="00725185" w:rsidRDefault="00B05DDF" w:rsidP="00E16C9A">
      <w:pPr>
        <w:ind w:left="0"/>
      </w:pPr>
      <w:r>
        <w:rPr>
          <w:noProof/>
        </w:rPr>
        <w:lastRenderedPageBreak/>
        <w:drawing>
          <wp:inline distT="0" distB="0" distL="0" distR="0" wp14:anchorId="0D58FF5A" wp14:editId="5BF4621F">
            <wp:extent cx="4872251" cy="3484415"/>
            <wp:effectExtent l="0" t="0" r="508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048" t="29013" r="44506" b="11913"/>
                    <a:stretch/>
                  </pic:blipFill>
                  <pic:spPr bwMode="auto">
                    <a:xfrm>
                      <a:off x="0" y="0"/>
                      <a:ext cx="4886404" cy="349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EB3C4" w14:textId="77777777" w:rsidR="00EF197A" w:rsidRDefault="00EF197A" w:rsidP="00E16C9A">
      <w:pPr>
        <w:ind w:left="0"/>
      </w:pPr>
    </w:p>
    <w:p w14:paraId="72D83DDA" w14:textId="338E4737" w:rsidR="00E16C9A" w:rsidRDefault="00E16C9A" w:rsidP="00E16C9A">
      <w:pPr>
        <w:ind w:left="0"/>
        <w:rPr>
          <w:noProof/>
        </w:rPr>
      </w:pPr>
      <w:r>
        <w:t>DIAGRAMA DE SECUENCIA DE ANALISIS #HU</w:t>
      </w:r>
      <w:r w:rsidR="00EF197A">
        <w:t>6</w:t>
      </w:r>
    </w:p>
    <w:p w14:paraId="2B0AA834" w14:textId="73932A41" w:rsidR="00725185" w:rsidRDefault="004D542B" w:rsidP="00E16C9A">
      <w:pPr>
        <w:ind w:left="0"/>
      </w:pPr>
      <w:r>
        <w:rPr>
          <w:noProof/>
        </w:rPr>
        <w:lastRenderedPageBreak/>
        <w:drawing>
          <wp:inline distT="0" distB="0" distL="0" distR="0" wp14:anchorId="6FC90210" wp14:editId="04718C17">
            <wp:extent cx="5029200" cy="6055664"/>
            <wp:effectExtent l="0" t="0" r="0" b="2540"/>
            <wp:docPr id="674610786" name="Imagen 67461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672" t="15247" r="32733" b="8524"/>
                    <a:stretch/>
                  </pic:blipFill>
                  <pic:spPr bwMode="auto">
                    <a:xfrm>
                      <a:off x="0" y="0"/>
                      <a:ext cx="5029200" cy="605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FE796" w14:textId="77777777" w:rsidR="00EF197A" w:rsidRDefault="00EF197A" w:rsidP="00E16C9A">
      <w:pPr>
        <w:ind w:left="0"/>
      </w:pPr>
    </w:p>
    <w:p w14:paraId="6CC9D837" w14:textId="6DC4D78E" w:rsidR="00E16C9A" w:rsidRDefault="00E16C9A" w:rsidP="00E16C9A">
      <w:pPr>
        <w:ind w:left="0"/>
      </w:pPr>
      <w:r>
        <w:t>DIAGRAMA DE SECUENCIA DE DISEÑO #HU</w:t>
      </w:r>
      <w:r w:rsidR="00EF197A">
        <w:t>6</w:t>
      </w:r>
    </w:p>
    <w:p w14:paraId="7AD445FB" w14:textId="27E77964" w:rsidR="00DE1023" w:rsidRPr="0082551C" w:rsidRDefault="004D542B" w:rsidP="00E16C9A">
      <w:pPr>
        <w:ind w:left="0"/>
      </w:pPr>
      <w:r>
        <w:rPr>
          <w:noProof/>
        </w:rPr>
        <w:lastRenderedPageBreak/>
        <w:drawing>
          <wp:inline distT="0" distB="0" distL="0" distR="0" wp14:anchorId="7628C3BF" wp14:editId="551492C3">
            <wp:extent cx="5281684" cy="6809937"/>
            <wp:effectExtent l="0" t="0" r="0" b="0"/>
            <wp:docPr id="674610788" name="Imagen 67461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984" t="13130" r="32851" b="8524"/>
                    <a:stretch/>
                  </pic:blipFill>
                  <pic:spPr bwMode="auto">
                    <a:xfrm>
                      <a:off x="0" y="0"/>
                      <a:ext cx="5292628" cy="68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DFC7" w14:textId="77777777" w:rsidR="00E16C9A" w:rsidRPr="0082551C" w:rsidRDefault="00E16C9A" w:rsidP="0082551C">
      <w:pPr>
        <w:ind w:left="0"/>
      </w:pPr>
    </w:p>
    <w:p w14:paraId="01F5FB7A" w14:textId="0055C0C3" w:rsidR="00D932A4" w:rsidRDefault="00D932A4" w:rsidP="00D932A4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4" w:name="_Toc163199462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725185">
        <w:rPr>
          <w:rFonts w:ascii="Arial" w:hAnsi="Arial" w:cs="Arial"/>
          <w:b/>
          <w:bCs/>
          <w:color w:val="auto"/>
          <w:sz w:val="28"/>
          <w:szCs w:val="22"/>
        </w:rPr>
        <w:t xml:space="preserve">preeliminares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BALSAMIQ</w:t>
      </w:r>
      <w:bookmarkEnd w:id="4"/>
    </w:p>
    <w:p w14:paraId="0438D38F" w14:textId="6C922CE4" w:rsidR="00725185" w:rsidRDefault="004D542B" w:rsidP="00725185">
      <w:r>
        <w:rPr>
          <w:noProof/>
        </w:rPr>
        <w:lastRenderedPageBreak/>
        <w:drawing>
          <wp:inline distT="0" distB="0" distL="0" distR="0" wp14:anchorId="3ED11A85" wp14:editId="76F3252C">
            <wp:extent cx="4676775" cy="3199899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112" t="20098" r="30368" b="18425"/>
                    <a:stretch/>
                  </pic:blipFill>
                  <pic:spPr bwMode="auto">
                    <a:xfrm>
                      <a:off x="0" y="0"/>
                      <a:ext cx="4678890" cy="320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D067" w14:textId="2380EAB5" w:rsidR="00455CC8" w:rsidRDefault="002403D6" w:rsidP="004D542B">
      <w:pPr>
        <w:ind w:left="0"/>
      </w:pPr>
      <w:r>
        <w:t>INTERFAZ BIENVENIDO</w:t>
      </w:r>
    </w:p>
    <w:p w14:paraId="2231740C" w14:textId="568A40A5" w:rsidR="003C1247" w:rsidRPr="00725185" w:rsidRDefault="004D542B" w:rsidP="00725185">
      <w:r>
        <w:rPr>
          <w:noProof/>
        </w:rPr>
        <w:drawing>
          <wp:inline distT="0" distB="0" distL="0" distR="0" wp14:anchorId="10DEEEAF" wp14:editId="537762E6">
            <wp:extent cx="4619625" cy="3342772"/>
            <wp:effectExtent l="0" t="0" r="0" b="0"/>
            <wp:docPr id="674610794" name="Imagen 67461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44" t="20098" r="27044" b="11035"/>
                    <a:stretch/>
                  </pic:blipFill>
                  <pic:spPr bwMode="auto">
                    <a:xfrm>
                      <a:off x="0" y="0"/>
                      <a:ext cx="4623105" cy="334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E768" w14:textId="77777777" w:rsidR="00455CC8" w:rsidRDefault="00455CC8" w:rsidP="00455CC8">
      <w:pPr>
        <w:ind w:left="0"/>
      </w:pPr>
      <w:r>
        <w:t>INTERFAZ REALIZAR VENTA(CAJERO)</w:t>
      </w:r>
    </w:p>
    <w:p w14:paraId="6E4E34EB" w14:textId="4F8A0E01" w:rsidR="005E4E68" w:rsidRDefault="005E4E68" w:rsidP="00455CC8">
      <w:pPr>
        <w:ind w:left="0"/>
      </w:pPr>
      <w:r>
        <w:rPr>
          <w:noProof/>
        </w:rPr>
        <w:lastRenderedPageBreak/>
        <w:drawing>
          <wp:inline distT="0" distB="0" distL="0" distR="0" wp14:anchorId="7E482E2D" wp14:editId="5EC74563">
            <wp:extent cx="4381995" cy="3026938"/>
            <wp:effectExtent l="0" t="0" r="0" b="2540"/>
            <wp:docPr id="674610803" name="Imagen 67461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972" t="25427" r="20438" b="11192"/>
                    <a:stretch/>
                  </pic:blipFill>
                  <pic:spPr bwMode="auto">
                    <a:xfrm>
                      <a:off x="0" y="0"/>
                      <a:ext cx="4389468" cy="30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8FB55" w14:textId="77777777" w:rsidR="005E4E68" w:rsidRDefault="005E4E68" w:rsidP="005E4E68">
      <w:pPr>
        <w:ind w:left="0"/>
      </w:pPr>
      <w:r>
        <w:t xml:space="preserve">INTERFAZ GENERAR PAGO-(CAJERO) </w:t>
      </w:r>
    </w:p>
    <w:p w14:paraId="7539E149" w14:textId="1EAAB8E5" w:rsidR="00837F03" w:rsidRDefault="00837F03" w:rsidP="005E4E68">
      <w:pPr>
        <w:ind w:left="0"/>
      </w:pPr>
      <w:r>
        <w:rPr>
          <w:noProof/>
        </w:rPr>
        <w:drawing>
          <wp:inline distT="0" distB="0" distL="0" distR="0" wp14:anchorId="1683DF71" wp14:editId="75869CE5">
            <wp:extent cx="4405745" cy="3064132"/>
            <wp:effectExtent l="0" t="0" r="0" b="3175"/>
            <wp:docPr id="674610809" name="Imagen 67461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595" t="18795" r="21059" b="18930"/>
                    <a:stretch/>
                  </pic:blipFill>
                  <pic:spPr bwMode="auto">
                    <a:xfrm>
                      <a:off x="0" y="0"/>
                      <a:ext cx="4413207" cy="306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00AE8" w14:textId="77777777" w:rsidR="00837F03" w:rsidRDefault="00837F03" w:rsidP="00837F03">
      <w:pPr>
        <w:ind w:left="0"/>
      </w:pPr>
      <w:r>
        <w:t xml:space="preserve">INTERFAZ PAGO-EFECTIVO(CAJERO) </w:t>
      </w:r>
    </w:p>
    <w:p w14:paraId="48F32FAE" w14:textId="057F246E" w:rsidR="005E4E68" w:rsidRDefault="00837F03" w:rsidP="00455CC8">
      <w:pPr>
        <w:ind w:left="0"/>
      </w:pPr>
      <w:r>
        <w:rPr>
          <w:noProof/>
        </w:rPr>
        <w:lastRenderedPageBreak/>
        <w:drawing>
          <wp:inline distT="0" distB="0" distL="0" distR="0" wp14:anchorId="79A531E6" wp14:editId="10639D1F">
            <wp:extent cx="4583875" cy="3271630"/>
            <wp:effectExtent l="0" t="0" r="7620" b="5080"/>
            <wp:docPr id="674610810" name="Imagen 67461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390" t="18428" r="21681" b="18193"/>
                    <a:stretch/>
                  </pic:blipFill>
                  <pic:spPr bwMode="auto">
                    <a:xfrm>
                      <a:off x="0" y="0"/>
                      <a:ext cx="4589196" cy="327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6C1C2" w14:textId="62A033AE" w:rsidR="00837F03" w:rsidRDefault="00837F03" w:rsidP="00837F03">
      <w:pPr>
        <w:ind w:left="0"/>
      </w:pPr>
      <w:r>
        <w:t xml:space="preserve">INTERFAZ PAGO-TARJETA(CAJERO) </w:t>
      </w:r>
    </w:p>
    <w:p w14:paraId="0777BCD7" w14:textId="19AEAB6C" w:rsidR="004D542B" w:rsidRDefault="004D542B" w:rsidP="00455CC8">
      <w:pPr>
        <w:ind w:left="0"/>
      </w:pPr>
    </w:p>
    <w:p w14:paraId="11CEA2BF" w14:textId="77777777" w:rsidR="0082551C" w:rsidRPr="0082551C" w:rsidRDefault="0082551C" w:rsidP="0082551C"/>
    <w:p w14:paraId="5F766DB0" w14:textId="77AD576F" w:rsidR="0082551C" w:rsidRPr="00E16C9A" w:rsidRDefault="0082551C" w:rsidP="0082551C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5" w:name="_Toc163199463"/>
      <w:r w:rsidRPr="00E16C9A">
        <w:rPr>
          <w:rFonts w:ascii="Arial" w:hAnsi="Arial" w:cs="Arial"/>
          <w:b/>
          <w:bCs/>
          <w:color w:val="auto"/>
          <w:sz w:val="28"/>
          <w:szCs w:val="22"/>
        </w:rPr>
        <w:t xml:space="preserve">INTERFACES </w:t>
      </w:r>
      <w:r w:rsidR="005A1936">
        <w:rPr>
          <w:rFonts w:ascii="Arial" w:hAnsi="Arial" w:cs="Arial"/>
          <w:b/>
          <w:bCs/>
          <w:color w:val="auto"/>
          <w:sz w:val="28"/>
          <w:szCs w:val="22"/>
        </w:rPr>
        <w:t xml:space="preserve">FINALES EN </w:t>
      </w:r>
      <w:r w:rsidRPr="00E16C9A">
        <w:rPr>
          <w:rFonts w:ascii="Arial" w:hAnsi="Arial" w:cs="Arial"/>
          <w:b/>
          <w:bCs/>
          <w:color w:val="auto"/>
          <w:sz w:val="28"/>
          <w:szCs w:val="22"/>
        </w:rPr>
        <w:t>JAVA SWING</w:t>
      </w:r>
      <w:bookmarkEnd w:id="5"/>
    </w:p>
    <w:p w14:paraId="2393E8E2" w14:textId="5C025DBB" w:rsidR="0082551C" w:rsidRDefault="00C31F09" w:rsidP="00C31F09">
      <w:pPr>
        <w:ind w:left="0"/>
      </w:pPr>
      <w:r>
        <w:rPr>
          <w:noProof/>
        </w:rPr>
        <w:drawing>
          <wp:inline distT="0" distB="0" distL="0" distR="0" wp14:anchorId="61D2C0E6" wp14:editId="46DF8795">
            <wp:extent cx="4629150" cy="3421546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254" t="16552" r="26878" b="23153"/>
                    <a:stretch/>
                  </pic:blipFill>
                  <pic:spPr bwMode="auto">
                    <a:xfrm>
                      <a:off x="0" y="0"/>
                      <a:ext cx="4646440" cy="34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1BD33" w14:textId="60CA483B" w:rsidR="002403D6" w:rsidRDefault="002403D6" w:rsidP="00C31F09">
      <w:pPr>
        <w:ind w:left="0"/>
      </w:pPr>
      <w:r>
        <w:lastRenderedPageBreak/>
        <w:t>INTERFAZ BIENVENIDO</w:t>
      </w:r>
    </w:p>
    <w:p w14:paraId="1DF11DE9" w14:textId="7602B272" w:rsidR="00455CC8" w:rsidRDefault="00455CC8" w:rsidP="00455CC8">
      <w:pPr>
        <w:ind w:left="0"/>
      </w:pPr>
    </w:p>
    <w:p w14:paraId="4255DAB8" w14:textId="77777777" w:rsidR="002403D6" w:rsidRDefault="002403D6" w:rsidP="00C31F09">
      <w:pPr>
        <w:ind w:left="0"/>
      </w:pPr>
    </w:p>
    <w:p w14:paraId="6DEB75DA" w14:textId="15614AC9" w:rsidR="002403D6" w:rsidRDefault="002403D6" w:rsidP="00C31F09">
      <w:pPr>
        <w:ind w:left="0"/>
      </w:pPr>
      <w:r>
        <w:rPr>
          <w:noProof/>
        </w:rPr>
        <w:drawing>
          <wp:inline distT="0" distB="0" distL="0" distR="0" wp14:anchorId="507EAC41" wp14:editId="5101F5CE">
            <wp:extent cx="5705475" cy="3000375"/>
            <wp:effectExtent l="0" t="0" r="9525" b="9525"/>
            <wp:docPr id="674610797" name="Imagen 67461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54" b="6897"/>
                    <a:stretch/>
                  </pic:blipFill>
                  <pic:spPr bwMode="auto">
                    <a:xfrm>
                      <a:off x="0" y="0"/>
                      <a:ext cx="570547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12AC" w14:textId="0D0DC48F" w:rsidR="002403D6" w:rsidRDefault="002403D6" w:rsidP="00C31F09">
      <w:pPr>
        <w:ind w:left="0"/>
      </w:pPr>
      <w:r>
        <w:t>INTERFAZ REALIZAR VENTA(CAJERO)</w:t>
      </w:r>
    </w:p>
    <w:p w14:paraId="1C2FB8E9" w14:textId="30F4F884" w:rsidR="005A0A74" w:rsidRDefault="004D542B" w:rsidP="00C31F09">
      <w:pPr>
        <w:ind w:left="0"/>
      </w:pPr>
      <w:r>
        <w:rPr>
          <w:noProof/>
        </w:rPr>
        <w:drawing>
          <wp:inline distT="0" distB="0" distL="0" distR="0" wp14:anchorId="40EEACE8" wp14:editId="129E0282">
            <wp:extent cx="5731510" cy="3222625"/>
            <wp:effectExtent l="0" t="0" r="2540" b="0"/>
            <wp:docPr id="674610795" name="Imagen 67461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236F" w14:textId="566795FE" w:rsidR="004D542B" w:rsidRDefault="004D542B" w:rsidP="004D542B">
      <w:pPr>
        <w:ind w:left="0"/>
      </w:pPr>
      <w:r>
        <w:t>INTERFAZ REALIZAR VENTA-(</w:t>
      </w:r>
      <w:proofErr w:type="gramStart"/>
      <w:r>
        <w:t>CAJERO)  VENTA</w:t>
      </w:r>
      <w:proofErr w:type="gramEnd"/>
      <w:r>
        <w:t xml:space="preserve"> CANCELADA</w:t>
      </w:r>
    </w:p>
    <w:p w14:paraId="7AE1CDCF" w14:textId="543E442B" w:rsidR="004D542B" w:rsidRDefault="004D542B" w:rsidP="004D542B">
      <w:pPr>
        <w:ind w:left="0"/>
      </w:pPr>
      <w:r>
        <w:rPr>
          <w:noProof/>
        </w:rPr>
        <w:lastRenderedPageBreak/>
        <w:drawing>
          <wp:inline distT="0" distB="0" distL="0" distR="0" wp14:anchorId="73C9FF75" wp14:editId="67AF6960">
            <wp:extent cx="5731510" cy="3222625"/>
            <wp:effectExtent l="0" t="0" r="2540" b="0"/>
            <wp:docPr id="674610802" name="Imagen 67461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283" w14:textId="375BE0BA" w:rsidR="004D542B" w:rsidRDefault="004D542B" w:rsidP="004D542B">
      <w:pPr>
        <w:ind w:left="0"/>
      </w:pPr>
      <w:r>
        <w:t xml:space="preserve">INTERFAZ </w:t>
      </w:r>
      <w:r w:rsidR="005E4E68">
        <w:t>GENERAR</w:t>
      </w:r>
      <w:r>
        <w:t xml:space="preserve"> PAGO-(CAJERO) </w:t>
      </w:r>
    </w:p>
    <w:p w14:paraId="053E20F9" w14:textId="77777777" w:rsidR="005E4E68" w:rsidRDefault="005E4E68" w:rsidP="004D542B">
      <w:pPr>
        <w:ind w:left="0"/>
      </w:pPr>
    </w:p>
    <w:p w14:paraId="44AD9410" w14:textId="48B3DADD" w:rsidR="005E4E68" w:rsidRDefault="005E4E68" w:rsidP="004D542B">
      <w:pPr>
        <w:ind w:left="0"/>
      </w:pPr>
      <w:r>
        <w:rPr>
          <w:noProof/>
        </w:rPr>
        <w:drawing>
          <wp:inline distT="0" distB="0" distL="0" distR="0" wp14:anchorId="36E033DE" wp14:editId="69AA6D1A">
            <wp:extent cx="5731510" cy="3222625"/>
            <wp:effectExtent l="0" t="0" r="2540" b="0"/>
            <wp:docPr id="674610805" name="Imagen 67461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1949" w14:textId="060D3CE6" w:rsidR="005E4E68" w:rsidRDefault="005E4E68" w:rsidP="005E4E68">
      <w:pPr>
        <w:ind w:left="0"/>
      </w:pPr>
      <w:r>
        <w:t xml:space="preserve">INTERFAZ PAGO-EFECTIVO(CAJERO) </w:t>
      </w:r>
    </w:p>
    <w:p w14:paraId="333DB352" w14:textId="6542390F" w:rsidR="004D542B" w:rsidRDefault="005E4E68" w:rsidP="00C31F09">
      <w:pPr>
        <w:ind w:left="0"/>
      </w:pPr>
      <w:r>
        <w:rPr>
          <w:noProof/>
        </w:rPr>
        <w:lastRenderedPageBreak/>
        <w:drawing>
          <wp:inline distT="0" distB="0" distL="0" distR="0" wp14:anchorId="3893DC60" wp14:editId="518D6A82">
            <wp:extent cx="5731510" cy="3222625"/>
            <wp:effectExtent l="0" t="0" r="2540" b="0"/>
            <wp:docPr id="674610806" name="Imagen 67461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213" w14:textId="7649FF65" w:rsidR="005E4E68" w:rsidRDefault="005E4E68" w:rsidP="005E4E68">
      <w:pPr>
        <w:ind w:left="0"/>
      </w:pPr>
      <w:r>
        <w:t>INTERFAZ PAGO-EFECTIVO(CAJERO) – MENSAJE ÉXITO</w:t>
      </w:r>
    </w:p>
    <w:p w14:paraId="6D3B4C93" w14:textId="77777777" w:rsidR="005E4E68" w:rsidRDefault="005E4E68" w:rsidP="005E4E68">
      <w:pPr>
        <w:ind w:left="0"/>
      </w:pPr>
    </w:p>
    <w:p w14:paraId="64B88963" w14:textId="4A1CA000" w:rsidR="005E4E68" w:rsidRDefault="005E4E68" w:rsidP="005E4E68">
      <w:pPr>
        <w:ind w:left="0"/>
      </w:pPr>
      <w:r>
        <w:rPr>
          <w:noProof/>
        </w:rPr>
        <w:drawing>
          <wp:inline distT="0" distB="0" distL="0" distR="0" wp14:anchorId="4732FE42" wp14:editId="0947675C">
            <wp:extent cx="5731510" cy="3222625"/>
            <wp:effectExtent l="0" t="0" r="2540" b="0"/>
            <wp:docPr id="674610807" name="Imagen 67461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1AB4" w14:textId="7FE913A8" w:rsidR="005E4E68" w:rsidRDefault="005E4E68" w:rsidP="005E4E68">
      <w:pPr>
        <w:ind w:left="0"/>
      </w:pPr>
      <w:r>
        <w:t xml:space="preserve">INTERFAZ PAGO-TARJETA(CAJERO) </w:t>
      </w:r>
    </w:p>
    <w:p w14:paraId="52DF59FE" w14:textId="77777777" w:rsidR="005E4E68" w:rsidRDefault="005E4E68" w:rsidP="005E4E68">
      <w:pPr>
        <w:ind w:left="0"/>
      </w:pPr>
    </w:p>
    <w:p w14:paraId="675E38B7" w14:textId="37E8F643" w:rsidR="005E4E68" w:rsidRDefault="005E4E68" w:rsidP="005E4E68">
      <w:pPr>
        <w:ind w:left="0"/>
      </w:pPr>
      <w:r>
        <w:rPr>
          <w:noProof/>
        </w:rPr>
        <w:lastRenderedPageBreak/>
        <w:drawing>
          <wp:inline distT="0" distB="0" distL="0" distR="0" wp14:anchorId="7F3C48FE" wp14:editId="5F620429">
            <wp:extent cx="5731510" cy="3222625"/>
            <wp:effectExtent l="0" t="0" r="2540" b="0"/>
            <wp:docPr id="674610808" name="Imagen 67461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795A" w14:textId="60839705" w:rsidR="005E4E68" w:rsidRDefault="005E4E68" w:rsidP="005E4E68">
      <w:pPr>
        <w:ind w:left="0"/>
      </w:pPr>
      <w:r>
        <w:t>INTERFAZ PAGO-TARJETA (CAJERO) – MENSAJE ÉXITO</w:t>
      </w:r>
    </w:p>
    <w:p w14:paraId="532C499D" w14:textId="757F20A4" w:rsidR="005A1936" w:rsidRDefault="005A1936" w:rsidP="00C31F09">
      <w:pPr>
        <w:ind w:left="0"/>
      </w:pPr>
    </w:p>
    <w:p w14:paraId="7419A30F" w14:textId="77777777" w:rsidR="005E4E68" w:rsidRPr="0082551C" w:rsidRDefault="005E4E68" w:rsidP="00C31F09">
      <w:pPr>
        <w:ind w:left="0"/>
      </w:pPr>
    </w:p>
    <w:p w14:paraId="67A7C167" w14:textId="29B36D01" w:rsidR="00C31F09" w:rsidRPr="00C31F09" w:rsidRDefault="0082551C" w:rsidP="00C31F09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6" w:name="_Toc163199464"/>
      <w:r w:rsidRPr="00E16C9A">
        <w:rPr>
          <w:rFonts w:ascii="Arial" w:hAnsi="Arial" w:cs="Arial"/>
          <w:b/>
          <w:bCs/>
          <w:color w:val="auto"/>
          <w:sz w:val="28"/>
          <w:szCs w:val="22"/>
        </w:rPr>
        <w:t>INFORMES JIRA</w:t>
      </w:r>
      <w:bookmarkEnd w:id="6"/>
    </w:p>
    <w:p w14:paraId="0B78220C" w14:textId="0F103B13" w:rsidR="00C31F09" w:rsidRDefault="00F63C6A" w:rsidP="00C31F09">
      <w:pPr>
        <w:ind w:left="0"/>
      </w:pPr>
      <w:r>
        <w:rPr>
          <w:noProof/>
        </w:rPr>
        <w:drawing>
          <wp:inline distT="0" distB="0" distL="0" distR="0" wp14:anchorId="7CB700C5" wp14:editId="3D75CA9B">
            <wp:extent cx="6035734" cy="2814452"/>
            <wp:effectExtent l="0" t="0" r="3175" b="5080"/>
            <wp:docPr id="674610814" name="Imagen 67461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063" t="29482" r="4070" b="6771"/>
                    <a:stretch/>
                  </pic:blipFill>
                  <pic:spPr bwMode="auto">
                    <a:xfrm>
                      <a:off x="0" y="0"/>
                      <a:ext cx="6043931" cy="281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7823" w14:textId="1179E74A" w:rsidR="00C31F09" w:rsidRDefault="00C31F09" w:rsidP="00C31F09">
      <w:pPr>
        <w:ind w:left="0"/>
      </w:pPr>
      <w:r>
        <w:t>INFORME DE TRABAJO COMPLETADO</w:t>
      </w:r>
    </w:p>
    <w:p w14:paraId="6F43AFD5" w14:textId="4C9525A8" w:rsidR="00C31F09" w:rsidRDefault="00F63C6A" w:rsidP="00C31F09">
      <w:pPr>
        <w:ind w:left="0"/>
      </w:pPr>
      <w:r>
        <w:rPr>
          <w:noProof/>
        </w:rPr>
        <w:lastRenderedPageBreak/>
        <w:drawing>
          <wp:inline distT="0" distB="0" distL="0" distR="0" wp14:anchorId="10D27D91" wp14:editId="685C2627">
            <wp:extent cx="5177642" cy="2659949"/>
            <wp:effectExtent l="0" t="0" r="4445" b="7620"/>
            <wp:docPr id="674610815" name="Imagen 67461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479" t="16585" r="5105" b="14508"/>
                    <a:stretch/>
                  </pic:blipFill>
                  <pic:spPr bwMode="auto">
                    <a:xfrm>
                      <a:off x="0" y="0"/>
                      <a:ext cx="5186937" cy="266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FEEBB" w14:textId="10D7CB1B" w:rsidR="00C31F09" w:rsidRDefault="00C31F09" w:rsidP="00C31F09">
      <w:pPr>
        <w:ind w:left="0"/>
      </w:pPr>
      <w:r>
        <w:t>GRAFICO DE TRABAJO PENDIENTE</w:t>
      </w:r>
    </w:p>
    <w:p w14:paraId="6A563964" w14:textId="1230789E" w:rsidR="00C31F09" w:rsidRDefault="00F63C6A" w:rsidP="00C31F09">
      <w:pPr>
        <w:ind w:left="0"/>
      </w:pPr>
      <w:r>
        <w:rPr>
          <w:noProof/>
        </w:rPr>
        <w:drawing>
          <wp:inline distT="0" distB="0" distL="0" distR="0" wp14:anchorId="68900D41" wp14:editId="4D47EA56">
            <wp:extent cx="5479119" cy="2481943"/>
            <wp:effectExtent l="0" t="0" r="7620" b="0"/>
            <wp:docPr id="674610816" name="Imagen 67461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443" t="25063" r="1974" b="10823"/>
                    <a:stretch/>
                  </pic:blipFill>
                  <pic:spPr bwMode="auto">
                    <a:xfrm>
                      <a:off x="0" y="0"/>
                      <a:ext cx="5486070" cy="248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CF0B" w14:textId="750B08C4" w:rsidR="00C31F09" w:rsidRDefault="00C31F09" w:rsidP="00C31F09">
      <w:pPr>
        <w:ind w:left="0"/>
      </w:pPr>
      <w:r>
        <w:t>DIAGRAMA DE FLUJO ACUMULADO</w:t>
      </w:r>
    </w:p>
    <w:p w14:paraId="41320F0C" w14:textId="77777777" w:rsidR="005949EB" w:rsidRDefault="005949EB" w:rsidP="00C31F09">
      <w:pPr>
        <w:ind w:left="0"/>
      </w:pPr>
    </w:p>
    <w:p w14:paraId="724ECC7D" w14:textId="604D4958" w:rsidR="005949EB" w:rsidRDefault="005949EB" w:rsidP="00C31F09">
      <w:pPr>
        <w:ind w:left="0"/>
      </w:pPr>
      <w:r>
        <w:rPr>
          <w:noProof/>
        </w:rPr>
        <w:lastRenderedPageBreak/>
        <w:drawing>
          <wp:inline distT="0" distB="0" distL="0" distR="0" wp14:anchorId="1003ADE8" wp14:editId="220C986F">
            <wp:extent cx="5833926" cy="2873829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920" t="18059" r="961" b="8244"/>
                    <a:stretch/>
                  </pic:blipFill>
                  <pic:spPr bwMode="auto">
                    <a:xfrm>
                      <a:off x="0" y="0"/>
                      <a:ext cx="5844634" cy="287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61A69" w14:textId="57893383" w:rsidR="00C31F09" w:rsidRPr="005949EB" w:rsidRDefault="005949EB" w:rsidP="00C31F09">
      <w:pPr>
        <w:ind w:left="0"/>
      </w:pPr>
      <w:r w:rsidRPr="005949EB">
        <w:t>INFORME DE VELOCIDAD</w:t>
      </w:r>
    </w:p>
    <w:p w14:paraId="424463D9" w14:textId="77777777" w:rsidR="005949EB" w:rsidRPr="00C31F09" w:rsidRDefault="005949EB" w:rsidP="00C31F09">
      <w:pPr>
        <w:ind w:left="0"/>
      </w:pPr>
    </w:p>
    <w:p w14:paraId="11DFAAFA" w14:textId="0F83502F" w:rsidR="00C31F09" w:rsidRPr="002F6892" w:rsidRDefault="005A1936" w:rsidP="002F6892">
      <w:pPr>
        <w:pStyle w:val="Ttulo1"/>
        <w:ind w:left="0"/>
        <w:rPr>
          <w:rFonts w:ascii="Arial" w:hAnsi="Arial" w:cs="Arial"/>
          <w:b/>
          <w:bCs/>
          <w:color w:val="auto"/>
          <w:sz w:val="28"/>
          <w:szCs w:val="22"/>
        </w:rPr>
      </w:pPr>
      <w:bookmarkStart w:id="7" w:name="_Toc163199465"/>
      <w:r>
        <w:rPr>
          <w:rFonts w:ascii="Arial" w:hAnsi="Arial" w:cs="Arial"/>
          <w:b/>
          <w:bCs/>
          <w:color w:val="auto"/>
          <w:sz w:val="28"/>
          <w:szCs w:val="22"/>
        </w:rPr>
        <w:t>P</w:t>
      </w:r>
      <w:r w:rsidR="00C31F09">
        <w:rPr>
          <w:rFonts w:ascii="Arial" w:hAnsi="Arial" w:cs="Arial"/>
          <w:b/>
          <w:bCs/>
          <w:color w:val="auto"/>
          <w:sz w:val="28"/>
          <w:szCs w:val="22"/>
        </w:rPr>
        <w:t>ruebas</w:t>
      </w:r>
      <w:bookmarkEnd w:id="7"/>
    </w:p>
    <w:p w14:paraId="0CFB6F48" w14:textId="77777777" w:rsidR="00B3327E" w:rsidRDefault="00B3327E" w:rsidP="00C31F09">
      <w:pPr>
        <w:pStyle w:val="Destinatario"/>
        <w:ind w:left="0"/>
      </w:pPr>
    </w:p>
    <w:p w14:paraId="4D6D14CD" w14:textId="64E94A87" w:rsidR="00291E77" w:rsidRDefault="00291E77" w:rsidP="002F6892">
      <w:pPr>
        <w:ind w:left="0"/>
      </w:pPr>
      <w:r>
        <w:rPr>
          <w:noProof/>
        </w:rPr>
        <w:drawing>
          <wp:inline distT="0" distB="0" distL="0" distR="0" wp14:anchorId="64DD05CA" wp14:editId="04D08CF3">
            <wp:extent cx="5731510" cy="322262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82E6" w14:textId="77777777" w:rsidR="004279F9" w:rsidRDefault="004279F9" w:rsidP="004279F9">
      <w:pPr>
        <w:ind w:left="0"/>
      </w:pPr>
      <w:r>
        <w:t>PRUEBAS DE LA CRUD-REALIZAR VENTA-CANCELAR VENTA</w:t>
      </w:r>
    </w:p>
    <w:p w14:paraId="2BE46117" w14:textId="5F77A852" w:rsidR="004279F9" w:rsidRDefault="00CB5ECE" w:rsidP="002F6892">
      <w:pPr>
        <w:ind w:left="0"/>
      </w:pPr>
      <w:r>
        <w:rPr>
          <w:noProof/>
        </w:rPr>
        <w:lastRenderedPageBreak/>
        <w:drawing>
          <wp:inline distT="0" distB="0" distL="0" distR="0" wp14:anchorId="0C814DA6" wp14:editId="1554E118">
            <wp:extent cx="5731510" cy="3222625"/>
            <wp:effectExtent l="0" t="0" r="2540" b="0"/>
            <wp:docPr id="674610811" name="Imagen 67461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94E5" w14:textId="2FA1385A" w:rsidR="00CB5ECE" w:rsidRDefault="00CB5ECE" w:rsidP="002F6892">
      <w:pPr>
        <w:ind w:left="0"/>
      </w:pPr>
      <w:r>
        <w:t>PRUEBAS VERIFICAR PAGO EFECTIVO</w:t>
      </w:r>
    </w:p>
    <w:p w14:paraId="581E6E97" w14:textId="77777777" w:rsidR="00F63C6A" w:rsidRDefault="00F63C6A" w:rsidP="002F6892">
      <w:pPr>
        <w:ind w:left="0"/>
      </w:pPr>
    </w:p>
    <w:p w14:paraId="75EA9B31" w14:textId="5267730B" w:rsidR="00F63C6A" w:rsidRDefault="00F63C6A" w:rsidP="002F6892">
      <w:pPr>
        <w:ind w:left="0"/>
      </w:pPr>
      <w:r>
        <w:rPr>
          <w:noProof/>
        </w:rPr>
        <w:drawing>
          <wp:inline distT="0" distB="0" distL="0" distR="0" wp14:anchorId="65B55ECF" wp14:editId="167F54C7">
            <wp:extent cx="5731510" cy="3222625"/>
            <wp:effectExtent l="0" t="0" r="2540" b="0"/>
            <wp:docPr id="674610812" name="Imagen 67461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B665" w14:textId="73012B16" w:rsidR="00F63C6A" w:rsidRDefault="00F63C6A" w:rsidP="00F63C6A">
      <w:pPr>
        <w:ind w:left="0"/>
      </w:pPr>
      <w:r>
        <w:t>PRUEBAS VERIFICAR PAGO TARJETA</w:t>
      </w:r>
    </w:p>
    <w:p w14:paraId="7A89697F" w14:textId="77777777" w:rsidR="00F63C6A" w:rsidRPr="001748E0" w:rsidRDefault="00F63C6A" w:rsidP="002F6892">
      <w:pPr>
        <w:ind w:left="0"/>
      </w:pPr>
    </w:p>
    <w:sectPr w:rsidR="00F63C6A" w:rsidRPr="001748E0" w:rsidSect="00D932A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07E79" w14:textId="77777777" w:rsidR="00F57291" w:rsidRDefault="00F57291" w:rsidP="00A66B18">
      <w:pPr>
        <w:spacing w:before="0" w:after="0"/>
      </w:pPr>
      <w:r>
        <w:separator/>
      </w:r>
    </w:p>
  </w:endnote>
  <w:endnote w:type="continuationSeparator" w:id="0">
    <w:p w14:paraId="2DFA7B9C" w14:textId="77777777" w:rsidR="00F57291" w:rsidRDefault="00F57291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6C013" w14:textId="77777777" w:rsidR="00F57291" w:rsidRDefault="00F57291" w:rsidP="00A66B18">
      <w:pPr>
        <w:spacing w:before="0" w:after="0"/>
      </w:pPr>
      <w:r>
        <w:separator/>
      </w:r>
    </w:p>
  </w:footnote>
  <w:footnote w:type="continuationSeparator" w:id="0">
    <w:p w14:paraId="124CFE62" w14:textId="77777777" w:rsidR="00F57291" w:rsidRDefault="00F57291" w:rsidP="00A66B18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3E4"/>
    <w:rsid w:val="00010150"/>
    <w:rsid w:val="00014F3E"/>
    <w:rsid w:val="00030C2F"/>
    <w:rsid w:val="00041AA0"/>
    <w:rsid w:val="00083BAA"/>
    <w:rsid w:val="0010680C"/>
    <w:rsid w:val="00152B0B"/>
    <w:rsid w:val="001748E0"/>
    <w:rsid w:val="001766D6"/>
    <w:rsid w:val="001912F5"/>
    <w:rsid w:val="00192419"/>
    <w:rsid w:val="001A06E1"/>
    <w:rsid w:val="001C270D"/>
    <w:rsid w:val="001E2320"/>
    <w:rsid w:val="00214E28"/>
    <w:rsid w:val="002403D6"/>
    <w:rsid w:val="00291E77"/>
    <w:rsid w:val="002F6892"/>
    <w:rsid w:val="00352B81"/>
    <w:rsid w:val="003560E3"/>
    <w:rsid w:val="003928E3"/>
    <w:rsid w:val="00393747"/>
    <w:rsid w:val="00394757"/>
    <w:rsid w:val="003A0150"/>
    <w:rsid w:val="003C1247"/>
    <w:rsid w:val="003E24DF"/>
    <w:rsid w:val="003E4A1F"/>
    <w:rsid w:val="0041428F"/>
    <w:rsid w:val="004279F9"/>
    <w:rsid w:val="00455CC8"/>
    <w:rsid w:val="004A2B0D"/>
    <w:rsid w:val="004B1502"/>
    <w:rsid w:val="004D542B"/>
    <w:rsid w:val="005949EB"/>
    <w:rsid w:val="005A0A74"/>
    <w:rsid w:val="005A1936"/>
    <w:rsid w:val="005B1B0A"/>
    <w:rsid w:val="005C2210"/>
    <w:rsid w:val="005C3E6E"/>
    <w:rsid w:val="005E4E68"/>
    <w:rsid w:val="006116F1"/>
    <w:rsid w:val="00615018"/>
    <w:rsid w:val="0062123A"/>
    <w:rsid w:val="00646E75"/>
    <w:rsid w:val="006A73E4"/>
    <w:rsid w:val="006E79B8"/>
    <w:rsid w:val="006F6F10"/>
    <w:rsid w:val="00723DFA"/>
    <w:rsid w:val="00725185"/>
    <w:rsid w:val="00783E79"/>
    <w:rsid w:val="007B5AE8"/>
    <w:rsid w:val="007E65BB"/>
    <w:rsid w:val="007F5192"/>
    <w:rsid w:val="00821172"/>
    <w:rsid w:val="0082551C"/>
    <w:rsid w:val="00831721"/>
    <w:rsid w:val="00837F03"/>
    <w:rsid w:val="0084476E"/>
    <w:rsid w:val="00862A06"/>
    <w:rsid w:val="008E27D1"/>
    <w:rsid w:val="009E2968"/>
    <w:rsid w:val="00A26FE7"/>
    <w:rsid w:val="00A66B18"/>
    <w:rsid w:val="00A6783B"/>
    <w:rsid w:val="00A96CF8"/>
    <w:rsid w:val="00AA089B"/>
    <w:rsid w:val="00AD22A8"/>
    <w:rsid w:val="00AD44BC"/>
    <w:rsid w:val="00AD51BF"/>
    <w:rsid w:val="00AE1388"/>
    <w:rsid w:val="00AF3982"/>
    <w:rsid w:val="00B05DDF"/>
    <w:rsid w:val="00B30D16"/>
    <w:rsid w:val="00B3327E"/>
    <w:rsid w:val="00B50294"/>
    <w:rsid w:val="00B57D6E"/>
    <w:rsid w:val="00B93312"/>
    <w:rsid w:val="00BA2092"/>
    <w:rsid w:val="00C31F09"/>
    <w:rsid w:val="00C701F7"/>
    <w:rsid w:val="00C70786"/>
    <w:rsid w:val="00CB5ECE"/>
    <w:rsid w:val="00D10958"/>
    <w:rsid w:val="00D66593"/>
    <w:rsid w:val="00D8671B"/>
    <w:rsid w:val="00D90C5C"/>
    <w:rsid w:val="00D932A4"/>
    <w:rsid w:val="00DA7EBB"/>
    <w:rsid w:val="00DE1023"/>
    <w:rsid w:val="00DE6DA2"/>
    <w:rsid w:val="00DF2D30"/>
    <w:rsid w:val="00E0543C"/>
    <w:rsid w:val="00E16C9A"/>
    <w:rsid w:val="00E178F7"/>
    <w:rsid w:val="00E4454A"/>
    <w:rsid w:val="00E4786A"/>
    <w:rsid w:val="00E55D74"/>
    <w:rsid w:val="00E6129A"/>
    <w:rsid w:val="00E6540C"/>
    <w:rsid w:val="00E81A17"/>
    <w:rsid w:val="00E81E2A"/>
    <w:rsid w:val="00E84F9B"/>
    <w:rsid w:val="00ED1F20"/>
    <w:rsid w:val="00ED76B1"/>
    <w:rsid w:val="00EE0952"/>
    <w:rsid w:val="00EF197A"/>
    <w:rsid w:val="00F57291"/>
    <w:rsid w:val="00F63C6A"/>
    <w:rsid w:val="00F868D9"/>
    <w:rsid w:val="00FE0F43"/>
    <w:rsid w:val="00FF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B81F3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Ttulo1">
    <w:name w:val="heading 1"/>
    <w:basedOn w:val="Normal"/>
    <w:next w:val="Normal"/>
    <w:link w:val="Ttulo1Car"/>
    <w:uiPriority w:val="9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Destinatario">
    <w:name w:val="Destinatario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do">
    <w:name w:val="Salutation"/>
    <w:basedOn w:val="Normal"/>
    <w:link w:val="SaludoCar"/>
    <w:uiPriority w:val="4"/>
    <w:unhideWhenUsed/>
    <w:qFormat/>
    <w:rsid w:val="00A66B18"/>
    <w:pPr>
      <w:spacing w:before="720"/>
    </w:pPr>
  </w:style>
  <w:style w:type="character" w:customStyle="1" w:styleId="SaludoCar">
    <w:name w:val="Saludo Car"/>
    <w:basedOn w:val="Fuentedeprrafopredeter"/>
    <w:link w:val="Saludo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ierre">
    <w:name w:val="Closing"/>
    <w:basedOn w:val="Normal"/>
    <w:next w:val="Firma"/>
    <w:link w:val="CierreCar"/>
    <w:uiPriority w:val="6"/>
    <w:unhideWhenUsed/>
    <w:qFormat/>
    <w:rsid w:val="00A6783B"/>
    <w:pPr>
      <w:spacing w:before="480" w:after="960"/>
    </w:pPr>
  </w:style>
  <w:style w:type="character" w:customStyle="1" w:styleId="CierreCar">
    <w:name w:val="Cierre Car"/>
    <w:basedOn w:val="Fuentedeprrafopredeter"/>
    <w:link w:val="Cierre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Firma">
    <w:name w:val="Signature"/>
    <w:basedOn w:val="Normal"/>
    <w:link w:val="FirmaC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FirmaCar">
    <w:name w:val="Firma Car"/>
    <w:basedOn w:val="Fuentedeprrafopredeter"/>
    <w:link w:val="Firma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E24DF"/>
    <w:pPr>
      <w:spacing w:after="0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Textoennegrita">
    <w:name w:val="Strong"/>
    <w:basedOn w:val="Fuentedeprrafopredeter"/>
    <w:uiPriority w:val="1"/>
    <w:semiHidden/>
    <w:rsid w:val="003E24DF"/>
    <w:rPr>
      <w:b/>
      <w:bCs/>
    </w:rPr>
  </w:style>
  <w:style w:type="paragraph" w:customStyle="1" w:styleId="Informacindecontacto">
    <w:name w:val="Información de contact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Ttulo2Car">
    <w:name w:val="Título 2 Car"/>
    <w:basedOn w:val="Fuentedeprrafopredeter"/>
    <w:link w:val="Ttulo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1766D6"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tipo">
    <w:name w:val="Logotipo"/>
    <w:basedOn w:val="Normal"/>
    <w:next w:val="Normal"/>
    <w:link w:val="Carcterdelogotipo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Carcterdelogotipo">
    <w:name w:val="Carácter de logotipo"/>
    <w:basedOn w:val="Fuentedeprrafopredeter"/>
    <w:link w:val="Logotip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932A4"/>
    <w:pPr>
      <w:keepNext/>
      <w:keepLines/>
      <w:spacing w:before="240" w:after="0" w:line="259" w:lineRule="auto"/>
      <w:ind w:left="0" w:right="0"/>
      <w:contextualSpacing w:val="0"/>
      <w:outlineLvl w:val="9"/>
    </w:pPr>
    <w:rPr>
      <w:caps w:val="0"/>
      <w:kern w:val="0"/>
      <w:sz w:val="32"/>
      <w:szCs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932A4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D932A4"/>
    <w:rPr>
      <w:color w:val="F49100" w:themeColor="hyperlink"/>
      <w:u w:val="single"/>
    </w:rPr>
  </w:style>
  <w:style w:type="table" w:styleId="Tablaconcuadrcula">
    <w:name w:val="Table Grid"/>
    <w:basedOn w:val="Tablanormal"/>
    <w:uiPriority w:val="39"/>
    <w:rsid w:val="00E44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\AppData\Local\Microsoft\Office\16.0\DTS\es-MX%7bEBBE36BC-B91D-450A-A4C5-41C2FAB96677%7d\%7bF5AEEA73-4215-4E24-B8AF-A855C55129AC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8BB16187-C341-4E0B-A744-699CB8CB4FD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{F5AEEA73-4215-4E24-B8AF-A855C55129AC}tf56348247_win32</Template>
  <TotalTime>0</TotalTime>
  <Pages>19</Pages>
  <Words>396</Words>
  <Characters>2181</Characters>
  <Application>Microsoft Office Word</Application>
  <DocSecurity>0</DocSecurity>
  <Lines>18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2024-04-26T05:22:00Z</dcterms:created>
  <dcterms:modified xsi:type="dcterms:W3CDTF">2024-04-29T17:19:00Z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