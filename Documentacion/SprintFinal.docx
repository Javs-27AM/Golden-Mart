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0DF08" w14:textId="35F8DAB0" w:rsidR="00831721" w:rsidRDefault="00E4454A" w:rsidP="00831721">
      <w:pPr>
        <w:spacing w:before="120" w:after="0"/>
      </w:pPr>
      <w:r>
        <w:rPr>
          <w:noProof/>
          <w:color w:val="000000" w:themeColor="text1"/>
        </w:rPr>
        <w:drawing>
          <wp:anchor distT="0" distB="0" distL="114300" distR="114300" simplePos="0" relativeHeight="251662336" behindDoc="1" locked="0" layoutInCell="1" allowOverlap="1" wp14:anchorId="1C74C037" wp14:editId="4BE03F13">
            <wp:simplePos x="0" y="0"/>
            <wp:positionH relativeFrom="column">
              <wp:posOffset>-66675</wp:posOffset>
            </wp:positionH>
            <wp:positionV relativeFrom="paragraph">
              <wp:posOffset>0</wp:posOffset>
            </wp:positionV>
            <wp:extent cx="1866900" cy="668661"/>
            <wp:effectExtent l="0" t="0" r="0" b="0"/>
            <wp:wrapTight wrapText="bothSides">
              <wp:wrapPolygon edited="0">
                <wp:start x="0" y="0"/>
                <wp:lineTo x="0" y="20923"/>
                <wp:lineTo x="21380" y="20923"/>
                <wp:lineTo x="2138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900" cy="668661"/>
                    </a:xfrm>
                    <a:prstGeom prst="rect">
                      <a:avLst/>
                    </a:prstGeom>
                    <a:noFill/>
                    <a:ln>
                      <a:noFill/>
                    </a:ln>
                  </pic:spPr>
                </pic:pic>
              </a:graphicData>
            </a:graphic>
            <wp14:sizeRelH relativeFrom="page">
              <wp14:pctWidth>0</wp14:pctWidth>
            </wp14:sizeRelH>
            <wp14:sizeRelV relativeFrom="page">
              <wp14:pctHeight>0</wp14:pctHeight>
            </wp14:sizeRelV>
          </wp:anchor>
        </w:drawing>
      </w:r>
      <w:r w:rsidR="00831721" w:rsidRPr="0041428F">
        <w:rPr>
          <w:noProof/>
          <w:lang w:bidi="es-MX"/>
        </w:rPr>
        <mc:AlternateContent>
          <mc:Choice Requires="wpg">
            <w:drawing>
              <wp:anchor distT="0" distB="0" distL="114300" distR="114300" simplePos="0" relativeHeight="251659264" behindDoc="1" locked="1" layoutInCell="1" allowOverlap="1" wp14:anchorId="345617A6" wp14:editId="523E0C3C">
                <wp:simplePos x="0" y="0"/>
                <wp:positionH relativeFrom="page">
                  <wp:align>left</wp:align>
                </wp:positionH>
                <wp:positionV relativeFrom="paragraph">
                  <wp:posOffset>-914400</wp:posOffset>
                </wp:positionV>
                <wp:extent cx="8247380" cy="3026410"/>
                <wp:effectExtent l="0" t="0" r="1270" b="2540"/>
                <wp:wrapNone/>
                <wp:docPr id="19" name="Gráfico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3026410"/>
                          <a:chOff x="-7144" y="-7144"/>
                          <a:chExt cx="6005513" cy="1924050"/>
                        </a:xfrm>
                      </wpg:grpSpPr>
                      <wps:wsp>
                        <wps:cNvPr id="20" name="Forma libre: Forma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orma libre: Forma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1CE91" id="Gráfico 17" o:spid="_x0000_s1026" style="position:absolute;margin-left:0;margin-top:-1in;width:649.4pt;height:238.3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">
                <v:shape id="Forma libre: Forma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orma libre: Forma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orma libre: Forma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orma libre: Forma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00" w:type="pct"/>
        <w:jc w:val="center"/>
        <w:tblLayout w:type="fixed"/>
        <w:tblCellMar>
          <w:left w:w="0" w:type="dxa"/>
          <w:right w:w="0" w:type="dxa"/>
        </w:tblCellMar>
        <w:tblLook w:val="0600" w:firstRow="0" w:lastRow="0" w:firstColumn="0" w:lastColumn="0" w:noHBand="1" w:noVBand="1"/>
        <w:tblDescription w:val="Tabla de diseño de encabezado"/>
      </w:tblPr>
      <w:tblGrid>
        <w:gridCol w:w="9026"/>
      </w:tblGrid>
      <w:tr w:rsidR="00A66B18" w:rsidRPr="0041428F" w14:paraId="795ACA05" w14:textId="77777777" w:rsidTr="00A6783B">
        <w:trPr>
          <w:trHeight w:val="270"/>
          <w:jc w:val="center"/>
        </w:trPr>
        <w:tc>
          <w:tcPr>
            <w:tcW w:w="10800" w:type="dxa"/>
          </w:tcPr>
          <w:p w14:paraId="1FC8E736" w14:textId="586BADD6" w:rsidR="00A66B18" w:rsidRPr="0041428F" w:rsidRDefault="00A66B18" w:rsidP="00A66B18">
            <w:pPr>
              <w:pStyle w:val="Informacindecontacto"/>
              <w:rPr>
                <w:color w:val="000000" w:themeColor="text1"/>
              </w:rPr>
            </w:pPr>
          </w:p>
        </w:tc>
      </w:tr>
      <w:tr w:rsidR="00615018" w:rsidRPr="0041428F" w14:paraId="3436CD75" w14:textId="77777777" w:rsidTr="00A6783B">
        <w:trPr>
          <w:trHeight w:val="2691"/>
          <w:jc w:val="center"/>
        </w:trPr>
        <w:tc>
          <w:tcPr>
            <w:tcW w:w="10800" w:type="dxa"/>
            <w:vAlign w:val="bottom"/>
          </w:tcPr>
          <w:p w14:paraId="6AA76E13" w14:textId="7D571AF7" w:rsidR="003E24DF" w:rsidRPr="0041428F" w:rsidRDefault="003E24DF" w:rsidP="001912F5">
            <w:pPr>
              <w:pStyle w:val="Informacindecontacto"/>
              <w:ind w:left="0"/>
              <w:rPr>
                <w:color w:val="000000" w:themeColor="text1"/>
              </w:rPr>
            </w:pPr>
          </w:p>
        </w:tc>
      </w:tr>
    </w:tbl>
    <w:p w14:paraId="34F6E5F7" w14:textId="633EC841" w:rsidR="001912F5" w:rsidRPr="001912F5" w:rsidRDefault="001912F5" w:rsidP="001912F5">
      <w:pPr>
        <w:ind w:left="0"/>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Benemérita Universidad Autónoma de Puebla</w:t>
      </w:r>
    </w:p>
    <w:p w14:paraId="7EE0F7CA" w14:textId="27C02F62"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Facultad de Ciencia de la Computación</w:t>
      </w:r>
    </w:p>
    <w:p w14:paraId="178EF007" w14:textId="75320BC5"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Ingeniería en tecnologías de la información</w:t>
      </w:r>
    </w:p>
    <w:p w14:paraId="619B08E5" w14:textId="0E3D3FCA" w:rsidR="001912F5" w:rsidRP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Ingeniería de Software II</w:t>
      </w:r>
    </w:p>
    <w:p w14:paraId="0BBB0581" w14:textId="3E6C4ACA" w:rsidR="001912F5" w:rsidRDefault="001912F5" w:rsidP="001912F5">
      <w:pPr>
        <w:jc w:val="cente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12F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w:t>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olden </w:t>
      </w:r>
      <w:proofErr w:type="spellStart"/>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Mart</w:t>
      </w:r>
      <w:proofErr w:type="spellEnd"/>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Sprint</w:t>
      </w:r>
      <w:r w:rsidR="00652AE5">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Final</w:t>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Integrantes:</w:t>
      </w:r>
    </w:p>
    <w:p w14:paraId="244A3224" w14:textId="4C9E09C6" w:rsidR="001912F5" w:rsidRPr="001912F5" w:rsidRDefault="001912F5" w:rsidP="001912F5">
      <w:pPr>
        <w:jc w:val="center"/>
        <w:rPr>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ource Code Pro" w:eastAsia="Source Code Pro" w:hAnsi="Source Code Pro" w:cs="Source Code Pro"/>
          <w:bCs/>
          <w:color w:val="17406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Javier Aguilar Macias</w:t>
      </w:r>
    </w:p>
    <w:p w14:paraId="605EEA79" w14:textId="65E9E1C5" w:rsidR="00A66B18" w:rsidRDefault="001912F5" w:rsidP="006A73E4">
      <w:pPr>
        <w:pStyle w:val="Destinatario"/>
        <w:ind w:left="0"/>
      </w:pPr>
      <w:r>
        <w:rPr>
          <w:noProof/>
        </w:rPr>
        <w:drawing>
          <wp:anchor distT="0" distB="0" distL="114300" distR="114300" simplePos="0" relativeHeight="251661312" behindDoc="1" locked="0" layoutInCell="1" allowOverlap="1" wp14:anchorId="77E80FC4" wp14:editId="58873189">
            <wp:simplePos x="0" y="0"/>
            <wp:positionH relativeFrom="margin">
              <wp:align>center</wp:align>
            </wp:positionH>
            <wp:positionV relativeFrom="paragraph">
              <wp:posOffset>8254</wp:posOffset>
            </wp:positionV>
            <wp:extent cx="1855470" cy="1043305"/>
            <wp:effectExtent l="0" t="0" r="0" b="23495"/>
            <wp:wrapTight wrapText="bothSides">
              <wp:wrapPolygon edited="0">
                <wp:start x="8543" y="68"/>
                <wp:lineTo x="7442" y="892"/>
                <wp:lineTo x="4824" y="5312"/>
                <wp:lineTo x="4435" y="10846"/>
                <wp:lineTo x="4917" y="14776"/>
                <wp:lineTo x="7185" y="19834"/>
                <wp:lineTo x="8978" y="21750"/>
                <wp:lineTo x="12526" y="21640"/>
                <wp:lineTo x="14280" y="19613"/>
                <wp:lineTo x="16661" y="13623"/>
                <wp:lineTo x="16587" y="6130"/>
                <wp:lineTo x="12534" y="-55"/>
                <wp:lineTo x="8543" y="68"/>
              </wp:wrapPolygon>
            </wp:wrapTight>
            <wp:docPr id="674610813" name="Imagen 4" descr="BUAP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1" cstate="print">
                      <a:extLst>
                        <a:ext uri="{28A0092B-C50C-407E-A947-70E740481C1C}">
                          <a14:useLocalDpi xmlns:a14="http://schemas.microsoft.com/office/drawing/2010/main" val="0"/>
                        </a:ext>
                      </a:extLst>
                    </a:blip>
                    <a:stretch>
                      <a:fillRect/>
                    </a:stretch>
                  </pic:blipFill>
                  <pic:spPr bwMode="auto">
                    <a:xfrm rot="60000">
                      <a:off x="0" y="0"/>
                      <a:ext cx="1855470" cy="104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0B47B2" w14:textId="77777777" w:rsidR="001912F5" w:rsidRDefault="001912F5" w:rsidP="006A73E4">
      <w:pPr>
        <w:pStyle w:val="Destinatario"/>
        <w:ind w:left="0"/>
      </w:pPr>
    </w:p>
    <w:p w14:paraId="3A4D451C" w14:textId="77777777" w:rsidR="00D932A4" w:rsidRDefault="00D932A4" w:rsidP="00D932A4">
      <w:pPr>
        <w:pStyle w:val="Ttulo1"/>
        <w:ind w:left="0"/>
        <w:rPr>
          <w:rFonts w:ascii="Arial" w:hAnsi="Arial" w:cs="Arial"/>
          <w:color w:val="auto"/>
        </w:rPr>
      </w:pPr>
    </w:p>
    <w:p w14:paraId="07167877" w14:textId="77777777" w:rsidR="00D932A4" w:rsidRDefault="00D932A4" w:rsidP="00D932A4">
      <w:pPr>
        <w:pStyle w:val="Ttulo1"/>
        <w:ind w:left="0"/>
        <w:rPr>
          <w:rFonts w:ascii="Arial" w:hAnsi="Arial" w:cs="Arial"/>
          <w:color w:val="auto"/>
        </w:rPr>
      </w:pPr>
    </w:p>
    <w:sdt>
      <w:sdtPr>
        <w:rPr>
          <w:rFonts w:asciiTheme="minorHAnsi" w:eastAsiaTheme="minorHAnsi" w:hAnsiTheme="minorHAnsi" w:cstheme="minorBidi"/>
          <w:color w:val="595959" w:themeColor="text1" w:themeTint="A6"/>
          <w:kern w:val="20"/>
          <w:sz w:val="24"/>
          <w:szCs w:val="20"/>
          <w:lang w:val="es-ES" w:eastAsia="ja-JP"/>
        </w:rPr>
        <w:id w:val="778293369"/>
        <w:docPartObj>
          <w:docPartGallery w:val="Table of Contents"/>
          <w:docPartUnique/>
        </w:docPartObj>
      </w:sdtPr>
      <w:sdtEndPr>
        <w:rPr>
          <w:b/>
          <w:bCs/>
        </w:rPr>
      </w:sdtEndPr>
      <w:sdtContent>
        <w:p w14:paraId="29142CB4" w14:textId="2B985C4F" w:rsidR="005A1936" w:rsidRDefault="005A1936">
          <w:pPr>
            <w:pStyle w:val="TtuloTDC"/>
          </w:pPr>
          <w:r>
            <w:rPr>
              <w:lang w:val="es-ES"/>
            </w:rPr>
            <w:t>INDICE</w:t>
          </w:r>
        </w:p>
        <w:p w14:paraId="3395EFEE" w14:textId="536D670E" w:rsidR="005A1936" w:rsidRDefault="005A1936">
          <w:pPr>
            <w:pStyle w:val="TDC1"/>
            <w:tabs>
              <w:tab w:val="right" w:leader="dot" w:pos="9016"/>
            </w:tabs>
            <w:rPr>
              <w:rFonts w:eastAsiaTheme="minorEastAsia"/>
              <w:noProof/>
              <w:color w:val="auto"/>
              <w:kern w:val="2"/>
              <w:sz w:val="22"/>
              <w:szCs w:val="22"/>
              <w:lang w:eastAsia="es-MX"/>
              <w14:ligatures w14:val="standardContextual"/>
            </w:rPr>
          </w:pPr>
          <w:r>
            <w:fldChar w:fldCharType="begin"/>
          </w:r>
          <w:r>
            <w:instrText xml:space="preserve"> TOC \o "1-3" \h \z \u </w:instrText>
          </w:r>
          <w:r>
            <w:fldChar w:fldCharType="separate"/>
          </w:r>
          <w:hyperlink w:anchor="_Toc163199459" w:history="1">
            <w:r w:rsidRPr="008B3CC7">
              <w:rPr>
                <w:rStyle w:val="Hipervnculo"/>
                <w:rFonts w:ascii="Arial" w:hAnsi="Arial" w:cs="Arial"/>
                <w:b/>
                <w:bCs/>
                <w:noProof/>
              </w:rPr>
              <w:t>PLANEACION</w:t>
            </w:r>
            <w:r>
              <w:rPr>
                <w:noProof/>
                <w:webHidden/>
              </w:rPr>
              <w:tab/>
            </w:r>
            <w:r>
              <w:rPr>
                <w:noProof/>
                <w:webHidden/>
              </w:rPr>
              <w:fldChar w:fldCharType="begin"/>
            </w:r>
            <w:r>
              <w:rPr>
                <w:noProof/>
                <w:webHidden/>
              </w:rPr>
              <w:instrText xml:space="preserve"> PAGEREF _Toc163199459 \h </w:instrText>
            </w:r>
            <w:r>
              <w:rPr>
                <w:noProof/>
                <w:webHidden/>
              </w:rPr>
            </w:r>
            <w:r>
              <w:rPr>
                <w:noProof/>
                <w:webHidden/>
              </w:rPr>
              <w:fldChar w:fldCharType="separate"/>
            </w:r>
            <w:r w:rsidR="00783DE6">
              <w:rPr>
                <w:noProof/>
                <w:webHidden/>
              </w:rPr>
              <w:t>2</w:t>
            </w:r>
            <w:r>
              <w:rPr>
                <w:noProof/>
                <w:webHidden/>
              </w:rPr>
              <w:fldChar w:fldCharType="end"/>
            </w:r>
          </w:hyperlink>
        </w:p>
        <w:p w14:paraId="1A224CAA" w14:textId="6546C156"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0" w:history="1">
            <w:r w:rsidR="005A1936" w:rsidRPr="008B3CC7">
              <w:rPr>
                <w:rStyle w:val="Hipervnculo"/>
                <w:rFonts w:ascii="Arial" w:hAnsi="Arial" w:cs="Arial"/>
                <w:b/>
                <w:bCs/>
                <w:noProof/>
              </w:rPr>
              <w:t>ROLES</w:t>
            </w:r>
            <w:r w:rsidR="005A1936">
              <w:rPr>
                <w:noProof/>
                <w:webHidden/>
              </w:rPr>
              <w:tab/>
            </w:r>
            <w:r w:rsidR="005A1936">
              <w:rPr>
                <w:noProof/>
                <w:webHidden/>
              </w:rPr>
              <w:fldChar w:fldCharType="begin"/>
            </w:r>
            <w:r w:rsidR="005A1936">
              <w:rPr>
                <w:noProof/>
                <w:webHidden/>
              </w:rPr>
              <w:instrText xml:space="preserve"> PAGEREF _Toc163199460 \h </w:instrText>
            </w:r>
            <w:r w:rsidR="005A1936">
              <w:rPr>
                <w:noProof/>
                <w:webHidden/>
              </w:rPr>
            </w:r>
            <w:r w:rsidR="005A1936">
              <w:rPr>
                <w:noProof/>
                <w:webHidden/>
              </w:rPr>
              <w:fldChar w:fldCharType="separate"/>
            </w:r>
            <w:r w:rsidR="00783DE6">
              <w:rPr>
                <w:noProof/>
                <w:webHidden/>
              </w:rPr>
              <w:t>2</w:t>
            </w:r>
            <w:r w:rsidR="005A1936">
              <w:rPr>
                <w:noProof/>
                <w:webHidden/>
              </w:rPr>
              <w:fldChar w:fldCharType="end"/>
            </w:r>
          </w:hyperlink>
        </w:p>
        <w:p w14:paraId="30E3C903" w14:textId="0B0869AD"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1" w:history="1">
            <w:r w:rsidR="005A1936" w:rsidRPr="008B3CC7">
              <w:rPr>
                <w:rStyle w:val="Hipervnculo"/>
                <w:rFonts w:ascii="Arial" w:hAnsi="Arial" w:cs="Arial"/>
                <w:b/>
                <w:bCs/>
                <w:noProof/>
              </w:rPr>
              <w:t>Modelado</w:t>
            </w:r>
            <w:r w:rsidR="005A1936">
              <w:rPr>
                <w:noProof/>
                <w:webHidden/>
              </w:rPr>
              <w:tab/>
            </w:r>
            <w:r w:rsidR="005A1936">
              <w:rPr>
                <w:noProof/>
                <w:webHidden/>
              </w:rPr>
              <w:fldChar w:fldCharType="begin"/>
            </w:r>
            <w:r w:rsidR="005A1936">
              <w:rPr>
                <w:noProof/>
                <w:webHidden/>
              </w:rPr>
              <w:instrText xml:space="preserve"> PAGEREF _Toc163199461 \h </w:instrText>
            </w:r>
            <w:r w:rsidR="005A1936">
              <w:rPr>
                <w:noProof/>
                <w:webHidden/>
              </w:rPr>
            </w:r>
            <w:r w:rsidR="005A1936">
              <w:rPr>
                <w:noProof/>
                <w:webHidden/>
              </w:rPr>
              <w:fldChar w:fldCharType="separate"/>
            </w:r>
            <w:r w:rsidR="00783DE6">
              <w:rPr>
                <w:noProof/>
                <w:webHidden/>
              </w:rPr>
              <w:t>5</w:t>
            </w:r>
            <w:r w:rsidR="005A1936">
              <w:rPr>
                <w:noProof/>
                <w:webHidden/>
              </w:rPr>
              <w:fldChar w:fldCharType="end"/>
            </w:r>
          </w:hyperlink>
        </w:p>
        <w:p w14:paraId="2DA334DC" w14:textId="6ACA09C5"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2" w:history="1">
            <w:r w:rsidR="005A1936" w:rsidRPr="008B3CC7">
              <w:rPr>
                <w:rStyle w:val="Hipervnculo"/>
                <w:rFonts w:ascii="Arial" w:hAnsi="Arial" w:cs="Arial"/>
                <w:b/>
                <w:bCs/>
                <w:noProof/>
              </w:rPr>
              <w:t>INTERFACES preeliminares en BALSAMIQ</w:t>
            </w:r>
            <w:r w:rsidR="005A1936">
              <w:rPr>
                <w:noProof/>
                <w:webHidden/>
              </w:rPr>
              <w:tab/>
            </w:r>
            <w:r w:rsidR="005A1936">
              <w:rPr>
                <w:noProof/>
                <w:webHidden/>
              </w:rPr>
              <w:fldChar w:fldCharType="begin"/>
            </w:r>
            <w:r w:rsidR="005A1936">
              <w:rPr>
                <w:noProof/>
                <w:webHidden/>
              </w:rPr>
              <w:instrText xml:space="preserve"> PAGEREF _Toc163199462 \h </w:instrText>
            </w:r>
            <w:r w:rsidR="005A1936">
              <w:rPr>
                <w:noProof/>
                <w:webHidden/>
              </w:rPr>
            </w:r>
            <w:r w:rsidR="005A1936">
              <w:rPr>
                <w:noProof/>
                <w:webHidden/>
              </w:rPr>
              <w:fldChar w:fldCharType="separate"/>
            </w:r>
            <w:r w:rsidR="00783DE6">
              <w:rPr>
                <w:noProof/>
                <w:webHidden/>
              </w:rPr>
              <w:t>41</w:t>
            </w:r>
            <w:r w:rsidR="005A1936">
              <w:rPr>
                <w:noProof/>
                <w:webHidden/>
              </w:rPr>
              <w:fldChar w:fldCharType="end"/>
            </w:r>
          </w:hyperlink>
        </w:p>
        <w:p w14:paraId="692F9B4F" w14:textId="7E92DC7C"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3" w:history="1">
            <w:r w:rsidR="005A1936" w:rsidRPr="008B3CC7">
              <w:rPr>
                <w:rStyle w:val="Hipervnculo"/>
                <w:rFonts w:ascii="Arial" w:hAnsi="Arial" w:cs="Arial"/>
                <w:b/>
                <w:bCs/>
                <w:noProof/>
              </w:rPr>
              <w:t>INTERFACES FINALES EN JAVA SWING</w:t>
            </w:r>
            <w:r w:rsidR="005A1936">
              <w:rPr>
                <w:noProof/>
                <w:webHidden/>
              </w:rPr>
              <w:tab/>
            </w:r>
            <w:r w:rsidR="005A1936">
              <w:rPr>
                <w:noProof/>
                <w:webHidden/>
              </w:rPr>
              <w:fldChar w:fldCharType="begin"/>
            </w:r>
            <w:r w:rsidR="005A1936">
              <w:rPr>
                <w:noProof/>
                <w:webHidden/>
              </w:rPr>
              <w:instrText xml:space="preserve"> PAGEREF _Toc163199463 \h </w:instrText>
            </w:r>
            <w:r w:rsidR="005A1936">
              <w:rPr>
                <w:noProof/>
                <w:webHidden/>
              </w:rPr>
            </w:r>
            <w:r w:rsidR="005A1936">
              <w:rPr>
                <w:noProof/>
                <w:webHidden/>
              </w:rPr>
              <w:fldChar w:fldCharType="separate"/>
            </w:r>
            <w:r w:rsidR="00783DE6">
              <w:rPr>
                <w:noProof/>
                <w:webHidden/>
              </w:rPr>
              <w:t>46</w:t>
            </w:r>
            <w:r w:rsidR="005A1936">
              <w:rPr>
                <w:noProof/>
                <w:webHidden/>
              </w:rPr>
              <w:fldChar w:fldCharType="end"/>
            </w:r>
          </w:hyperlink>
        </w:p>
        <w:p w14:paraId="62661929" w14:textId="19A44C57"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4" w:history="1">
            <w:r w:rsidR="005A1936" w:rsidRPr="008B3CC7">
              <w:rPr>
                <w:rStyle w:val="Hipervnculo"/>
                <w:rFonts w:ascii="Arial" w:hAnsi="Arial" w:cs="Arial"/>
                <w:b/>
                <w:bCs/>
                <w:noProof/>
              </w:rPr>
              <w:t>INFORMES JIRA</w:t>
            </w:r>
            <w:r w:rsidR="005A1936">
              <w:rPr>
                <w:noProof/>
                <w:webHidden/>
              </w:rPr>
              <w:tab/>
            </w:r>
            <w:r w:rsidR="005A1936">
              <w:rPr>
                <w:noProof/>
                <w:webHidden/>
              </w:rPr>
              <w:fldChar w:fldCharType="begin"/>
            </w:r>
            <w:r w:rsidR="005A1936">
              <w:rPr>
                <w:noProof/>
                <w:webHidden/>
              </w:rPr>
              <w:instrText xml:space="preserve"> PAGEREF _Toc163199464 \h </w:instrText>
            </w:r>
            <w:r w:rsidR="005A1936">
              <w:rPr>
                <w:noProof/>
                <w:webHidden/>
              </w:rPr>
            </w:r>
            <w:r w:rsidR="005A1936">
              <w:rPr>
                <w:noProof/>
                <w:webHidden/>
              </w:rPr>
              <w:fldChar w:fldCharType="separate"/>
            </w:r>
            <w:r w:rsidR="00783DE6">
              <w:rPr>
                <w:noProof/>
                <w:webHidden/>
              </w:rPr>
              <w:t>53</w:t>
            </w:r>
            <w:r w:rsidR="005A1936">
              <w:rPr>
                <w:noProof/>
                <w:webHidden/>
              </w:rPr>
              <w:fldChar w:fldCharType="end"/>
            </w:r>
          </w:hyperlink>
        </w:p>
        <w:p w14:paraId="01E03694" w14:textId="676DEDFB" w:rsidR="005A1936" w:rsidRDefault="00000000">
          <w:pPr>
            <w:pStyle w:val="TDC1"/>
            <w:tabs>
              <w:tab w:val="right" w:leader="dot" w:pos="9016"/>
            </w:tabs>
            <w:rPr>
              <w:rFonts w:eastAsiaTheme="minorEastAsia"/>
              <w:noProof/>
              <w:color w:val="auto"/>
              <w:kern w:val="2"/>
              <w:sz w:val="22"/>
              <w:szCs w:val="22"/>
              <w:lang w:eastAsia="es-MX"/>
              <w14:ligatures w14:val="standardContextual"/>
            </w:rPr>
          </w:pPr>
          <w:hyperlink w:anchor="_Toc163199465" w:history="1">
            <w:r w:rsidR="005A1936" w:rsidRPr="008B3CC7">
              <w:rPr>
                <w:rStyle w:val="Hipervnculo"/>
                <w:rFonts w:ascii="Arial" w:hAnsi="Arial" w:cs="Arial"/>
                <w:b/>
                <w:bCs/>
                <w:noProof/>
              </w:rPr>
              <w:t>Pruebas</w:t>
            </w:r>
            <w:r w:rsidR="005A1936">
              <w:rPr>
                <w:noProof/>
                <w:webHidden/>
              </w:rPr>
              <w:tab/>
            </w:r>
            <w:r w:rsidR="005A1936">
              <w:rPr>
                <w:noProof/>
                <w:webHidden/>
              </w:rPr>
              <w:fldChar w:fldCharType="begin"/>
            </w:r>
            <w:r w:rsidR="005A1936">
              <w:rPr>
                <w:noProof/>
                <w:webHidden/>
              </w:rPr>
              <w:instrText xml:space="preserve"> PAGEREF _Toc163199465 \h </w:instrText>
            </w:r>
            <w:r w:rsidR="005A1936">
              <w:rPr>
                <w:noProof/>
                <w:webHidden/>
              </w:rPr>
            </w:r>
            <w:r w:rsidR="005A1936">
              <w:rPr>
                <w:noProof/>
                <w:webHidden/>
              </w:rPr>
              <w:fldChar w:fldCharType="separate"/>
            </w:r>
            <w:r w:rsidR="00783DE6">
              <w:rPr>
                <w:noProof/>
                <w:webHidden/>
              </w:rPr>
              <w:t>54</w:t>
            </w:r>
            <w:r w:rsidR="005A1936">
              <w:rPr>
                <w:noProof/>
                <w:webHidden/>
              </w:rPr>
              <w:fldChar w:fldCharType="end"/>
            </w:r>
          </w:hyperlink>
        </w:p>
        <w:p w14:paraId="0603ADAA" w14:textId="119A88D6" w:rsidR="005A1936" w:rsidRDefault="005A1936">
          <w:r>
            <w:rPr>
              <w:b/>
              <w:bCs/>
              <w:lang w:val="es-ES"/>
            </w:rPr>
            <w:fldChar w:fldCharType="end"/>
          </w:r>
        </w:p>
      </w:sdtContent>
    </w:sdt>
    <w:p w14:paraId="2CAB916D" w14:textId="77777777" w:rsidR="00D932A4" w:rsidRPr="00D932A4" w:rsidRDefault="00D932A4" w:rsidP="005A1936">
      <w:pPr>
        <w:ind w:left="0"/>
      </w:pPr>
    </w:p>
    <w:p w14:paraId="4B5B7ABE" w14:textId="22BEA6EC" w:rsidR="00D932A4" w:rsidRPr="00E16C9A" w:rsidRDefault="00D932A4" w:rsidP="00D932A4">
      <w:pPr>
        <w:pStyle w:val="Ttulo1"/>
        <w:ind w:left="0"/>
        <w:rPr>
          <w:rFonts w:ascii="Arial" w:hAnsi="Arial" w:cs="Arial"/>
          <w:b/>
          <w:bCs/>
          <w:color w:val="auto"/>
          <w:sz w:val="28"/>
          <w:szCs w:val="22"/>
        </w:rPr>
      </w:pPr>
      <w:bookmarkStart w:id="0" w:name="_Toc163199459"/>
      <w:r w:rsidRPr="00E16C9A">
        <w:rPr>
          <w:rFonts w:ascii="Arial" w:hAnsi="Arial" w:cs="Arial"/>
          <w:b/>
          <w:bCs/>
          <w:color w:val="auto"/>
          <w:sz w:val="28"/>
          <w:szCs w:val="22"/>
        </w:rPr>
        <w:t>PLANEACION</w:t>
      </w:r>
      <w:bookmarkEnd w:id="0"/>
    </w:p>
    <w:p w14:paraId="56107AA5" w14:textId="76C18AE8" w:rsidR="00D932A4" w:rsidRPr="00E16C9A" w:rsidRDefault="00D932A4" w:rsidP="00D932A4">
      <w:pPr>
        <w:spacing w:line="360" w:lineRule="auto"/>
        <w:ind w:left="0"/>
        <w:jc w:val="both"/>
        <w:rPr>
          <w:rFonts w:ascii="Arial" w:hAnsi="Arial" w:cs="Arial"/>
          <w:color w:val="auto"/>
        </w:rPr>
      </w:pPr>
      <w:bookmarkStart w:id="1" w:name="_Hlk163149559"/>
      <w:r w:rsidRPr="00E16C9A">
        <w:rPr>
          <w:rFonts w:ascii="Arial" w:hAnsi="Arial" w:cs="Arial"/>
          <w:color w:val="auto"/>
        </w:rPr>
        <w:t xml:space="preserve">Golden </w:t>
      </w:r>
      <w:proofErr w:type="spellStart"/>
      <w:r w:rsidRPr="00E16C9A">
        <w:rPr>
          <w:rFonts w:ascii="Arial" w:hAnsi="Arial" w:cs="Arial"/>
          <w:color w:val="auto"/>
        </w:rPr>
        <w:t>Mart</w:t>
      </w:r>
      <w:proofErr w:type="spellEnd"/>
      <w:r w:rsidRPr="00E16C9A">
        <w:rPr>
          <w:rFonts w:ascii="Arial" w:hAnsi="Arial" w:cs="Arial"/>
          <w:color w:val="auto"/>
        </w:rPr>
        <w:t xml:space="preserve"> es una aplicación para gestionar una tienda de abarrotes. Permite realizar ventas, registrar nuevos productos, mantener un control de inventario y generar tickets para cada venta realizada. Los usuarios pueden agregar productos al carrito de compras, ver el total de la venta, realizar el pago y generar un recibo de compra. Además, el sistema permite a los administradores gestionar el inventario y visualizar reportes de ventas.</w:t>
      </w:r>
    </w:p>
    <w:p w14:paraId="4E9307AE" w14:textId="561DF838" w:rsidR="00E4454A" w:rsidRPr="00E16C9A" w:rsidRDefault="00E4454A" w:rsidP="00E4454A">
      <w:pPr>
        <w:pStyle w:val="Ttulo1"/>
        <w:ind w:left="0"/>
        <w:rPr>
          <w:rFonts w:ascii="Arial" w:hAnsi="Arial" w:cs="Arial"/>
          <w:b/>
          <w:bCs/>
          <w:color w:val="auto"/>
          <w:sz w:val="28"/>
          <w:szCs w:val="22"/>
        </w:rPr>
      </w:pPr>
      <w:bookmarkStart w:id="2" w:name="_Toc163199460"/>
      <w:r w:rsidRPr="00E16C9A">
        <w:rPr>
          <w:rFonts w:ascii="Arial" w:hAnsi="Arial" w:cs="Arial"/>
          <w:b/>
          <w:bCs/>
          <w:color w:val="auto"/>
          <w:sz w:val="28"/>
          <w:szCs w:val="22"/>
        </w:rPr>
        <w:t>ROLES</w:t>
      </w:r>
      <w:bookmarkEnd w:id="2"/>
      <w:r w:rsidRPr="00E16C9A">
        <w:rPr>
          <w:rFonts w:ascii="Arial" w:hAnsi="Arial" w:cs="Arial"/>
          <w:b/>
          <w:bCs/>
          <w:color w:val="auto"/>
          <w:sz w:val="28"/>
          <w:szCs w:val="22"/>
        </w:rPr>
        <w:tab/>
      </w:r>
    </w:p>
    <w:tbl>
      <w:tblPr>
        <w:tblStyle w:val="Tablaconcuadrcula"/>
        <w:tblW w:w="9390" w:type="dxa"/>
        <w:tblLook w:val="04A0" w:firstRow="1" w:lastRow="0" w:firstColumn="1" w:lastColumn="0" w:noHBand="0" w:noVBand="1"/>
      </w:tblPr>
      <w:tblGrid>
        <w:gridCol w:w="4695"/>
        <w:gridCol w:w="4695"/>
      </w:tblGrid>
      <w:tr w:rsidR="00E4454A" w14:paraId="54052FE1" w14:textId="77777777" w:rsidTr="00E4454A">
        <w:trPr>
          <w:trHeight w:val="886"/>
        </w:trPr>
        <w:tc>
          <w:tcPr>
            <w:tcW w:w="4695" w:type="dxa"/>
          </w:tcPr>
          <w:p w14:paraId="78868A02" w14:textId="1037882F" w:rsidR="00E4454A" w:rsidRPr="00E4454A" w:rsidRDefault="00E4454A" w:rsidP="00E4454A">
            <w:pPr>
              <w:spacing w:line="360" w:lineRule="auto"/>
              <w:ind w:left="0"/>
              <w:rPr>
                <w:rFonts w:ascii="Arial" w:hAnsi="Arial" w:cs="Arial"/>
                <w:b/>
                <w:bCs/>
                <w:color w:val="auto"/>
              </w:rPr>
            </w:pPr>
            <w:r w:rsidRPr="00E4454A">
              <w:rPr>
                <w:rFonts w:ascii="Arial" w:hAnsi="Arial" w:cs="Arial"/>
                <w:b/>
                <w:bCs/>
                <w:color w:val="auto"/>
              </w:rPr>
              <w:t>Rol</w:t>
            </w:r>
          </w:p>
        </w:tc>
        <w:tc>
          <w:tcPr>
            <w:tcW w:w="4695" w:type="dxa"/>
          </w:tcPr>
          <w:p w14:paraId="5C697047" w14:textId="7A45439E" w:rsidR="00E4454A" w:rsidRPr="00E4454A" w:rsidRDefault="00E4454A" w:rsidP="00E4454A">
            <w:pPr>
              <w:tabs>
                <w:tab w:val="left" w:pos="1170"/>
              </w:tabs>
              <w:spacing w:line="360" w:lineRule="auto"/>
              <w:ind w:left="0"/>
              <w:jc w:val="both"/>
              <w:rPr>
                <w:rFonts w:ascii="Arial" w:hAnsi="Arial" w:cs="Arial"/>
                <w:b/>
                <w:bCs/>
                <w:color w:val="auto"/>
              </w:rPr>
            </w:pPr>
            <w:r w:rsidRPr="00E4454A">
              <w:rPr>
                <w:rFonts w:ascii="Arial" w:hAnsi="Arial" w:cs="Arial"/>
                <w:b/>
                <w:bCs/>
                <w:color w:val="auto"/>
              </w:rPr>
              <w:t>M</w:t>
            </w:r>
            <w:r w:rsidRPr="00E4454A">
              <w:rPr>
                <w:rFonts w:ascii="Arial" w:hAnsi="Arial" w:cs="Arial"/>
                <w:b/>
                <w:bCs/>
                <w:color w:val="auto"/>
                <w:shd w:val="clear" w:color="auto" w:fill="FFFFFF"/>
              </w:rPr>
              <w:t>iembro</w:t>
            </w:r>
          </w:p>
        </w:tc>
      </w:tr>
      <w:tr w:rsidR="00E4454A" w14:paraId="1D6515DA" w14:textId="77777777" w:rsidTr="00E4454A">
        <w:trPr>
          <w:trHeight w:val="1619"/>
        </w:trPr>
        <w:tc>
          <w:tcPr>
            <w:tcW w:w="4695" w:type="dxa"/>
          </w:tcPr>
          <w:p w14:paraId="660AADA4" w14:textId="55A0D93F" w:rsidR="00E4454A" w:rsidRPr="00E4454A" w:rsidRDefault="00E4454A" w:rsidP="00D932A4">
            <w:pPr>
              <w:spacing w:line="360" w:lineRule="auto"/>
              <w:ind w:left="0"/>
              <w:jc w:val="both"/>
              <w:rPr>
                <w:rFonts w:ascii="Arial" w:hAnsi="Arial" w:cs="Arial"/>
                <w:b/>
                <w:bCs/>
                <w:color w:val="auto"/>
              </w:rPr>
            </w:pPr>
            <w:r w:rsidRPr="00E4454A">
              <w:rPr>
                <w:rFonts w:ascii="Arial" w:hAnsi="Arial" w:cs="Arial"/>
                <w:b/>
                <w:bCs/>
                <w:color w:val="auto"/>
              </w:rPr>
              <w:t>Scrum Master</w:t>
            </w:r>
          </w:p>
        </w:tc>
        <w:tc>
          <w:tcPr>
            <w:tcW w:w="4695" w:type="dxa"/>
          </w:tcPr>
          <w:p w14:paraId="56750546"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42B463CA" w14:textId="77777777" w:rsidR="00E4454A" w:rsidRPr="00E4454A" w:rsidRDefault="00E4454A" w:rsidP="00D932A4">
            <w:pPr>
              <w:spacing w:line="360" w:lineRule="auto"/>
              <w:ind w:left="0"/>
              <w:jc w:val="both"/>
              <w:rPr>
                <w:rFonts w:ascii="Arial" w:hAnsi="Arial" w:cs="Arial"/>
                <w:b/>
                <w:bCs/>
                <w:color w:val="auto"/>
              </w:rPr>
            </w:pPr>
          </w:p>
        </w:tc>
      </w:tr>
      <w:tr w:rsidR="00E4454A" w14:paraId="4F00A1B3" w14:textId="77777777" w:rsidTr="00E4454A">
        <w:trPr>
          <w:trHeight w:val="1604"/>
        </w:trPr>
        <w:tc>
          <w:tcPr>
            <w:tcW w:w="4695" w:type="dxa"/>
          </w:tcPr>
          <w:p w14:paraId="4A03FB06" w14:textId="731D5A74" w:rsidR="00E4454A" w:rsidRPr="00E4454A" w:rsidRDefault="00E4454A" w:rsidP="00D932A4">
            <w:pPr>
              <w:spacing w:line="360" w:lineRule="auto"/>
              <w:ind w:left="0"/>
              <w:jc w:val="both"/>
              <w:rPr>
                <w:rFonts w:ascii="Arial" w:hAnsi="Arial" w:cs="Arial"/>
                <w:b/>
                <w:bCs/>
                <w:color w:val="auto"/>
              </w:rPr>
            </w:pPr>
            <w:proofErr w:type="spellStart"/>
            <w:r w:rsidRPr="00E4454A">
              <w:rPr>
                <w:rFonts w:ascii="Arial" w:hAnsi="Arial" w:cs="Arial"/>
                <w:b/>
                <w:bCs/>
                <w:color w:val="auto"/>
              </w:rPr>
              <w:t>Product</w:t>
            </w:r>
            <w:proofErr w:type="spellEnd"/>
            <w:r w:rsidRPr="00E4454A">
              <w:rPr>
                <w:rFonts w:ascii="Arial" w:hAnsi="Arial" w:cs="Arial"/>
                <w:b/>
                <w:bCs/>
                <w:color w:val="auto"/>
              </w:rPr>
              <w:t xml:space="preserve"> </w:t>
            </w:r>
            <w:proofErr w:type="spellStart"/>
            <w:r w:rsidRPr="00E4454A">
              <w:rPr>
                <w:rFonts w:ascii="Arial" w:hAnsi="Arial" w:cs="Arial"/>
                <w:b/>
                <w:bCs/>
                <w:color w:val="auto"/>
              </w:rPr>
              <w:t>Owner</w:t>
            </w:r>
            <w:proofErr w:type="spellEnd"/>
          </w:p>
        </w:tc>
        <w:tc>
          <w:tcPr>
            <w:tcW w:w="4695" w:type="dxa"/>
          </w:tcPr>
          <w:p w14:paraId="625831C8"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15C2032D" w14:textId="77777777" w:rsidR="00E4454A" w:rsidRPr="00E4454A" w:rsidRDefault="00E4454A" w:rsidP="00D932A4">
            <w:pPr>
              <w:spacing w:line="360" w:lineRule="auto"/>
              <w:ind w:left="0"/>
              <w:jc w:val="both"/>
              <w:rPr>
                <w:rFonts w:ascii="Arial" w:hAnsi="Arial" w:cs="Arial"/>
                <w:b/>
                <w:bCs/>
                <w:color w:val="auto"/>
              </w:rPr>
            </w:pPr>
          </w:p>
        </w:tc>
      </w:tr>
      <w:tr w:rsidR="00E4454A" w14:paraId="3CF5C30A" w14:textId="77777777" w:rsidTr="00E4454A">
        <w:trPr>
          <w:trHeight w:val="680"/>
        </w:trPr>
        <w:tc>
          <w:tcPr>
            <w:tcW w:w="4695" w:type="dxa"/>
          </w:tcPr>
          <w:p w14:paraId="66482D63" w14:textId="2892A550" w:rsidR="00E4454A" w:rsidRPr="00E4454A" w:rsidRDefault="00E4454A" w:rsidP="00D932A4">
            <w:pPr>
              <w:spacing w:line="360" w:lineRule="auto"/>
              <w:ind w:left="0"/>
              <w:jc w:val="both"/>
              <w:rPr>
                <w:rFonts w:ascii="Arial" w:hAnsi="Arial" w:cs="Arial"/>
                <w:b/>
                <w:bCs/>
                <w:color w:val="auto"/>
              </w:rPr>
            </w:pPr>
            <w:r w:rsidRPr="00E4454A">
              <w:rPr>
                <w:rFonts w:ascii="Arial" w:hAnsi="Arial" w:cs="Arial"/>
                <w:b/>
                <w:bCs/>
                <w:color w:val="auto"/>
              </w:rPr>
              <w:t>Equipo de desarrollo</w:t>
            </w:r>
          </w:p>
        </w:tc>
        <w:tc>
          <w:tcPr>
            <w:tcW w:w="4695" w:type="dxa"/>
          </w:tcPr>
          <w:p w14:paraId="6C7AC050" w14:textId="77777777" w:rsidR="00E4454A" w:rsidRPr="00E4454A" w:rsidRDefault="00E4454A" w:rsidP="00E4454A">
            <w:pPr>
              <w:spacing w:line="360" w:lineRule="auto"/>
              <w:ind w:left="0"/>
              <w:jc w:val="both"/>
              <w:rPr>
                <w:rFonts w:ascii="Arial" w:hAnsi="Arial" w:cs="Arial"/>
                <w:b/>
                <w:bCs/>
                <w:color w:val="auto"/>
              </w:rPr>
            </w:pPr>
            <w:r w:rsidRPr="00E4454A">
              <w:rPr>
                <w:rFonts w:ascii="Arial" w:hAnsi="Arial" w:cs="Arial"/>
                <w:b/>
                <w:bCs/>
                <w:color w:val="auto"/>
              </w:rPr>
              <w:t>Javier Aguilar Macias</w:t>
            </w:r>
          </w:p>
          <w:p w14:paraId="7A02153D" w14:textId="77777777" w:rsidR="00E4454A" w:rsidRPr="00E4454A" w:rsidRDefault="00E4454A" w:rsidP="00D932A4">
            <w:pPr>
              <w:spacing w:line="360" w:lineRule="auto"/>
              <w:ind w:left="0"/>
              <w:jc w:val="both"/>
              <w:rPr>
                <w:rFonts w:ascii="Arial" w:hAnsi="Arial" w:cs="Arial"/>
                <w:b/>
                <w:bCs/>
                <w:color w:val="auto"/>
              </w:rPr>
            </w:pPr>
          </w:p>
        </w:tc>
      </w:tr>
    </w:tbl>
    <w:p w14:paraId="1F3EC5F5" w14:textId="65B7F958" w:rsidR="0082551C" w:rsidRDefault="0082551C" w:rsidP="00D932A4">
      <w:pPr>
        <w:spacing w:line="360" w:lineRule="auto"/>
        <w:ind w:left="0"/>
        <w:jc w:val="both"/>
        <w:rPr>
          <w:rFonts w:ascii="Arial" w:hAnsi="Arial" w:cs="Arial"/>
        </w:rPr>
      </w:pPr>
    </w:p>
    <w:p w14:paraId="7A15C0D2" w14:textId="4C646DCD" w:rsidR="0082551C" w:rsidRPr="00E16C9A" w:rsidRDefault="0082551C" w:rsidP="00D932A4">
      <w:pPr>
        <w:spacing w:line="360" w:lineRule="auto"/>
        <w:ind w:left="0"/>
        <w:jc w:val="both"/>
        <w:rPr>
          <w:rFonts w:ascii="Arial" w:hAnsi="Arial" w:cs="Arial"/>
          <w:color w:val="auto"/>
        </w:rPr>
      </w:pPr>
      <w:r w:rsidRPr="00E16C9A">
        <w:rPr>
          <w:rFonts w:ascii="Arial" w:hAnsi="Arial" w:cs="Arial"/>
          <w:color w:val="auto"/>
        </w:rPr>
        <w:t>HISTORIAS DE USUARIO DESARROLLADAS</w:t>
      </w:r>
    </w:p>
    <w:p w14:paraId="121D6EA2" w14:textId="77777777" w:rsidR="006C6628" w:rsidRDefault="00EF197A" w:rsidP="00D932A4">
      <w:pPr>
        <w:spacing w:line="360" w:lineRule="auto"/>
        <w:ind w:left="0"/>
        <w:jc w:val="both"/>
        <w:rPr>
          <w:rFonts w:ascii="Arial" w:hAnsi="Arial" w:cs="Arial"/>
        </w:rPr>
      </w:pPr>
      <w:r w:rsidRPr="00EF197A">
        <w:rPr>
          <w:noProof/>
        </w:rPr>
        <w:t xml:space="preserve"> </w:t>
      </w:r>
    </w:p>
    <w:tbl>
      <w:tblPr>
        <w:tblStyle w:val="Tabladecuadrcula41"/>
        <w:tblW w:w="9634" w:type="dxa"/>
        <w:tblLook w:val="04A0" w:firstRow="1" w:lastRow="0" w:firstColumn="1" w:lastColumn="0" w:noHBand="0" w:noVBand="1"/>
      </w:tblPr>
      <w:tblGrid>
        <w:gridCol w:w="1061"/>
        <w:gridCol w:w="608"/>
        <w:gridCol w:w="2802"/>
        <w:gridCol w:w="4469"/>
        <w:gridCol w:w="694"/>
      </w:tblGrid>
      <w:tr w:rsidR="006C6628" w:rsidRPr="006C6628" w14:paraId="63405F47" w14:textId="77777777" w:rsidTr="006C66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E2A00BD" w14:textId="77777777" w:rsidR="006C6628" w:rsidRPr="006C6628" w:rsidRDefault="006C6628" w:rsidP="006C6628">
            <w:pPr>
              <w:spacing w:before="0" w:after="0"/>
              <w:ind w:left="0" w:right="0"/>
              <w:jc w:val="center"/>
              <w:rPr>
                <w:rFonts w:ascii="Calibri" w:eastAsia="Calibri" w:hAnsi="Calibri" w:cs="Times New Roman"/>
                <w:color w:val="FFFFFF"/>
                <w:kern w:val="2"/>
                <w:szCs w:val="22"/>
              </w:rPr>
            </w:pPr>
            <w:r w:rsidRPr="006C6628">
              <w:rPr>
                <w:rFonts w:ascii="Calibri" w:eastAsia="Calibri" w:hAnsi="Calibri" w:cs="Times New Roman"/>
                <w:color w:val="FFFFFF"/>
                <w:kern w:val="2"/>
                <w:szCs w:val="22"/>
              </w:rPr>
              <w:t>Prioridad</w:t>
            </w:r>
          </w:p>
        </w:tc>
        <w:tc>
          <w:tcPr>
            <w:tcW w:w="608" w:type="dxa"/>
          </w:tcPr>
          <w:p w14:paraId="7C6B1BDD"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#HU</w:t>
            </w:r>
          </w:p>
        </w:tc>
        <w:tc>
          <w:tcPr>
            <w:tcW w:w="2802" w:type="dxa"/>
          </w:tcPr>
          <w:p w14:paraId="3418D8E2"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Historia de Usuario</w:t>
            </w:r>
          </w:p>
        </w:tc>
        <w:tc>
          <w:tcPr>
            <w:tcW w:w="4469" w:type="dxa"/>
          </w:tcPr>
          <w:p w14:paraId="384529A6"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Criterios de Aceptación</w:t>
            </w:r>
          </w:p>
        </w:tc>
        <w:tc>
          <w:tcPr>
            <w:tcW w:w="694" w:type="dxa"/>
          </w:tcPr>
          <w:p w14:paraId="505B8D16" w14:textId="77777777" w:rsidR="006C6628" w:rsidRPr="006C6628" w:rsidRDefault="006C6628" w:rsidP="006C6628">
            <w:pPr>
              <w:spacing w:before="0" w:after="0"/>
              <w:ind w:left="0" w:right="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color w:val="FFFFFF"/>
                <w:kern w:val="2"/>
                <w:szCs w:val="22"/>
              </w:rPr>
            </w:pPr>
            <w:r w:rsidRPr="006C6628">
              <w:rPr>
                <w:rFonts w:ascii="Calibri" w:eastAsia="Calibri" w:hAnsi="Calibri" w:cs="Times New Roman"/>
                <w:color w:val="FFFFFF"/>
                <w:kern w:val="2"/>
                <w:szCs w:val="22"/>
              </w:rPr>
              <w:t>Valor</w:t>
            </w:r>
          </w:p>
        </w:tc>
      </w:tr>
      <w:tr w:rsidR="006C6628" w:rsidRPr="006C6628" w14:paraId="7EC4832A"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37942247"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48F3BE75"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w:t>
            </w:r>
          </w:p>
        </w:tc>
        <w:tc>
          <w:tcPr>
            <w:tcW w:w="2802" w:type="dxa"/>
          </w:tcPr>
          <w:p w14:paraId="49DE5EF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72EE79CE"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Iniciar Sesión</w:t>
            </w:r>
          </w:p>
          <w:p w14:paraId="41C3BDA3"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Gestionar el sistema</w:t>
            </w:r>
          </w:p>
        </w:tc>
        <w:tc>
          <w:tcPr>
            <w:tcW w:w="4469" w:type="dxa"/>
          </w:tcPr>
          <w:p w14:paraId="0D4EDBF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interfaz de inicio de sesión del administrador valida las credenciales ingresadas. Si son correctas, se permite el acceso a la gestión; de lo contrario, se muestra un mensaje de error.</w:t>
            </w:r>
          </w:p>
        </w:tc>
        <w:tc>
          <w:tcPr>
            <w:tcW w:w="694" w:type="dxa"/>
          </w:tcPr>
          <w:p w14:paraId="2559BD6B"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5</w:t>
            </w:r>
          </w:p>
        </w:tc>
      </w:tr>
      <w:tr w:rsidR="006C6628" w:rsidRPr="006C6628" w14:paraId="4072BCCE"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53E8E58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8BA753D"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w:t>
            </w:r>
          </w:p>
        </w:tc>
        <w:tc>
          <w:tcPr>
            <w:tcW w:w="2802" w:type="dxa"/>
          </w:tcPr>
          <w:p w14:paraId="14306F0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2120B03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Producto</w:t>
            </w:r>
          </w:p>
          <w:p w14:paraId="7E152929"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actualizado el catálogo de productos</w:t>
            </w:r>
          </w:p>
        </w:tc>
        <w:tc>
          <w:tcPr>
            <w:tcW w:w="4469" w:type="dxa"/>
          </w:tcPr>
          <w:p w14:paraId="0CD8FB6A"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registra productos con datos obligatorios y muestra un mensaje de confirmación tras el registro exitoso.</w:t>
            </w:r>
          </w:p>
        </w:tc>
        <w:tc>
          <w:tcPr>
            <w:tcW w:w="694" w:type="dxa"/>
          </w:tcPr>
          <w:p w14:paraId="7B31CC2C"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r w:rsidR="006C6628" w:rsidRPr="006C6628" w14:paraId="54D1D5A2"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CC1F864"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0862C7BC"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#3</w:t>
            </w:r>
          </w:p>
        </w:tc>
        <w:tc>
          <w:tcPr>
            <w:tcW w:w="2802" w:type="dxa"/>
          </w:tcPr>
          <w:p w14:paraId="50951BA3"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035219B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Gestionar inventario</w:t>
            </w:r>
          </w:p>
          <w:p w14:paraId="7FB1C26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control detallado del stock y enviar falta de productos</w:t>
            </w:r>
          </w:p>
        </w:tc>
        <w:tc>
          <w:tcPr>
            <w:tcW w:w="4469" w:type="dxa"/>
          </w:tcPr>
          <w:p w14:paraId="617C7882"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muestra una lista de productos disponibles en el inventario.</w:t>
            </w:r>
          </w:p>
          <w:p w14:paraId="7F280AE2"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pueden realizar operaciones de actualización de stock, como agregar o restar unidades de un producto.</w:t>
            </w:r>
          </w:p>
          <w:p w14:paraId="3E368360"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deben registrar los cambios en el inventario correctamente y reflejarlos en la cantidad disponible de cada producto.</w:t>
            </w:r>
          </w:p>
        </w:tc>
        <w:tc>
          <w:tcPr>
            <w:tcW w:w="694" w:type="dxa"/>
          </w:tcPr>
          <w:p w14:paraId="4C5ADCB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20</w:t>
            </w:r>
          </w:p>
        </w:tc>
      </w:tr>
      <w:tr w:rsidR="006C6628" w:rsidRPr="006C6628" w14:paraId="2203D584"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10FD8571"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68F4EE81"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#4</w:t>
            </w:r>
          </w:p>
        </w:tc>
        <w:tc>
          <w:tcPr>
            <w:tcW w:w="2802" w:type="dxa"/>
          </w:tcPr>
          <w:p w14:paraId="176EBC6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Cliente</w:t>
            </w:r>
          </w:p>
          <w:p w14:paraId="0E3DB633"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Realizar venta</w:t>
            </w:r>
          </w:p>
          <w:p w14:paraId="708377A6"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Completar mi compra</w:t>
            </w:r>
          </w:p>
        </w:tc>
        <w:tc>
          <w:tcPr>
            <w:tcW w:w="4469" w:type="dxa"/>
          </w:tcPr>
          <w:p w14:paraId="7E921330"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interfaz de usuario muestra imágenes de los productos disponibles en el inventario.</w:t>
            </w:r>
          </w:p>
          <w:p w14:paraId="44F70A4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proporciona un campo de búsqueda que permite al usuario buscar productos por nombre o marca.</w:t>
            </w:r>
          </w:p>
          <w:p w14:paraId="5451362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seleccionar un producto de la lista de imágenes para agregarlo a su carrito de compras.</w:t>
            </w:r>
          </w:p>
          <w:p w14:paraId="4A976E8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ver una lista de productos seleccionados en su carrito de compras, con la opción de quitar productos individualmente si así lo desea.</w:t>
            </w:r>
          </w:p>
          <w:p w14:paraId="2E7719C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recalcula automáticamente el total de la venta y el precio final después de quitar productos del carrito.</w:t>
            </w:r>
          </w:p>
          <w:p w14:paraId="2A2431F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usuario puede finalizar la compra una vez que esté satisfecho con su selección de productos.</w:t>
            </w:r>
          </w:p>
        </w:tc>
        <w:tc>
          <w:tcPr>
            <w:tcW w:w="694" w:type="dxa"/>
          </w:tcPr>
          <w:p w14:paraId="499CDE2A"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20</w:t>
            </w:r>
          </w:p>
        </w:tc>
      </w:tr>
      <w:tr w:rsidR="006C6628" w:rsidRPr="006C6628" w14:paraId="62EC5D0B"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0822DDC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3CA2F74E"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#5</w:t>
            </w:r>
          </w:p>
        </w:tc>
        <w:tc>
          <w:tcPr>
            <w:tcW w:w="2802" w:type="dxa"/>
          </w:tcPr>
          <w:p w14:paraId="52F64746"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Cajero</w:t>
            </w:r>
          </w:p>
          <w:p w14:paraId="4D191D66"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Cancelar Venta</w:t>
            </w:r>
          </w:p>
          <w:p w14:paraId="5789AB25"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Corregir errores, ajustar mi selección de </w:t>
            </w:r>
            <w:r w:rsidRPr="006C6628">
              <w:rPr>
                <w:rFonts w:ascii="Calibri" w:eastAsia="Calibri" w:hAnsi="Calibri" w:cs="Times New Roman"/>
                <w:color w:val="auto"/>
                <w:kern w:val="2"/>
                <w:szCs w:val="22"/>
              </w:rPr>
              <w:lastRenderedPageBreak/>
              <w:t>productos o cancelar la compra si ya no deseo realizarla.</w:t>
            </w:r>
          </w:p>
        </w:tc>
        <w:tc>
          <w:tcPr>
            <w:tcW w:w="4469" w:type="dxa"/>
          </w:tcPr>
          <w:p w14:paraId="57778328"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 xml:space="preserve">El cliente no desea la compra de algún producto por lo que el cajero tendrá que cancelar la venta. </w:t>
            </w:r>
            <w:r w:rsidRPr="006C6628">
              <w:rPr>
                <w:rFonts w:ascii="Calibri" w:eastAsia="Calibri" w:hAnsi="Calibri" w:cs="Times New Roman"/>
                <w:color w:val="auto"/>
                <w:kern w:val="2"/>
                <w:szCs w:val="22"/>
              </w:rPr>
              <w:br/>
            </w:r>
            <w:r w:rsidRPr="006C6628">
              <w:rPr>
                <w:rFonts w:ascii="Calibri" w:eastAsia="Calibri" w:hAnsi="Calibri" w:cs="Times New Roman"/>
                <w:color w:val="auto"/>
                <w:kern w:val="2"/>
                <w:szCs w:val="22"/>
              </w:rPr>
              <w:lastRenderedPageBreak/>
              <w:t>El cajero tuvo un error y desea empezar nuevamente el proceso.</w:t>
            </w:r>
          </w:p>
        </w:tc>
        <w:tc>
          <w:tcPr>
            <w:tcW w:w="694" w:type="dxa"/>
          </w:tcPr>
          <w:p w14:paraId="1EEF71C5"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13</w:t>
            </w:r>
          </w:p>
        </w:tc>
      </w:tr>
      <w:tr w:rsidR="006C6628" w:rsidRPr="006C6628" w14:paraId="65F6AD46"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20BA5DF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8B3A6F2"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#6</w:t>
            </w:r>
          </w:p>
        </w:tc>
        <w:tc>
          <w:tcPr>
            <w:tcW w:w="2802" w:type="dxa"/>
          </w:tcPr>
          <w:p w14:paraId="0F186011"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Cajero</w:t>
            </w:r>
          </w:p>
          <w:p w14:paraId="352A30F6"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Generar el pago del cliente</w:t>
            </w:r>
          </w:p>
          <w:p w14:paraId="2EA51D7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Completar la transacción</w:t>
            </w:r>
          </w:p>
        </w:tc>
        <w:tc>
          <w:tcPr>
            <w:tcW w:w="4469" w:type="dxa"/>
          </w:tcPr>
          <w:p w14:paraId="0F683EB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 xml:space="preserve">El cajero elige el método de pago deseado y completa la transacción. </w:t>
            </w:r>
            <w:r w:rsidRPr="006C6628">
              <w:rPr>
                <w:rFonts w:ascii="Calibri" w:eastAsia="Calibri" w:hAnsi="Calibri" w:cs="Times New Roman"/>
                <w:color w:val="000000"/>
                <w:kern w:val="2"/>
                <w:szCs w:val="22"/>
              </w:rPr>
              <w:t>Ingresa el efectivo o la tarjeta para confirmar pago.</w:t>
            </w:r>
          </w:p>
        </w:tc>
        <w:tc>
          <w:tcPr>
            <w:tcW w:w="694" w:type="dxa"/>
          </w:tcPr>
          <w:p w14:paraId="2D3BB0B4"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63BEA930"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436245FF"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2C24333C"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#7</w:t>
            </w:r>
          </w:p>
        </w:tc>
        <w:tc>
          <w:tcPr>
            <w:tcW w:w="2802" w:type="dxa"/>
          </w:tcPr>
          <w:p w14:paraId="03CE5859"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Cliente</w:t>
            </w:r>
          </w:p>
          <w:p w14:paraId="1E1FEFC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Recibir mi Ticket</w:t>
            </w:r>
          </w:p>
          <w:p w14:paraId="4A3D730A"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Tener confirmación de mi compra</w:t>
            </w:r>
          </w:p>
        </w:tc>
        <w:tc>
          <w:tcPr>
            <w:tcW w:w="4469" w:type="dxa"/>
          </w:tcPr>
          <w:p w14:paraId="32731BC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Después de completar la compra, el sistema genera automáticamente un ticket de compra digital que incluye los detalles de la transacción, como la lista de productos comprados, el total de la venta y la fecha de la transacción.</w:t>
            </w:r>
          </w:p>
          <w:p w14:paraId="04FC7BC8"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ticket de compra digital se muestra al cliente en pantalla y se puede descargar o imprimir según sea necesario.</w:t>
            </w:r>
          </w:p>
        </w:tc>
        <w:tc>
          <w:tcPr>
            <w:tcW w:w="694" w:type="dxa"/>
          </w:tcPr>
          <w:p w14:paraId="652551C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r w:rsidR="006C6628" w:rsidRPr="006C6628" w14:paraId="75A4BFB0"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246D803D"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17DD69EC"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c>
          <w:tcPr>
            <w:tcW w:w="2802" w:type="dxa"/>
          </w:tcPr>
          <w:p w14:paraId="24353A55"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290BA02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la Venta en la Base de Datos</w:t>
            </w:r>
          </w:p>
          <w:p w14:paraId="3E0CBB42"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0978B5D0"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Después de que el cajero haya completado una transacción de venta, el sistema debe capturar automáticamente la información relevante de la venta, incluyendo la fecha, hora, productos vendidos y el total de la venta.</w:t>
            </w:r>
          </w:p>
          <w:p w14:paraId="76E39013"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información capturada debe ser enviada y almacenada de manera segura en la base de datos.</w:t>
            </w:r>
          </w:p>
          <w:p w14:paraId="131B2CD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La base de datos debe ser actualizada de manera adecuada para reflejar la venta realizada, incluyendo la reducción de la cantidad disponible de los productos vendidos en el inventario.</w:t>
            </w:r>
          </w:p>
          <w:p w14:paraId="14947C18"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Se deben implementar medidas de seguridad para garantizar que solo las transacciones exitosas sean registradas en la base de datos.</w:t>
            </w:r>
          </w:p>
          <w:p w14:paraId="1F69507B"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El sistema debe proporcionar retroalimentación visual o un mensaje de confirmación al administrador una vez que la venta haya sido registrada con éxito en la base de datos.</w:t>
            </w:r>
          </w:p>
          <w:p w14:paraId="26413529"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p>
        </w:tc>
        <w:tc>
          <w:tcPr>
            <w:tcW w:w="694" w:type="dxa"/>
          </w:tcPr>
          <w:p w14:paraId="2EA11B65"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2AA8011A"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4C5AC683"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Alta</w:t>
            </w:r>
          </w:p>
        </w:tc>
        <w:tc>
          <w:tcPr>
            <w:tcW w:w="608" w:type="dxa"/>
          </w:tcPr>
          <w:p w14:paraId="517E67EE"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#9</w:t>
            </w:r>
          </w:p>
        </w:tc>
        <w:tc>
          <w:tcPr>
            <w:tcW w:w="2802" w:type="dxa"/>
          </w:tcPr>
          <w:p w14:paraId="7965F537"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577D446D"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el Ticket en la Base de Datos</w:t>
            </w:r>
          </w:p>
          <w:p w14:paraId="7BB6F6C4"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3525AFFF"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Para registrar un ticket en la base de datos, el sistema debe recibir un ID de venta válido, verificar su existencia en la base de datos de ventas, generar un ID de ticket único, insertar un nuevo registro en la tabla de tickets que incluya el ID del ticket y el ID de la venta, y devolver una confirmación de éxito con el ID del ticket generado. Si el ID de venta no es válido, o si ocurre un error durante la inserción, el sistema debe manejar estos errores y proporcionar mensajes de error adecuados.</w:t>
            </w:r>
          </w:p>
        </w:tc>
        <w:tc>
          <w:tcPr>
            <w:tcW w:w="694" w:type="dxa"/>
          </w:tcPr>
          <w:p w14:paraId="01DD879B"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7AA2E5CF" w14:textId="77777777" w:rsidTr="00607A07">
        <w:tc>
          <w:tcPr>
            <w:cnfStyle w:val="001000000000" w:firstRow="0" w:lastRow="0" w:firstColumn="1" w:lastColumn="0" w:oddVBand="0" w:evenVBand="0" w:oddHBand="0" w:evenHBand="0" w:firstRowFirstColumn="0" w:firstRowLastColumn="0" w:lastRowFirstColumn="0" w:lastRowLastColumn="0"/>
            <w:tcW w:w="1061" w:type="dxa"/>
          </w:tcPr>
          <w:p w14:paraId="0A3F1A58"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lastRenderedPageBreak/>
              <w:t>Alta</w:t>
            </w:r>
          </w:p>
        </w:tc>
        <w:tc>
          <w:tcPr>
            <w:tcW w:w="608" w:type="dxa"/>
          </w:tcPr>
          <w:p w14:paraId="31E2488F"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#10</w:t>
            </w:r>
          </w:p>
        </w:tc>
        <w:tc>
          <w:tcPr>
            <w:tcW w:w="2802" w:type="dxa"/>
          </w:tcPr>
          <w:p w14:paraId="51065E5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7C5DA82F"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el Detalle de la Venta en la Base de Datos</w:t>
            </w:r>
          </w:p>
          <w:p w14:paraId="300A13F4"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registro preciso de todas las transacciones realizadas</w:t>
            </w:r>
          </w:p>
        </w:tc>
        <w:tc>
          <w:tcPr>
            <w:tcW w:w="4469" w:type="dxa"/>
          </w:tcPr>
          <w:p w14:paraId="0DAC3B4E" w14:textId="77777777" w:rsidR="006C6628" w:rsidRPr="006C6628" w:rsidRDefault="006C6628" w:rsidP="006C6628">
            <w:pPr>
              <w:spacing w:before="0" w:after="0"/>
              <w:ind w:left="0" w:right="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Segoe UI" w:eastAsia="Calibri" w:hAnsi="Segoe UI" w:cs="Segoe UI"/>
                <w:color w:val="0D0D0D"/>
                <w:kern w:val="2"/>
                <w:szCs w:val="22"/>
                <w:shd w:val="clear" w:color="auto" w:fill="FFFFFF"/>
              </w:rPr>
              <w:t xml:space="preserve">Para registrar el detalle de una venta en la base de datos, el sistema debe recibir un ID de venta válido, un ID de producto y la cantidad del producto agregada, verificar la existencia de ambos </w:t>
            </w:r>
            <w:proofErr w:type="spellStart"/>
            <w:r w:rsidRPr="006C6628">
              <w:rPr>
                <w:rFonts w:ascii="Segoe UI" w:eastAsia="Calibri" w:hAnsi="Segoe UI" w:cs="Segoe UI"/>
                <w:color w:val="0D0D0D"/>
                <w:kern w:val="2"/>
                <w:szCs w:val="22"/>
                <w:shd w:val="clear" w:color="auto" w:fill="FFFFFF"/>
              </w:rPr>
              <w:t>IDs</w:t>
            </w:r>
            <w:proofErr w:type="spellEnd"/>
            <w:r w:rsidRPr="006C6628">
              <w:rPr>
                <w:rFonts w:ascii="Segoe UI" w:eastAsia="Calibri" w:hAnsi="Segoe UI" w:cs="Segoe UI"/>
                <w:color w:val="0D0D0D"/>
                <w:kern w:val="2"/>
                <w:szCs w:val="22"/>
                <w:shd w:val="clear" w:color="auto" w:fill="FFFFFF"/>
              </w:rPr>
              <w:t xml:space="preserve">, validar que la cantidad sea un número entero positivo, insertar un nuevo registro en la tabla de detalles de ventas con los datos proporcionados y devolver una confirmación de éxito. En caso de </w:t>
            </w:r>
            <w:proofErr w:type="spellStart"/>
            <w:r w:rsidRPr="006C6628">
              <w:rPr>
                <w:rFonts w:ascii="Segoe UI" w:eastAsia="Calibri" w:hAnsi="Segoe UI" w:cs="Segoe UI"/>
                <w:color w:val="0D0D0D"/>
                <w:kern w:val="2"/>
                <w:szCs w:val="22"/>
                <w:shd w:val="clear" w:color="auto" w:fill="FFFFFF"/>
              </w:rPr>
              <w:t>IDs</w:t>
            </w:r>
            <w:proofErr w:type="spellEnd"/>
            <w:r w:rsidRPr="006C6628">
              <w:rPr>
                <w:rFonts w:ascii="Segoe UI" w:eastAsia="Calibri" w:hAnsi="Segoe UI" w:cs="Segoe UI"/>
                <w:color w:val="0D0D0D"/>
                <w:kern w:val="2"/>
                <w:szCs w:val="22"/>
                <w:shd w:val="clear" w:color="auto" w:fill="FFFFFF"/>
              </w:rPr>
              <w:t xml:space="preserve"> inválidos o cantidad no válida, el sistema debe emitir mensajes de error correspondientes, garantizando así un registro preciso del detalle de cada transacción.</w:t>
            </w:r>
          </w:p>
        </w:tc>
        <w:tc>
          <w:tcPr>
            <w:tcW w:w="694" w:type="dxa"/>
          </w:tcPr>
          <w:p w14:paraId="236BD3A3" w14:textId="77777777" w:rsidR="006C6628" w:rsidRPr="006C6628" w:rsidRDefault="006C6628" w:rsidP="006C6628">
            <w:pPr>
              <w:spacing w:before="0" w:after="0"/>
              <w:ind w:left="0" w:right="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13</w:t>
            </w:r>
          </w:p>
        </w:tc>
      </w:tr>
      <w:tr w:rsidR="006C6628" w:rsidRPr="006C6628" w14:paraId="079DDDC0" w14:textId="77777777" w:rsidTr="006C6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14:paraId="56572EFC" w14:textId="77777777" w:rsidR="006C6628" w:rsidRPr="006C6628" w:rsidRDefault="006C6628" w:rsidP="006C6628">
            <w:pPr>
              <w:spacing w:before="0" w:after="0"/>
              <w:ind w:left="0" w:right="0"/>
              <w:jc w:val="center"/>
              <w:rPr>
                <w:rFonts w:ascii="Calibri" w:eastAsia="Calibri" w:hAnsi="Calibri" w:cs="Times New Roman"/>
                <w:color w:val="auto"/>
                <w:kern w:val="2"/>
                <w:szCs w:val="22"/>
              </w:rPr>
            </w:pPr>
            <w:r w:rsidRPr="006C6628">
              <w:rPr>
                <w:rFonts w:ascii="Calibri" w:eastAsia="Calibri" w:hAnsi="Calibri" w:cs="Times New Roman"/>
                <w:color w:val="auto"/>
                <w:kern w:val="2"/>
                <w:szCs w:val="22"/>
              </w:rPr>
              <w:t>Media</w:t>
            </w:r>
          </w:p>
        </w:tc>
        <w:tc>
          <w:tcPr>
            <w:tcW w:w="608" w:type="dxa"/>
          </w:tcPr>
          <w:p w14:paraId="69B24BE4"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#11</w:t>
            </w:r>
          </w:p>
        </w:tc>
        <w:tc>
          <w:tcPr>
            <w:tcW w:w="2802" w:type="dxa"/>
          </w:tcPr>
          <w:p w14:paraId="78165B91"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 xml:space="preserve">Como: </w:t>
            </w:r>
            <w:r w:rsidRPr="006C6628">
              <w:rPr>
                <w:rFonts w:ascii="Calibri" w:eastAsia="Calibri" w:hAnsi="Calibri" w:cs="Times New Roman"/>
                <w:color w:val="auto"/>
                <w:kern w:val="2"/>
                <w:szCs w:val="22"/>
              </w:rPr>
              <w:t>Administrador</w:t>
            </w:r>
          </w:p>
          <w:p w14:paraId="0CC3BF8B"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b/>
                <w:bCs/>
                <w:color w:val="auto"/>
                <w:kern w:val="2"/>
                <w:szCs w:val="22"/>
              </w:rPr>
              <w:t>Quiero:</w:t>
            </w:r>
            <w:r w:rsidRPr="006C6628">
              <w:rPr>
                <w:rFonts w:ascii="Calibri" w:eastAsia="Calibri" w:hAnsi="Calibri" w:cs="Times New Roman"/>
                <w:color w:val="auto"/>
                <w:kern w:val="2"/>
                <w:szCs w:val="22"/>
              </w:rPr>
              <w:t xml:space="preserve"> Registrar Categoría</w:t>
            </w:r>
          </w:p>
          <w:p w14:paraId="4C97E055"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color w:val="auto"/>
                <w:kern w:val="2"/>
                <w:szCs w:val="22"/>
              </w:rPr>
            </w:pPr>
            <w:r w:rsidRPr="006C6628">
              <w:rPr>
                <w:rFonts w:ascii="Calibri" w:eastAsia="Calibri" w:hAnsi="Calibri" w:cs="Times New Roman"/>
                <w:b/>
                <w:bCs/>
                <w:color w:val="auto"/>
                <w:kern w:val="2"/>
                <w:szCs w:val="22"/>
              </w:rPr>
              <w:t>Para:</w:t>
            </w:r>
            <w:r w:rsidRPr="006C6628">
              <w:rPr>
                <w:rFonts w:ascii="Calibri" w:eastAsia="Calibri" w:hAnsi="Calibri" w:cs="Times New Roman"/>
                <w:color w:val="auto"/>
                <w:kern w:val="2"/>
                <w:szCs w:val="22"/>
              </w:rPr>
              <w:t xml:space="preserve"> Mantener un </w:t>
            </w:r>
            <w:proofErr w:type="spellStart"/>
            <w:r w:rsidRPr="006C6628">
              <w:rPr>
                <w:rFonts w:ascii="Calibri" w:eastAsia="Calibri" w:hAnsi="Calibri" w:cs="Times New Roman"/>
                <w:color w:val="auto"/>
                <w:kern w:val="2"/>
                <w:szCs w:val="22"/>
              </w:rPr>
              <w:t>catalogo</w:t>
            </w:r>
            <w:proofErr w:type="spellEnd"/>
            <w:r w:rsidRPr="006C6628">
              <w:rPr>
                <w:rFonts w:ascii="Calibri" w:eastAsia="Calibri" w:hAnsi="Calibri" w:cs="Times New Roman"/>
                <w:color w:val="auto"/>
                <w:kern w:val="2"/>
                <w:szCs w:val="22"/>
              </w:rPr>
              <w:t xml:space="preserve"> actualizado de </w:t>
            </w:r>
            <w:proofErr w:type="spellStart"/>
            <w:r w:rsidRPr="006C6628">
              <w:rPr>
                <w:rFonts w:ascii="Calibri" w:eastAsia="Calibri" w:hAnsi="Calibri" w:cs="Times New Roman"/>
                <w:color w:val="auto"/>
                <w:kern w:val="2"/>
                <w:szCs w:val="22"/>
              </w:rPr>
              <w:t>produtos</w:t>
            </w:r>
            <w:proofErr w:type="spellEnd"/>
          </w:p>
        </w:tc>
        <w:tc>
          <w:tcPr>
            <w:tcW w:w="4469" w:type="dxa"/>
          </w:tcPr>
          <w:p w14:paraId="7985F67D" w14:textId="77777777" w:rsidR="006C6628" w:rsidRPr="006C6628" w:rsidRDefault="006C6628" w:rsidP="006C6628">
            <w:pPr>
              <w:spacing w:before="0" w:after="0"/>
              <w:ind w:left="0" w:right="0"/>
              <w:cnfStyle w:val="000000100000" w:firstRow="0" w:lastRow="0" w:firstColumn="0" w:lastColumn="0" w:oddVBand="0" w:evenVBand="0" w:oddHBand="1" w:evenHBand="0" w:firstRowFirstColumn="0" w:firstRowLastColumn="0" w:lastRowFirstColumn="0" w:lastRowLastColumn="0"/>
              <w:rPr>
                <w:rFonts w:ascii="Segoe UI" w:eastAsia="Calibri" w:hAnsi="Segoe UI" w:cs="Segoe UI"/>
                <w:color w:val="0D0D0D"/>
                <w:kern w:val="2"/>
                <w:szCs w:val="22"/>
                <w:shd w:val="clear" w:color="auto" w:fill="FFFFFF"/>
              </w:rPr>
            </w:pPr>
            <w:r w:rsidRPr="006C6628">
              <w:rPr>
                <w:rFonts w:ascii="Calibri" w:eastAsia="Calibri" w:hAnsi="Calibri" w:cs="Times New Roman"/>
                <w:color w:val="auto"/>
                <w:kern w:val="2"/>
                <w:szCs w:val="22"/>
              </w:rPr>
              <w:t>El sistema registra categorías con datos obligatorios y muestra un mensaje de confirmación tras el registro exitoso.</w:t>
            </w:r>
          </w:p>
        </w:tc>
        <w:tc>
          <w:tcPr>
            <w:tcW w:w="694" w:type="dxa"/>
          </w:tcPr>
          <w:p w14:paraId="234E22E8" w14:textId="77777777" w:rsidR="006C6628" w:rsidRPr="006C6628" w:rsidRDefault="006C6628" w:rsidP="006C6628">
            <w:pPr>
              <w:spacing w:before="0" w:after="0"/>
              <w:ind w:left="0" w:right="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kern w:val="2"/>
                <w:szCs w:val="22"/>
              </w:rPr>
            </w:pPr>
            <w:r w:rsidRPr="006C6628">
              <w:rPr>
                <w:rFonts w:ascii="Calibri" w:eastAsia="Calibri" w:hAnsi="Calibri" w:cs="Times New Roman"/>
                <w:color w:val="auto"/>
                <w:kern w:val="2"/>
                <w:szCs w:val="22"/>
              </w:rPr>
              <w:t>8</w:t>
            </w:r>
          </w:p>
        </w:tc>
      </w:tr>
    </w:tbl>
    <w:p w14:paraId="02E9F9F5" w14:textId="14977984" w:rsidR="00E4454A" w:rsidRDefault="00E4454A" w:rsidP="00D932A4">
      <w:pPr>
        <w:spacing w:line="360" w:lineRule="auto"/>
        <w:ind w:left="0"/>
        <w:jc w:val="both"/>
        <w:rPr>
          <w:rFonts w:ascii="Arial" w:hAnsi="Arial" w:cs="Arial"/>
        </w:rPr>
      </w:pPr>
    </w:p>
    <w:p w14:paraId="6F2BACA1" w14:textId="11FA81C1" w:rsidR="0082551C" w:rsidRPr="00E16C9A" w:rsidRDefault="0082551C" w:rsidP="00D932A4">
      <w:pPr>
        <w:spacing w:line="360" w:lineRule="auto"/>
        <w:ind w:left="0"/>
        <w:jc w:val="both"/>
        <w:rPr>
          <w:rFonts w:ascii="Arial" w:hAnsi="Arial" w:cs="Arial"/>
          <w:color w:val="auto"/>
        </w:rPr>
      </w:pPr>
      <w:r w:rsidRPr="00E16C9A">
        <w:rPr>
          <w:rFonts w:ascii="Arial" w:hAnsi="Arial" w:cs="Arial"/>
          <w:color w:val="auto"/>
        </w:rPr>
        <w:t>PLANEACION DE LOS SPRINT</w:t>
      </w:r>
    </w:p>
    <w:p w14:paraId="1AB65B25" w14:textId="5F04BDF2" w:rsidR="00E4454A" w:rsidRPr="003D03FF" w:rsidRDefault="006C6628" w:rsidP="00D932A4">
      <w:pPr>
        <w:spacing w:line="360" w:lineRule="auto"/>
        <w:ind w:left="0"/>
        <w:jc w:val="both"/>
        <w:rPr>
          <w:rFonts w:ascii="Arial" w:hAnsi="Arial" w:cs="Arial"/>
        </w:rPr>
      </w:pPr>
      <w:r>
        <w:rPr>
          <w:noProof/>
        </w:rPr>
        <w:drawing>
          <wp:inline distT="0" distB="0" distL="0" distR="0" wp14:anchorId="53F7CB53" wp14:editId="45FBF9C8">
            <wp:extent cx="6124459" cy="9048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24" t="25123" r="4443" b="50640"/>
                    <a:stretch/>
                  </pic:blipFill>
                  <pic:spPr bwMode="auto">
                    <a:xfrm>
                      <a:off x="0" y="0"/>
                      <a:ext cx="6129521" cy="905623"/>
                    </a:xfrm>
                    <a:prstGeom prst="rect">
                      <a:avLst/>
                    </a:prstGeom>
                    <a:ln>
                      <a:noFill/>
                    </a:ln>
                    <a:extLst>
                      <a:ext uri="{53640926-AAD7-44D8-BBD7-CCE9431645EC}">
                        <a14:shadowObscured xmlns:a14="http://schemas.microsoft.com/office/drawing/2010/main"/>
                      </a:ext>
                    </a:extLst>
                  </pic:spPr>
                </pic:pic>
              </a:graphicData>
            </a:graphic>
          </wp:inline>
        </w:drawing>
      </w:r>
    </w:p>
    <w:p w14:paraId="11DA80EA" w14:textId="5E33BD67" w:rsidR="00D932A4" w:rsidRPr="00E16C9A" w:rsidRDefault="00D932A4" w:rsidP="00D932A4">
      <w:pPr>
        <w:pStyle w:val="Ttulo1"/>
        <w:ind w:left="0"/>
        <w:rPr>
          <w:rFonts w:ascii="Arial" w:hAnsi="Arial" w:cs="Arial"/>
          <w:b/>
          <w:bCs/>
          <w:color w:val="auto"/>
          <w:sz w:val="28"/>
          <w:szCs w:val="22"/>
        </w:rPr>
      </w:pPr>
      <w:bookmarkStart w:id="3" w:name="_Toc163199461"/>
      <w:bookmarkEnd w:id="1"/>
      <w:r w:rsidRPr="00E16C9A">
        <w:rPr>
          <w:rFonts w:ascii="Arial" w:hAnsi="Arial" w:cs="Arial"/>
          <w:b/>
          <w:bCs/>
          <w:color w:val="auto"/>
          <w:sz w:val="28"/>
          <w:szCs w:val="22"/>
        </w:rPr>
        <w:t>Modelado</w:t>
      </w:r>
      <w:bookmarkEnd w:id="3"/>
    </w:p>
    <w:p w14:paraId="1B0CE224" w14:textId="77777777" w:rsidR="00E16EB4" w:rsidRPr="00E16C9A" w:rsidRDefault="00E16EB4" w:rsidP="00E16EB4">
      <w:pPr>
        <w:ind w:left="0"/>
        <w:rPr>
          <w:color w:val="auto"/>
        </w:rPr>
      </w:pPr>
      <w:r w:rsidRPr="00E16C9A">
        <w:rPr>
          <w:color w:val="auto"/>
        </w:rPr>
        <w:t>DIAGRAMA DE BASE DE DATOS</w:t>
      </w:r>
    </w:p>
    <w:p w14:paraId="584C4E6D" w14:textId="77777777" w:rsidR="00E16EB4" w:rsidRDefault="00E16EB4" w:rsidP="00E16EB4">
      <w:pPr>
        <w:ind w:left="0"/>
      </w:pPr>
      <w:r>
        <w:rPr>
          <w:noProof/>
        </w:rPr>
        <w:lastRenderedPageBreak/>
        <w:drawing>
          <wp:inline distT="0" distB="0" distL="0" distR="0" wp14:anchorId="3396BBF6" wp14:editId="38B58E01">
            <wp:extent cx="5434965" cy="344829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13144" t="6213" r="23128" b="21893"/>
                    <a:stretch/>
                  </pic:blipFill>
                  <pic:spPr bwMode="auto">
                    <a:xfrm>
                      <a:off x="0" y="0"/>
                      <a:ext cx="5448532" cy="3456901"/>
                    </a:xfrm>
                    <a:prstGeom prst="rect">
                      <a:avLst/>
                    </a:prstGeom>
                    <a:noFill/>
                    <a:ln>
                      <a:noFill/>
                    </a:ln>
                    <a:extLst>
                      <a:ext uri="{53640926-AAD7-44D8-BBD7-CCE9431645EC}">
                        <a14:shadowObscured xmlns:a14="http://schemas.microsoft.com/office/drawing/2010/main"/>
                      </a:ext>
                    </a:extLst>
                  </pic:spPr>
                </pic:pic>
              </a:graphicData>
            </a:graphic>
          </wp:inline>
        </w:drawing>
      </w:r>
    </w:p>
    <w:p w14:paraId="02699327" w14:textId="77777777" w:rsidR="00E16EB4" w:rsidRPr="00DA7EBB" w:rsidRDefault="00E16EB4" w:rsidP="00E16EB4">
      <w:pPr>
        <w:ind w:left="0"/>
      </w:pPr>
      <w:r>
        <w:t>Diagrama de Base de Datos SIN Normalizar</w:t>
      </w:r>
    </w:p>
    <w:p w14:paraId="273EF3B2" w14:textId="77777777" w:rsidR="00E16EB4" w:rsidRDefault="00E16EB4" w:rsidP="00E16EB4">
      <w:pPr>
        <w:ind w:left="0"/>
      </w:pPr>
    </w:p>
    <w:p w14:paraId="3517B3CE" w14:textId="77777777" w:rsidR="00E16EB4" w:rsidRDefault="00E16EB4" w:rsidP="00E16EB4">
      <w:pPr>
        <w:ind w:left="0"/>
      </w:pPr>
      <w:r>
        <w:rPr>
          <w:noProof/>
        </w:rPr>
        <w:drawing>
          <wp:inline distT="0" distB="0" distL="0" distR="0" wp14:anchorId="28159AB3" wp14:editId="5FDC92CD">
            <wp:extent cx="5137150" cy="3415092"/>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476" t="16552" r="13693" b="13891"/>
                    <a:stretch/>
                  </pic:blipFill>
                  <pic:spPr bwMode="auto">
                    <a:xfrm>
                      <a:off x="0" y="0"/>
                      <a:ext cx="5142119" cy="3418395"/>
                    </a:xfrm>
                    <a:prstGeom prst="rect">
                      <a:avLst/>
                    </a:prstGeom>
                    <a:ln>
                      <a:noFill/>
                    </a:ln>
                    <a:extLst>
                      <a:ext uri="{53640926-AAD7-44D8-BBD7-CCE9431645EC}">
                        <a14:shadowObscured xmlns:a14="http://schemas.microsoft.com/office/drawing/2010/main"/>
                      </a:ext>
                    </a:extLst>
                  </pic:spPr>
                </pic:pic>
              </a:graphicData>
            </a:graphic>
          </wp:inline>
        </w:drawing>
      </w:r>
    </w:p>
    <w:p w14:paraId="6959C2E5" w14:textId="77777777" w:rsidR="00E16EB4" w:rsidRPr="00DA7EBB" w:rsidRDefault="00E16EB4" w:rsidP="00E16EB4">
      <w:pPr>
        <w:ind w:left="0"/>
      </w:pPr>
      <w:r>
        <w:t>Diagrama de Base de Datos Normalizada</w:t>
      </w:r>
    </w:p>
    <w:p w14:paraId="382A6D87" w14:textId="77777777" w:rsidR="00E16EB4" w:rsidRDefault="00E16EB4" w:rsidP="00E16EB4">
      <w:pPr>
        <w:ind w:left="0"/>
      </w:pPr>
      <w:r>
        <w:t>DIAGRAMA DE CLASES GENERAL</w:t>
      </w:r>
    </w:p>
    <w:p w14:paraId="4EB894DB" w14:textId="77777777" w:rsidR="00E16EB4" w:rsidRDefault="00E16EB4" w:rsidP="00E16EB4">
      <w:pPr>
        <w:ind w:left="0"/>
      </w:pPr>
      <w:r>
        <w:rPr>
          <w:noProof/>
        </w:rPr>
        <w:lastRenderedPageBreak/>
        <w:drawing>
          <wp:inline distT="0" distB="0" distL="0" distR="0" wp14:anchorId="48210E2A" wp14:editId="37292B83">
            <wp:extent cx="5709037" cy="398980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411" t="28873" r="18150" b="12162"/>
                    <a:stretch/>
                  </pic:blipFill>
                  <pic:spPr bwMode="auto">
                    <a:xfrm>
                      <a:off x="0" y="0"/>
                      <a:ext cx="5728133" cy="4003146"/>
                    </a:xfrm>
                    <a:prstGeom prst="rect">
                      <a:avLst/>
                    </a:prstGeom>
                    <a:ln>
                      <a:noFill/>
                    </a:ln>
                    <a:extLst>
                      <a:ext uri="{53640926-AAD7-44D8-BBD7-CCE9431645EC}">
                        <a14:shadowObscured xmlns:a14="http://schemas.microsoft.com/office/drawing/2010/main"/>
                      </a:ext>
                    </a:extLst>
                  </pic:spPr>
                </pic:pic>
              </a:graphicData>
            </a:graphic>
          </wp:inline>
        </w:drawing>
      </w:r>
    </w:p>
    <w:p w14:paraId="1A3373F9" w14:textId="77777777" w:rsidR="00E16EB4" w:rsidRDefault="00E16EB4" w:rsidP="00E16EB4">
      <w:pPr>
        <w:ind w:left="0"/>
      </w:pPr>
    </w:p>
    <w:p w14:paraId="42F4C5D6" w14:textId="77777777" w:rsidR="00E16EB4" w:rsidRDefault="00E16EB4" w:rsidP="00E16EB4">
      <w:pPr>
        <w:ind w:left="0"/>
      </w:pPr>
      <w:r>
        <w:t>DIAGRAMA DE CLASES PARTICIPANTES #HU1</w:t>
      </w:r>
    </w:p>
    <w:p w14:paraId="43568D4A" w14:textId="77777777" w:rsidR="00E16EB4" w:rsidRDefault="00E16EB4" w:rsidP="00E16EB4">
      <w:pPr>
        <w:ind w:left="0"/>
      </w:pPr>
      <w:r>
        <w:rPr>
          <w:noProof/>
        </w:rPr>
        <w:drawing>
          <wp:inline distT="0" distB="0" distL="0" distR="0" wp14:anchorId="41771AA7" wp14:editId="11465F3F">
            <wp:extent cx="5723132" cy="2733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395" t="35468" r="4110" b="13990"/>
                    <a:stretch/>
                  </pic:blipFill>
                  <pic:spPr bwMode="auto">
                    <a:xfrm>
                      <a:off x="0" y="0"/>
                      <a:ext cx="5729201" cy="2736574"/>
                    </a:xfrm>
                    <a:prstGeom prst="rect">
                      <a:avLst/>
                    </a:prstGeom>
                    <a:ln>
                      <a:noFill/>
                    </a:ln>
                    <a:extLst>
                      <a:ext uri="{53640926-AAD7-44D8-BBD7-CCE9431645EC}">
                        <a14:shadowObscured xmlns:a14="http://schemas.microsoft.com/office/drawing/2010/main"/>
                      </a:ext>
                    </a:extLst>
                  </pic:spPr>
                </pic:pic>
              </a:graphicData>
            </a:graphic>
          </wp:inline>
        </w:drawing>
      </w:r>
    </w:p>
    <w:p w14:paraId="6A7734F5" w14:textId="77777777" w:rsidR="00E16EB4" w:rsidRDefault="00E16EB4" w:rsidP="00E16EB4">
      <w:pPr>
        <w:ind w:left="0"/>
      </w:pPr>
    </w:p>
    <w:p w14:paraId="7A379C7A" w14:textId="77777777" w:rsidR="00E16EB4" w:rsidRDefault="00E16EB4" w:rsidP="00E16EB4">
      <w:pPr>
        <w:ind w:left="0"/>
      </w:pPr>
      <w:r>
        <w:t>DIAGRAMA DE SECUENCIA DE ANALISIS #HU1</w:t>
      </w:r>
    </w:p>
    <w:p w14:paraId="427AEFBA" w14:textId="77777777" w:rsidR="00E16EB4" w:rsidRDefault="00E16EB4" w:rsidP="00E16EB4">
      <w:pPr>
        <w:ind w:left="0"/>
      </w:pPr>
      <w:r>
        <w:rPr>
          <w:noProof/>
        </w:rPr>
        <w:lastRenderedPageBreak/>
        <w:drawing>
          <wp:inline distT="0" distB="0" distL="0" distR="0" wp14:anchorId="53C0C0EA" wp14:editId="24B5A05C">
            <wp:extent cx="5383438" cy="652462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911" t="12709" r="33027" b="9556"/>
                    <a:stretch/>
                  </pic:blipFill>
                  <pic:spPr bwMode="auto">
                    <a:xfrm>
                      <a:off x="0" y="0"/>
                      <a:ext cx="5430054" cy="6581122"/>
                    </a:xfrm>
                    <a:prstGeom prst="rect">
                      <a:avLst/>
                    </a:prstGeom>
                    <a:ln>
                      <a:noFill/>
                    </a:ln>
                    <a:extLst>
                      <a:ext uri="{53640926-AAD7-44D8-BBD7-CCE9431645EC}">
                        <a14:shadowObscured xmlns:a14="http://schemas.microsoft.com/office/drawing/2010/main"/>
                      </a:ext>
                    </a:extLst>
                  </pic:spPr>
                </pic:pic>
              </a:graphicData>
            </a:graphic>
          </wp:inline>
        </w:drawing>
      </w:r>
    </w:p>
    <w:p w14:paraId="014B92B5" w14:textId="77777777" w:rsidR="00E16EB4" w:rsidRDefault="00E16EB4" w:rsidP="00E16EB4">
      <w:pPr>
        <w:ind w:left="0"/>
      </w:pPr>
      <w:r>
        <w:t>DIAGRAMA DE SECUENCIA DE DISEÑO #HU1</w:t>
      </w:r>
    </w:p>
    <w:p w14:paraId="4B47DEF4" w14:textId="77777777" w:rsidR="00E16EB4" w:rsidRDefault="00E16EB4" w:rsidP="00E16EB4">
      <w:pPr>
        <w:ind w:left="0"/>
      </w:pPr>
      <w:r>
        <w:rPr>
          <w:noProof/>
        </w:rPr>
        <w:lastRenderedPageBreak/>
        <w:drawing>
          <wp:inline distT="0" distB="0" distL="0" distR="0" wp14:anchorId="66D5AA9C" wp14:editId="2DFEFD90">
            <wp:extent cx="5705475" cy="476683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263" t="13300" r="24219" b="10148"/>
                    <a:stretch/>
                  </pic:blipFill>
                  <pic:spPr bwMode="auto">
                    <a:xfrm>
                      <a:off x="0" y="0"/>
                      <a:ext cx="5723007" cy="4781482"/>
                    </a:xfrm>
                    <a:prstGeom prst="rect">
                      <a:avLst/>
                    </a:prstGeom>
                    <a:ln>
                      <a:noFill/>
                    </a:ln>
                    <a:extLst>
                      <a:ext uri="{53640926-AAD7-44D8-BBD7-CCE9431645EC}">
                        <a14:shadowObscured xmlns:a14="http://schemas.microsoft.com/office/drawing/2010/main"/>
                      </a:ext>
                    </a:extLst>
                  </pic:spPr>
                </pic:pic>
              </a:graphicData>
            </a:graphic>
          </wp:inline>
        </w:drawing>
      </w:r>
    </w:p>
    <w:p w14:paraId="1F410F22" w14:textId="77777777" w:rsidR="00E16EB4" w:rsidRDefault="00E16EB4" w:rsidP="00E16EB4">
      <w:pPr>
        <w:ind w:left="0"/>
      </w:pPr>
      <w:r>
        <w:t>DIAGRAMA DE CLASES PARTICIPANTES #HU2</w:t>
      </w:r>
    </w:p>
    <w:p w14:paraId="1DEE5E26" w14:textId="77777777" w:rsidR="00E16EB4" w:rsidRDefault="00E16EB4" w:rsidP="00E16EB4">
      <w:pPr>
        <w:ind w:left="0"/>
      </w:pPr>
      <w:r>
        <w:rPr>
          <w:noProof/>
        </w:rPr>
        <w:drawing>
          <wp:inline distT="0" distB="0" distL="0" distR="0" wp14:anchorId="2A523D74" wp14:editId="300C5133">
            <wp:extent cx="5667375" cy="306568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561" t="32808" r="6603" b="12512"/>
                    <a:stretch/>
                  </pic:blipFill>
                  <pic:spPr bwMode="auto">
                    <a:xfrm>
                      <a:off x="0" y="0"/>
                      <a:ext cx="5673972" cy="3069254"/>
                    </a:xfrm>
                    <a:prstGeom prst="rect">
                      <a:avLst/>
                    </a:prstGeom>
                    <a:ln>
                      <a:noFill/>
                    </a:ln>
                    <a:extLst>
                      <a:ext uri="{53640926-AAD7-44D8-BBD7-CCE9431645EC}">
                        <a14:shadowObscured xmlns:a14="http://schemas.microsoft.com/office/drawing/2010/main"/>
                      </a:ext>
                    </a:extLst>
                  </pic:spPr>
                </pic:pic>
              </a:graphicData>
            </a:graphic>
          </wp:inline>
        </w:drawing>
      </w:r>
    </w:p>
    <w:p w14:paraId="5C9EA6A1" w14:textId="77777777" w:rsidR="00E16EB4" w:rsidRDefault="00E16EB4" w:rsidP="00E16EB4">
      <w:pPr>
        <w:ind w:left="0"/>
      </w:pPr>
      <w:r>
        <w:lastRenderedPageBreak/>
        <w:t>DIAGRAMA DE SECUENCIA DE ANALISIS #HU2</w:t>
      </w:r>
    </w:p>
    <w:p w14:paraId="4D6B4BA0" w14:textId="77777777" w:rsidR="00E16EB4" w:rsidRDefault="00E16EB4" w:rsidP="00E16EB4">
      <w:pPr>
        <w:ind w:left="0"/>
      </w:pPr>
      <w:r>
        <w:rPr>
          <w:noProof/>
        </w:rPr>
        <w:drawing>
          <wp:inline distT="0" distB="0" distL="0" distR="0" wp14:anchorId="6393E4FF" wp14:editId="3BC4F1D0">
            <wp:extent cx="5623858" cy="4895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762" t="11823" r="23886" b="8670"/>
                    <a:stretch/>
                  </pic:blipFill>
                  <pic:spPr bwMode="auto">
                    <a:xfrm>
                      <a:off x="0" y="0"/>
                      <a:ext cx="5638011" cy="4908171"/>
                    </a:xfrm>
                    <a:prstGeom prst="rect">
                      <a:avLst/>
                    </a:prstGeom>
                    <a:ln>
                      <a:noFill/>
                    </a:ln>
                    <a:extLst>
                      <a:ext uri="{53640926-AAD7-44D8-BBD7-CCE9431645EC}">
                        <a14:shadowObscured xmlns:a14="http://schemas.microsoft.com/office/drawing/2010/main"/>
                      </a:ext>
                    </a:extLst>
                  </pic:spPr>
                </pic:pic>
              </a:graphicData>
            </a:graphic>
          </wp:inline>
        </w:drawing>
      </w:r>
    </w:p>
    <w:p w14:paraId="28410A80" w14:textId="77777777" w:rsidR="00E16EB4" w:rsidRDefault="00E16EB4" w:rsidP="00E16EB4">
      <w:pPr>
        <w:ind w:left="0"/>
      </w:pPr>
      <w:r>
        <w:t>DIAGRAMA DE SECUENCIA DE DISEÑO #HU2</w:t>
      </w:r>
    </w:p>
    <w:p w14:paraId="623C8E04" w14:textId="77777777" w:rsidR="00E16EB4" w:rsidRPr="0082551C" w:rsidRDefault="00E16EB4" w:rsidP="00E16EB4">
      <w:pPr>
        <w:ind w:left="0"/>
      </w:pPr>
      <w:r>
        <w:rPr>
          <w:noProof/>
        </w:rPr>
        <w:lastRenderedPageBreak/>
        <w:drawing>
          <wp:inline distT="0" distB="0" distL="0" distR="0" wp14:anchorId="0D7D96FA" wp14:editId="2615A334">
            <wp:extent cx="5791200" cy="66257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747" t="13005" r="32196" b="9556"/>
                    <a:stretch/>
                  </pic:blipFill>
                  <pic:spPr bwMode="auto">
                    <a:xfrm>
                      <a:off x="0" y="0"/>
                      <a:ext cx="5806161" cy="6642856"/>
                    </a:xfrm>
                    <a:prstGeom prst="rect">
                      <a:avLst/>
                    </a:prstGeom>
                    <a:ln>
                      <a:noFill/>
                    </a:ln>
                    <a:extLst>
                      <a:ext uri="{53640926-AAD7-44D8-BBD7-CCE9431645EC}">
                        <a14:shadowObscured xmlns:a14="http://schemas.microsoft.com/office/drawing/2010/main"/>
                      </a:ext>
                    </a:extLst>
                  </pic:spPr>
                </pic:pic>
              </a:graphicData>
            </a:graphic>
          </wp:inline>
        </w:drawing>
      </w:r>
    </w:p>
    <w:p w14:paraId="79A97202" w14:textId="77777777" w:rsidR="00E16EB4" w:rsidRDefault="00E16EB4" w:rsidP="00E16EB4">
      <w:pPr>
        <w:ind w:left="0"/>
      </w:pPr>
      <w:r>
        <w:t>DIAGRAMA DE CLASES PARTICIPANTES #HU3</w:t>
      </w:r>
    </w:p>
    <w:p w14:paraId="7487ABB0" w14:textId="77777777" w:rsidR="00E16EB4" w:rsidRDefault="00E16EB4" w:rsidP="00E16EB4">
      <w:pPr>
        <w:ind w:left="0"/>
      </w:pPr>
      <w:r>
        <w:rPr>
          <w:noProof/>
        </w:rPr>
        <w:lastRenderedPageBreak/>
        <w:drawing>
          <wp:inline distT="0" distB="0" distL="0" distR="0" wp14:anchorId="0F79E704" wp14:editId="52A04591">
            <wp:extent cx="5955000" cy="311467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733" t="32216" r="3944" b="10739"/>
                    <a:stretch/>
                  </pic:blipFill>
                  <pic:spPr bwMode="auto">
                    <a:xfrm>
                      <a:off x="0" y="0"/>
                      <a:ext cx="5978085" cy="3126749"/>
                    </a:xfrm>
                    <a:prstGeom prst="rect">
                      <a:avLst/>
                    </a:prstGeom>
                    <a:ln>
                      <a:noFill/>
                    </a:ln>
                    <a:extLst>
                      <a:ext uri="{53640926-AAD7-44D8-BBD7-CCE9431645EC}">
                        <a14:shadowObscured xmlns:a14="http://schemas.microsoft.com/office/drawing/2010/main"/>
                      </a:ext>
                    </a:extLst>
                  </pic:spPr>
                </pic:pic>
              </a:graphicData>
            </a:graphic>
          </wp:inline>
        </w:drawing>
      </w:r>
    </w:p>
    <w:p w14:paraId="13D26D9C" w14:textId="77777777" w:rsidR="00E16EB4" w:rsidRDefault="00E16EB4" w:rsidP="00E16EB4">
      <w:pPr>
        <w:ind w:left="0"/>
      </w:pPr>
    </w:p>
    <w:p w14:paraId="0AC3B817" w14:textId="77777777" w:rsidR="00E16EB4" w:rsidRDefault="00E16EB4" w:rsidP="00E16EB4">
      <w:pPr>
        <w:ind w:left="0"/>
      </w:pPr>
      <w:r>
        <w:t>DIAGRAMA DE SECUENCIA DE ANALISIS #HU3.1 MODICAR PRODUCTO</w:t>
      </w:r>
    </w:p>
    <w:p w14:paraId="117A0999" w14:textId="77777777" w:rsidR="00E16EB4" w:rsidRDefault="00E16EB4" w:rsidP="00E16EB4">
      <w:pPr>
        <w:ind w:left="0"/>
      </w:pPr>
      <w:r>
        <w:rPr>
          <w:noProof/>
        </w:rPr>
        <w:lastRenderedPageBreak/>
        <w:drawing>
          <wp:inline distT="0" distB="0" distL="0" distR="0" wp14:anchorId="69999F98" wp14:editId="458C74D7">
            <wp:extent cx="5038725" cy="58939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410" t="14187" r="32362" b="10444"/>
                    <a:stretch/>
                  </pic:blipFill>
                  <pic:spPr bwMode="auto">
                    <a:xfrm>
                      <a:off x="0" y="0"/>
                      <a:ext cx="5042448" cy="5898275"/>
                    </a:xfrm>
                    <a:prstGeom prst="rect">
                      <a:avLst/>
                    </a:prstGeom>
                    <a:ln>
                      <a:noFill/>
                    </a:ln>
                    <a:extLst>
                      <a:ext uri="{53640926-AAD7-44D8-BBD7-CCE9431645EC}">
                        <a14:shadowObscured xmlns:a14="http://schemas.microsoft.com/office/drawing/2010/main"/>
                      </a:ext>
                    </a:extLst>
                  </pic:spPr>
                </pic:pic>
              </a:graphicData>
            </a:graphic>
          </wp:inline>
        </w:drawing>
      </w:r>
    </w:p>
    <w:p w14:paraId="11CEF1C0" w14:textId="77777777" w:rsidR="00E16EB4" w:rsidRDefault="00E16EB4" w:rsidP="00E16EB4">
      <w:pPr>
        <w:ind w:left="0"/>
      </w:pPr>
    </w:p>
    <w:p w14:paraId="4B1D0AF2" w14:textId="77777777" w:rsidR="00E16EB4" w:rsidRDefault="00E16EB4" w:rsidP="00E16EB4">
      <w:pPr>
        <w:ind w:left="0"/>
      </w:pPr>
      <w:r>
        <w:t>DIAGRAMA DE SECUENCIA DE DISEÑO #HU3.1 MODICAR PRODUCTO</w:t>
      </w:r>
    </w:p>
    <w:p w14:paraId="3439C898" w14:textId="77777777" w:rsidR="00E16EB4" w:rsidRDefault="00E16EB4" w:rsidP="00E16EB4">
      <w:pPr>
        <w:ind w:left="0"/>
      </w:pPr>
      <w:r>
        <w:rPr>
          <w:noProof/>
        </w:rPr>
        <w:lastRenderedPageBreak/>
        <w:drawing>
          <wp:inline distT="0" distB="0" distL="0" distR="0" wp14:anchorId="386B4827" wp14:editId="06BBD72A">
            <wp:extent cx="5334000" cy="7912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738" t="11527" r="37348" b="9556"/>
                    <a:stretch/>
                  </pic:blipFill>
                  <pic:spPr bwMode="auto">
                    <a:xfrm>
                      <a:off x="0" y="0"/>
                      <a:ext cx="5340229" cy="7921340"/>
                    </a:xfrm>
                    <a:prstGeom prst="rect">
                      <a:avLst/>
                    </a:prstGeom>
                    <a:ln>
                      <a:noFill/>
                    </a:ln>
                    <a:extLst>
                      <a:ext uri="{53640926-AAD7-44D8-BBD7-CCE9431645EC}">
                        <a14:shadowObscured xmlns:a14="http://schemas.microsoft.com/office/drawing/2010/main"/>
                      </a:ext>
                    </a:extLst>
                  </pic:spPr>
                </pic:pic>
              </a:graphicData>
            </a:graphic>
          </wp:inline>
        </w:drawing>
      </w:r>
    </w:p>
    <w:p w14:paraId="27D15187" w14:textId="77777777" w:rsidR="00E16EB4" w:rsidRDefault="00E16EB4" w:rsidP="00E16EB4">
      <w:pPr>
        <w:ind w:left="0"/>
      </w:pPr>
      <w:r>
        <w:t>DIAGRAMA DE SECUENCIA DE ANALISIS #HU3.2 ELIMINAR PRODUCTO</w:t>
      </w:r>
    </w:p>
    <w:p w14:paraId="24316782" w14:textId="77777777" w:rsidR="00E16EB4" w:rsidRDefault="00E16EB4" w:rsidP="00E16EB4">
      <w:pPr>
        <w:ind w:left="0"/>
      </w:pPr>
      <w:r>
        <w:rPr>
          <w:noProof/>
        </w:rPr>
        <w:lastRenderedPageBreak/>
        <w:drawing>
          <wp:inline distT="0" distB="0" distL="0" distR="0" wp14:anchorId="6F3A154F" wp14:editId="22507A9A">
            <wp:extent cx="5505450" cy="537331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750" t="15665" r="29703" b="12216"/>
                    <a:stretch/>
                  </pic:blipFill>
                  <pic:spPr bwMode="auto">
                    <a:xfrm>
                      <a:off x="0" y="0"/>
                      <a:ext cx="5508380" cy="5376178"/>
                    </a:xfrm>
                    <a:prstGeom prst="rect">
                      <a:avLst/>
                    </a:prstGeom>
                    <a:ln>
                      <a:noFill/>
                    </a:ln>
                    <a:extLst>
                      <a:ext uri="{53640926-AAD7-44D8-BBD7-CCE9431645EC}">
                        <a14:shadowObscured xmlns:a14="http://schemas.microsoft.com/office/drawing/2010/main"/>
                      </a:ext>
                    </a:extLst>
                  </pic:spPr>
                </pic:pic>
              </a:graphicData>
            </a:graphic>
          </wp:inline>
        </w:drawing>
      </w:r>
    </w:p>
    <w:p w14:paraId="165CBA4D" w14:textId="77777777" w:rsidR="00E16EB4" w:rsidRDefault="00E16EB4" w:rsidP="00E16EB4">
      <w:pPr>
        <w:ind w:left="0"/>
      </w:pPr>
    </w:p>
    <w:p w14:paraId="7E63C7CD" w14:textId="77777777" w:rsidR="00E16EB4" w:rsidRDefault="00E16EB4" w:rsidP="00E16EB4">
      <w:pPr>
        <w:ind w:left="0"/>
      </w:pPr>
      <w:r>
        <w:t>DIAGRAMA DE SECUENCIA DE DISEÑO #HU3.2 ELIMINAR PRODUCTO</w:t>
      </w:r>
    </w:p>
    <w:p w14:paraId="54F50DA4" w14:textId="77777777" w:rsidR="00E16EB4" w:rsidRDefault="00E16EB4" w:rsidP="00E16EB4">
      <w:pPr>
        <w:ind w:left="0"/>
      </w:pPr>
      <w:r>
        <w:rPr>
          <w:noProof/>
        </w:rPr>
        <w:lastRenderedPageBreak/>
        <w:drawing>
          <wp:inline distT="0" distB="0" distL="0" distR="0" wp14:anchorId="047C2603" wp14:editId="29CB002E">
            <wp:extent cx="5791200" cy="8721271"/>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736" t="15074" r="38345" b="10148"/>
                    <a:stretch/>
                  </pic:blipFill>
                  <pic:spPr bwMode="auto">
                    <a:xfrm>
                      <a:off x="0" y="0"/>
                      <a:ext cx="5792849" cy="8723755"/>
                    </a:xfrm>
                    <a:prstGeom prst="rect">
                      <a:avLst/>
                    </a:prstGeom>
                    <a:ln>
                      <a:noFill/>
                    </a:ln>
                    <a:extLst>
                      <a:ext uri="{53640926-AAD7-44D8-BBD7-CCE9431645EC}">
                        <a14:shadowObscured xmlns:a14="http://schemas.microsoft.com/office/drawing/2010/main"/>
                      </a:ext>
                    </a:extLst>
                  </pic:spPr>
                </pic:pic>
              </a:graphicData>
            </a:graphic>
          </wp:inline>
        </w:drawing>
      </w:r>
    </w:p>
    <w:p w14:paraId="58192451" w14:textId="77777777" w:rsidR="00E16EB4" w:rsidRDefault="00E16EB4" w:rsidP="00E16EB4">
      <w:pPr>
        <w:ind w:left="0"/>
      </w:pPr>
      <w:r>
        <w:lastRenderedPageBreak/>
        <w:t>DIAGRAMA DE SECUENCIA DE ANALISIS #HU3.3 BUSCAR PRODUCTO</w:t>
      </w:r>
    </w:p>
    <w:p w14:paraId="57932C2A" w14:textId="77777777" w:rsidR="00E16EB4" w:rsidRDefault="00E16EB4" w:rsidP="00E16EB4">
      <w:pPr>
        <w:ind w:left="0"/>
      </w:pPr>
    </w:p>
    <w:p w14:paraId="441220F2" w14:textId="77777777" w:rsidR="00E16EB4" w:rsidRDefault="00E16EB4" w:rsidP="00E16EB4">
      <w:pPr>
        <w:ind w:left="0"/>
      </w:pPr>
      <w:r>
        <w:rPr>
          <w:noProof/>
        </w:rPr>
        <w:drawing>
          <wp:inline distT="0" distB="0" distL="0" distR="0" wp14:anchorId="6BD2BC4D" wp14:editId="0E8EBCC7">
            <wp:extent cx="5124450" cy="5103009"/>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089" t="16256" r="33193" b="13399"/>
                    <a:stretch/>
                  </pic:blipFill>
                  <pic:spPr bwMode="auto">
                    <a:xfrm>
                      <a:off x="0" y="0"/>
                      <a:ext cx="5128470" cy="5107012"/>
                    </a:xfrm>
                    <a:prstGeom prst="rect">
                      <a:avLst/>
                    </a:prstGeom>
                    <a:ln>
                      <a:noFill/>
                    </a:ln>
                    <a:extLst>
                      <a:ext uri="{53640926-AAD7-44D8-BBD7-CCE9431645EC}">
                        <a14:shadowObscured xmlns:a14="http://schemas.microsoft.com/office/drawing/2010/main"/>
                      </a:ext>
                    </a:extLst>
                  </pic:spPr>
                </pic:pic>
              </a:graphicData>
            </a:graphic>
          </wp:inline>
        </w:drawing>
      </w:r>
    </w:p>
    <w:p w14:paraId="0686CE04" w14:textId="77777777" w:rsidR="00E16EB4" w:rsidRDefault="00E16EB4" w:rsidP="00E16EB4">
      <w:pPr>
        <w:ind w:left="0"/>
      </w:pPr>
      <w:r>
        <w:t>DIAGRAMA DE SECUENCIA DE DISEÑO #HU3.3 BUSCAR PRODUCTO</w:t>
      </w:r>
    </w:p>
    <w:p w14:paraId="7C9A2AB8" w14:textId="77777777" w:rsidR="00E16EB4" w:rsidRDefault="00E16EB4" w:rsidP="00E16EB4">
      <w:pPr>
        <w:ind w:left="0"/>
      </w:pPr>
      <w:r>
        <w:rPr>
          <w:noProof/>
        </w:rPr>
        <w:lastRenderedPageBreak/>
        <w:drawing>
          <wp:inline distT="0" distB="0" distL="0" distR="0" wp14:anchorId="14ECD9DD" wp14:editId="5D6EB645">
            <wp:extent cx="5210175" cy="543760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24" t="12709" r="31698" b="9556"/>
                    <a:stretch/>
                  </pic:blipFill>
                  <pic:spPr bwMode="auto">
                    <a:xfrm>
                      <a:off x="0" y="0"/>
                      <a:ext cx="5216620" cy="5444329"/>
                    </a:xfrm>
                    <a:prstGeom prst="rect">
                      <a:avLst/>
                    </a:prstGeom>
                    <a:ln>
                      <a:noFill/>
                    </a:ln>
                    <a:extLst>
                      <a:ext uri="{53640926-AAD7-44D8-BBD7-CCE9431645EC}">
                        <a14:shadowObscured xmlns:a14="http://schemas.microsoft.com/office/drawing/2010/main"/>
                      </a:ext>
                    </a:extLst>
                  </pic:spPr>
                </pic:pic>
              </a:graphicData>
            </a:graphic>
          </wp:inline>
        </w:drawing>
      </w:r>
    </w:p>
    <w:p w14:paraId="4165C8AF" w14:textId="77777777" w:rsidR="00E16EB4" w:rsidRDefault="00E16EB4" w:rsidP="00E16EB4">
      <w:pPr>
        <w:ind w:left="0"/>
      </w:pPr>
    </w:p>
    <w:p w14:paraId="78D0B484" w14:textId="77777777" w:rsidR="00E16EB4" w:rsidRDefault="00E16EB4" w:rsidP="00E16EB4">
      <w:pPr>
        <w:ind w:left="0"/>
      </w:pPr>
      <w:r>
        <w:t>DIAGRAMA DE SECUENCIA DE ANALISIS #HU3.4 MOSTRAR PRODUCTO</w:t>
      </w:r>
    </w:p>
    <w:p w14:paraId="79AA2F13" w14:textId="77777777" w:rsidR="00E16EB4" w:rsidRDefault="00E16EB4" w:rsidP="00E16EB4">
      <w:pPr>
        <w:ind w:left="0"/>
      </w:pPr>
      <w:r>
        <w:rPr>
          <w:noProof/>
        </w:rPr>
        <w:lastRenderedPageBreak/>
        <w:drawing>
          <wp:inline distT="0" distB="0" distL="0" distR="0" wp14:anchorId="7B535DBD" wp14:editId="48401259">
            <wp:extent cx="5162550" cy="4339286"/>
            <wp:effectExtent l="0" t="0" r="0" b="4445"/>
            <wp:docPr id="674610784" name="Imagen 67461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418" t="16256" r="21560" b="8965"/>
                    <a:stretch/>
                  </pic:blipFill>
                  <pic:spPr bwMode="auto">
                    <a:xfrm>
                      <a:off x="0" y="0"/>
                      <a:ext cx="5170665" cy="4346107"/>
                    </a:xfrm>
                    <a:prstGeom prst="rect">
                      <a:avLst/>
                    </a:prstGeom>
                    <a:ln>
                      <a:noFill/>
                    </a:ln>
                    <a:extLst>
                      <a:ext uri="{53640926-AAD7-44D8-BBD7-CCE9431645EC}">
                        <a14:shadowObscured xmlns:a14="http://schemas.microsoft.com/office/drawing/2010/main"/>
                      </a:ext>
                    </a:extLst>
                  </pic:spPr>
                </pic:pic>
              </a:graphicData>
            </a:graphic>
          </wp:inline>
        </w:drawing>
      </w:r>
    </w:p>
    <w:p w14:paraId="10DCE750" w14:textId="77777777" w:rsidR="00E16EB4" w:rsidRDefault="00E16EB4" w:rsidP="00E16EB4">
      <w:pPr>
        <w:ind w:left="0"/>
      </w:pPr>
    </w:p>
    <w:p w14:paraId="05A2A1D6" w14:textId="77777777" w:rsidR="00E16EB4" w:rsidRDefault="00E16EB4" w:rsidP="00E16EB4">
      <w:pPr>
        <w:ind w:left="0"/>
      </w:pPr>
      <w:r>
        <w:t>DIAGRAMA DE SECUENCIA DE DISEÑO #HU3.4 MOSTRAR PRODUCTO</w:t>
      </w:r>
    </w:p>
    <w:p w14:paraId="4B2743F1" w14:textId="77777777" w:rsidR="00E16EB4" w:rsidRDefault="00E16EB4" w:rsidP="00E16EB4">
      <w:pPr>
        <w:ind w:left="0"/>
      </w:pPr>
      <w:r>
        <w:rPr>
          <w:noProof/>
        </w:rPr>
        <w:lastRenderedPageBreak/>
        <w:drawing>
          <wp:inline distT="0" distB="0" distL="0" distR="0" wp14:anchorId="5D0CAF61" wp14:editId="4AB10E47">
            <wp:extent cx="5381625" cy="5119598"/>
            <wp:effectExtent l="0" t="0" r="0" b="5080"/>
            <wp:docPr id="674610789" name="Imagen 67461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914" t="14483" r="25715" b="10444"/>
                    <a:stretch/>
                  </pic:blipFill>
                  <pic:spPr bwMode="auto">
                    <a:xfrm>
                      <a:off x="0" y="0"/>
                      <a:ext cx="5383152" cy="5121051"/>
                    </a:xfrm>
                    <a:prstGeom prst="rect">
                      <a:avLst/>
                    </a:prstGeom>
                    <a:ln>
                      <a:noFill/>
                    </a:ln>
                    <a:extLst>
                      <a:ext uri="{53640926-AAD7-44D8-BBD7-CCE9431645EC}">
                        <a14:shadowObscured xmlns:a14="http://schemas.microsoft.com/office/drawing/2010/main"/>
                      </a:ext>
                    </a:extLst>
                  </pic:spPr>
                </pic:pic>
              </a:graphicData>
            </a:graphic>
          </wp:inline>
        </w:drawing>
      </w:r>
    </w:p>
    <w:p w14:paraId="3C664D0B" w14:textId="77777777" w:rsidR="00E16EB4" w:rsidRDefault="00E16EB4" w:rsidP="00E16EB4">
      <w:pPr>
        <w:ind w:left="0"/>
      </w:pPr>
    </w:p>
    <w:p w14:paraId="3BA66654" w14:textId="77777777" w:rsidR="00E16EB4" w:rsidRDefault="00E16EB4" w:rsidP="00E16EB4">
      <w:pPr>
        <w:ind w:left="0"/>
      </w:pPr>
    </w:p>
    <w:p w14:paraId="79B07B5B" w14:textId="77777777" w:rsidR="00E16EB4" w:rsidRDefault="00E16EB4" w:rsidP="00E16EB4">
      <w:pPr>
        <w:ind w:left="0"/>
      </w:pPr>
      <w:r>
        <w:t>DIAGRAMA DE CLASES PARTICIPANTES #HU4</w:t>
      </w:r>
    </w:p>
    <w:p w14:paraId="02793FE8" w14:textId="77777777" w:rsidR="00E16EB4" w:rsidRDefault="00E16EB4" w:rsidP="00E16EB4">
      <w:pPr>
        <w:ind w:left="0"/>
      </w:pPr>
      <w:r>
        <w:rPr>
          <w:noProof/>
        </w:rPr>
        <w:lastRenderedPageBreak/>
        <w:drawing>
          <wp:inline distT="0" distB="0" distL="0" distR="0" wp14:anchorId="057DA52B" wp14:editId="40362143">
            <wp:extent cx="5791200" cy="3016514"/>
            <wp:effectExtent l="0" t="0" r="0" b="0"/>
            <wp:docPr id="674610792" name="Imagen 67461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415" t="31725" r="13583" b="15469"/>
                    <a:stretch/>
                  </pic:blipFill>
                  <pic:spPr bwMode="auto">
                    <a:xfrm>
                      <a:off x="0" y="0"/>
                      <a:ext cx="5804970" cy="3023687"/>
                    </a:xfrm>
                    <a:prstGeom prst="rect">
                      <a:avLst/>
                    </a:prstGeom>
                    <a:ln>
                      <a:noFill/>
                    </a:ln>
                    <a:extLst>
                      <a:ext uri="{53640926-AAD7-44D8-BBD7-CCE9431645EC}">
                        <a14:shadowObscured xmlns:a14="http://schemas.microsoft.com/office/drawing/2010/main"/>
                      </a:ext>
                    </a:extLst>
                  </pic:spPr>
                </pic:pic>
              </a:graphicData>
            </a:graphic>
          </wp:inline>
        </w:drawing>
      </w:r>
    </w:p>
    <w:p w14:paraId="009565DA" w14:textId="77777777" w:rsidR="00E16EB4" w:rsidRDefault="00E16EB4" w:rsidP="00E16EB4">
      <w:pPr>
        <w:ind w:left="0"/>
        <w:rPr>
          <w:noProof/>
        </w:rPr>
      </w:pPr>
      <w:r>
        <w:t>DIAGRAMA DE SECUENCIA DE ANALISIS #HU4</w:t>
      </w:r>
      <w:r w:rsidRPr="003560E3">
        <w:rPr>
          <w:noProof/>
        </w:rPr>
        <w:t xml:space="preserve"> </w:t>
      </w:r>
    </w:p>
    <w:p w14:paraId="7E710302" w14:textId="77777777" w:rsidR="00E16EB4" w:rsidRDefault="00E16EB4" w:rsidP="00E16EB4">
      <w:pPr>
        <w:ind w:left="0"/>
        <w:rPr>
          <w:noProof/>
        </w:rPr>
      </w:pPr>
    </w:p>
    <w:p w14:paraId="508D5802" w14:textId="77777777" w:rsidR="00E16EB4" w:rsidRDefault="00E16EB4" w:rsidP="00E16EB4">
      <w:pPr>
        <w:ind w:left="0"/>
      </w:pPr>
      <w:r>
        <w:rPr>
          <w:noProof/>
        </w:rPr>
        <w:lastRenderedPageBreak/>
        <w:drawing>
          <wp:inline distT="0" distB="0" distL="0" distR="0" wp14:anchorId="77A6DB7B" wp14:editId="573EFD36">
            <wp:extent cx="5610225" cy="4997504"/>
            <wp:effectExtent l="0" t="0" r="0" b="0"/>
            <wp:docPr id="674610790" name="Imagen 67461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421" t="11822" r="23886" b="11036"/>
                    <a:stretch/>
                  </pic:blipFill>
                  <pic:spPr bwMode="auto">
                    <a:xfrm>
                      <a:off x="0" y="0"/>
                      <a:ext cx="5614905" cy="5001673"/>
                    </a:xfrm>
                    <a:prstGeom prst="rect">
                      <a:avLst/>
                    </a:prstGeom>
                    <a:ln>
                      <a:noFill/>
                    </a:ln>
                    <a:extLst>
                      <a:ext uri="{53640926-AAD7-44D8-BBD7-CCE9431645EC}">
                        <a14:shadowObscured xmlns:a14="http://schemas.microsoft.com/office/drawing/2010/main"/>
                      </a:ext>
                    </a:extLst>
                  </pic:spPr>
                </pic:pic>
              </a:graphicData>
            </a:graphic>
          </wp:inline>
        </w:drawing>
      </w:r>
    </w:p>
    <w:p w14:paraId="59762E4D" w14:textId="77777777" w:rsidR="00E16EB4" w:rsidRDefault="00E16EB4" w:rsidP="00E16EB4">
      <w:pPr>
        <w:ind w:left="0"/>
      </w:pPr>
    </w:p>
    <w:p w14:paraId="25DB1731" w14:textId="77777777" w:rsidR="00E16EB4" w:rsidRDefault="00E16EB4" w:rsidP="00E16EB4">
      <w:pPr>
        <w:ind w:left="0"/>
      </w:pPr>
      <w:r>
        <w:t>DIAGRAMA DE SECUENCIA DE DISEÑO #HU4</w:t>
      </w:r>
    </w:p>
    <w:p w14:paraId="324056B7" w14:textId="611576C2" w:rsidR="00E16C9A" w:rsidRDefault="00E16EB4" w:rsidP="00E16EB4">
      <w:pPr>
        <w:ind w:left="0"/>
      </w:pPr>
      <w:r>
        <w:rPr>
          <w:noProof/>
        </w:rPr>
        <w:lastRenderedPageBreak/>
        <w:drawing>
          <wp:inline distT="0" distB="0" distL="0" distR="0" wp14:anchorId="2684E074" wp14:editId="52A381D4">
            <wp:extent cx="5600700" cy="6639744"/>
            <wp:effectExtent l="0" t="0" r="0" b="8890"/>
            <wp:docPr id="674610791" name="Imagen 67461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242" t="13005" r="32031" b="9556"/>
                    <a:stretch/>
                  </pic:blipFill>
                  <pic:spPr bwMode="auto">
                    <a:xfrm>
                      <a:off x="0" y="0"/>
                      <a:ext cx="5606431" cy="6646538"/>
                    </a:xfrm>
                    <a:prstGeom prst="rect">
                      <a:avLst/>
                    </a:prstGeom>
                    <a:ln>
                      <a:noFill/>
                    </a:ln>
                    <a:extLst>
                      <a:ext uri="{53640926-AAD7-44D8-BBD7-CCE9431645EC}">
                        <a14:shadowObscured xmlns:a14="http://schemas.microsoft.com/office/drawing/2010/main"/>
                      </a:ext>
                    </a:extLst>
                  </pic:spPr>
                </pic:pic>
              </a:graphicData>
            </a:graphic>
          </wp:inline>
        </w:drawing>
      </w:r>
    </w:p>
    <w:p w14:paraId="6B473268" w14:textId="4569D879" w:rsidR="0082551C" w:rsidRDefault="0082551C" w:rsidP="0082551C">
      <w:pPr>
        <w:ind w:left="0"/>
      </w:pPr>
      <w:r>
        <w:t>DIAGRAMA DE CLASES PARTICIPANTES</w:t>
      </w:r>
      <w:r w:rsidR="00E16C9A">
        <w:t xml:space="preserve"> #HU</w:t>
      </w:r>
      <w:r w:rsidR="00EF197A">
        <w:t>5</w:t>
      </w:r>
    </w:p>
    <w:p w14:paraId="12BA051A" w14:textId="77777777" w:rsidR="00B05DDF" w:rsidRDefault="00B05DDF" w:rsidP="0082551C">
      <w:pPr>
        <w:ind w:left="0"/>
      </w:pPr>
    </w:p>
    <w:p w14:paraId="7160F18E" w14:textId="56D34612" w:rsidR="0082551C" w:rsidRDefault="00B30D16" w:rsidP="0082551C">
      <w:pPr>
        <w:ind w:left="0"/>
      </w:pPr>
      <w:r>
        <w:rPr>
          <w:noProof/>
        </w:rPr>
        <w:lastRenderedPageBreak/>
        <w:drawing>
          <wp:inline distT="0" distB="0" distL="0" distR="0" wp14:anchorId="023406D2" wp14:editId="7616E816">
            <wp:extent cx="5458619" cy="3200400"/>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163" t="29368" r="40266" b="16857"/>
                    <a:stretch/>
                  </pic:blipFill>
                  <pic:spPr bwMode="auto">
                    <a:xfrm>
                      <a:off x="0" y="0"/>
                      <a:ext cx="5467183" cy="3205421"/>
                    </a:xfrm>
                    <a:prstGeom prst="rect">
                      <a:avLst/>
                    </a:prstGeom>
                    <a:ln>
                      <a:noFill/>
                    </a:ln>
                    <a:extLst>
                      <a:ext uri="{53640926-AAD7-44D8-BBD7-CCE9431645EC}">
                        <a14:shadowObscured xmlns:a14="http://schemas.microsoft.com/office/drawing/2010/main"/>
                      </a:ext>
                    </a:extLst>
                  </pic:spPr>
                </pic:pic>
              </a:graphicData>
            </a:graphic>
          </wp:inline>
        </w:drawing>
      </w:r>
    </w:p>
    <w:p w14:paraId="1E0946A1" w14:textId="77777777" w:rsidR="00EF197A" w:rsidRDefault="00EF197A" w:rsidP="0082551C">
      <w:pPr>
        <w:ind w:left="0"/>
      </w:pPr>
    </w:p>
    <w:p w14:paraId="57CA0EFF" w14:textId="07D9ED3E" w:rsidR="0082551C" w:rsidRDefault="0082551C" w:rsidP="0082551C">
      <w:pPr>
        <w:ind w:left="0"/>
      </w:pPr>
      <w:r>
        <w:t>DIAGRAMA DE SECUENCIA DE ANALISIS</w:t>
      </w:r>
      <w:r w:rsidR="00E16C9A">
        <w:t xml:space="preserve"> #HU</w:t>
      </w:r>
      <w:r w:rsidR="00EF197A">
        <w:t>5</w:t>
      </w:r>
    </w:p>
    <w:p w14:paraId="6E93CAAA" w14:textId="3B6802EB" w:rsidR="00E16C9A" w:rsidRDefault="004D542B" w:rsidP="0082551C">
      <w:pPr>
        <w:ind w:left="0"/>
      </w:pPr>
      <w:r>
        <w:rPr>
          <w:noProof/>
        </w:rPr>
        <w:lastRenderedPageBreak/>
        <w:drawing>
          <wp:inline distT="0" distB="0" distL="0" distR="0" wp14:anchorId="2044B45C" wp14:editId="758145A8">
            <wp:extent cx="5049672" cy="5432837"/>
            <wp:effectExtent l="0" t="0" r="0" b="0"/>
            <wp:docPr id="674610785" name="Imagen 67461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102" t="13130" r="31065" b="8736"/>
                    <a:stretch/>
                  </pic:blipFill>
                  <pic:spPr bwMode="auto">
                    <a:xfrm>
                      <a:off x="0" y="0"/>
                      <a:ext cx="5049672" cy="5432837"/>
                    </a:xfrm>
                    <a:prstGeom prst="rect">
                      <a:avLst/>
                    </a:prstGeom>
                    <a:ln>
                      <a:noFill/>
                    </a:ln>
                    <a:extLst>
                      <a:ext uri="{53640926-AAD7-44D8-BBD7-CCE9431645EC}">
                        <a14:shadowObscured xmlns:a14="http://schemas.microsoft.com/office/drawing/2010/main"/>
                      </a:ext>
                    </a:extLst>
                  </pic:spPr>
                </pic:pic>
              </a:graphicData>
            </a:graphic>
          </wp:inline>
        </w:drawing>
      </w:r>
    </w:p>
    <w:p w14:paraId="20C3B839" w14:textId="77777777" w:rsidR="00EF197A" w:rsidRDefault="00EF197A" w:rsidP="0082551C">
      <w:pPr>
        <w:ind w:left="0"/>
      </w:pPr>
    </w:p>
    <w:p w14:paraId="4C711648" w14:textId="5EEEF44F" w:rsidR="00E16C9A" w:rsidRDefault="0082551C" w:rsidP="00E16C9A">
      <w:pPr>
        <w:ind w:left="0"/>
      </w:pPr>
      <w:r>
        <w:t>DIAGRAMA DE SECUENCIA DE DISEÑO</w:t>
      </w:r>
      <w:r w:rsidR="00E16C9A">
        <w:t xml:space="preserve"> #HU</w:t>
      </w:r>
      <w:r w:rsidR="00EF197A">
        <w:t>5</w:t>
      </w:r>
    </w:p>
    <w:p w14:paraId="52B2C3E6" w14:textId="03977C46" w:rsidR="00E6129A" w:rsidRDefault="004D542B" w:rsidP="00E16C9A">
      <w:pPr>
        <w:ind w:left="0"/>
      </w:pPr>
      <w:r>
        <w:rPr>
          <w:noProof/>
        </w:rPr>
        <w:lastRenderedPageBreak/>
        <w:drawing>
          <wp:inline distT="0" distB="0" distL="0" distR="0" wp14:anchorId="65874E36" wp14:editId="323B7689">
            <wp:extent cx="5076967" cy="6788583"/>
            <wp:effectExtent l="0" t="0" r="0" b="0"/>
            <wp:docPr id="674610787" name="Imagen 67461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748" t="12071" r="34041" b="8948"/>
                    <a:stretch/>
                  </pic:blipFill>
                  <pic:spPr bwMode="auto">
                    <a:xfrm>
                      <a:off x="0" y="0"/>
                      <a:ext cx="5080274" cy="6793005"/>
                    </a:xfrm>
                    <a:prstGeom prst="rect">
                      <a:avLst/>
                    </a:prstGeom>
                    <a:ln>
                      <a:noFill/>
                    </a:ln>
                    <a:extLst>
                      <a:ext uri="{53640926-AAD7-44D8-BBD7-CCE9431645EC}">
                        <a14:shadowObscured xmlns:a14="http://schemas.microsoft.com/office/drawing/2010/main"/>
                      </a:ext>
                    </a:extLst>
                  </pic:spPr>
                </pic:pic>
              </a:graphicData>
            </a:graphic>
          </wp:inline>
        </w:drawing>
      </w:r>
    </w:p>
    <w:p w14:paraId="14D6D08D" w14:textId="77777777" w:rsidR="00B30D16" w:rsidRDefault="00B30D16" w:rsidP="00E16C9A">
      <w:pPr>
        <w:ind w:left="0"/>
      </w:pPr>
    </w:p>
    <w:p w14:paraId="23FB0245" w14:textId="063B55D1" w:rsidR="003928E3" w:rsidRDefault="00E16C9A" w:rsidP="00E16C9A">
      <w:pPr>
        <w:ind w:left="0"/>
      </w:pPr>
      <w:r>
        <w:t>DIAGRAMA DE CLASES PARTICIPANTES #HU</w:t>
      </w:r>
      <w:r w:rsidR="00EF197A">
        <w:t>6</w:t>
      </w:r>
    </w:p>
    <w:p w14:paraId="6B8C966A" w14:textId="1EF3E305" w:rsidR="00725185" w:rsidRDefault="00B05DDF" w:rsidP="00E16C9A">
      <w:pPr>
        <w:ind w:left="0"/>
      </w:pPr>
      <w:r>
        <w:rPr>
          <w:noProof/>
        </w:rPr>
        <w:lastRenderedPageBreak/>
        <w:drawing>
          <wp:inline distT="0" distB="0" distL="0" distR="0" wp14:anchorId="0D58FF5A" wp14:editId="5BF4621F">
            <wp:extent cx="4872251" cy="3484415"/>
            <wp:effectExtent l="0" t="0" r="508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048" t="29013" r="44506" b="11913"/>
                    <a:stretch/>
                  </pic:blipFill>
                  <pic:spPr bwMode="auto">
                    <a:xfrm>
                      <a:off x="0" y="0"/>
                      <a:ext cx="4886404" cy="3494536"/>
                    </a:xfrm>
                    <a:prstGeom prst="rect">
                      <a:avLst/>
                    </a:prstGeom>
                    <a:ln>
                      <a:noFill/>
                    </a:ln>
                    <a:extLst>
                      <a:ext uri="{53640926-AAD7-44D8-BBD7-CCE9431645EC}">
                        <a14:shadowObscured xmlns:a14="http://schemas.microsoft.com/office/drawing/2010/main"/>
                      </a:ext>
                    </a:extLst>
                  </pic:spPr>
                </pic:pic>
              </a:graphicData>
            </a:graphic>
          </wp:inline>
        </w:drawing>
      </w:r>
    </w:p>
    <w:p w14:paraId="2BAEB3C4" w14:textId="77777777" w:rsidR="00EF197A" w:rsidRDefault="00EF197A" w:rsidP="00E16C9A">
      <w:pPr>
        <w:ind w:left="0"/>
      </w:pPr>
    </w:p>
    <w:p w14:paraId="72D83DDA" w14:textId="338E4737" w:rsidR="00E16C9A" w:rsidRDefault="00E16C9A" w:rsidP="00E16C9A">
      <w:pPr>
        <w:ind w:left="0"/>
        <w:rPr>
          <w:noProof/>
        </w:rPr>
      </w:pPr>
      <w:r>
        <w:t>DIAGRAMA DE SECUENCIA DE ANALISIS #HU</w:t>
      </w:r>
      <w:r w:rsidR="00EF197A">
        <w:t>6</w:t>
      </w:r>
    </w:p>
    <w:p w14:paraId="2B0AA834" w14:textId="73932A41" w:rsidR="00725185" w:rsidRDefault="004D542B" w:rsidP="00E16C9A">
      <w:pPr>
        <w:ind w:left="0"/>
      </w:pPr>
      <w:r>
        <w:rPr>
          <w:noProof/>
        </w:rPr>
        <w:lastRenderedPageBreak/>
        <w:drawing>
          <wp:inline distT="0" distB="0" distL="0" distR="0" wp14:anchorId="6FC90210" wp14:editId="04718C17">
            <wp:extent cx="5029200" cy="6055664"/>
            <wp:effectExtent l="0" t="0" r="0" b="2540"/>
            <wp:docPr id="674610786" name="Imagen 67461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672" t="15247" r="32733" b="8524"/>
                    <a:stretch/>
                  </pic:blipFill>
                  <pic:spPr bwMode="auto">
                    <a:xfrm>
                      <a:off x="0" y="0"/>
                      <a:ext cx="5029200" cy="6055664"/>
                    </a:xfrm>
                    <a:prstGeom prst="rect">
                      <a:avLst/>
                    </a:prstGeom>
                    <a:ln>
                      <a:noFill/>
                    </a:ln>
                    <a:extLst>
                      <a:ext uri="{53640926-AAD7-44D8-BBD7-CCE9431645EC}">
                        <a14:shadowObscured xmlns:a14="http://schemas.microsoft.com/office/drawing/2010/main"/>
                      </a:ext>
                    </a:extLst>
                  </pic:spPr>
                </pic:pic>
              </a:graphicData>
            </a:graphic>
          </wp:inline>
        </w:drawing>
      </w:r>
    </w:p>
    <w:p w14:paraId="110FE796" w14:textId="77777777" w:rsidR="00EF197A" w:rsidRDefault="00EF197A" w:rsidP="00E16C9A">
      <w:pPr>
        <w:ind w:left="0"/>
      </w:pPr>
    </w:p>
    <w:p w14:paraId="6CC9D837" w14:textId="6DC4D78E" w:rsidR="00E16C9A" w:rsidRDefault="00E16C9A" w:rsidP="00E16C9A">
      <w:pPr>
        <w:ind w:left="0"/>
      </w:pPr>
      <w:r>
        <w:t>DIAGRAMA DE SECUENCIA DE DISEÑO #HU</w:t>
      </w:r>
      <w:r w:rsidR="00EF197A">
        <w:t>6</w:t>
      </w:r>
    </w:p>
    <w:p w14:paraId="7AD445FB" w14:textId="27E77964" w:rsidR="00DE1023" w:rsidRDefault="004D542B" w:rsidP="00E16C9A">
      <w:pPr>
        <w:ind w:left="0"/>
      </w:pPr>
      <w:r>
        <w:rPr>
          <w:noProof/>
        </w:rPr>
        <w:lastRenderedPageBreak/>
        <w:drawing>
          <wp:inline distT="0" distB="0" distL="0" distR="0" wp14:anchorId="7628C3BF" wp14:editId="551492C3">
            <wp:extent cx="5281684" cy="6809937"/>
            <wp:effectExtent l="0" t="0" r="0" b="0"/>
            <wp:docPr id="674610788" name="Imagen 67461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984" t="13130" r="32851" b="8524"/>
                    <a:stretch/>
                  </pic:blipFill>
                  <pic:spPr bwMode="auto">
                    <a:xfrm>
                      <a:off x="0" y="0"/>
                      <a:ext cx="5292628" cy="6824047"/>
                    </a:xfrm>
                    <a:prstGeom prst="rect">
                      <a:avLst/>
                    </a:prstGeom>
                    <a:ln>
                      <a:noFill/>
                    </a:ln>
                    <a:extLst>
                      <a:ext uri="{53640926-AAD7-44D8-BBD7-CCE9431645EC}">
                        <a14:shadowObscured xmlns:a14="http://schemas.microsoft.com/office/drawing/2010/main"/>
                      </a:ext>
                    </a:extLst>
                  </pic:spPr>
                </pic:pic>
              </a:graphicData>
            </a:graphic>
          </wp:inline>
        </w:drawing>
      </w:r>
    </w:p>
    <w:p w14:paraId="6D875DCF" w14:textId="5302EB99" w:rsidR="00FC0B57" w:rsidRDefault="00FC0B57" w:rsidP="00FC0B57">
      <w:pPr>
        <w:ind w:left="0"/>
      </w:pPr>
      <w:r>
        <w:t>DIAGRAMA DE CLASES PARTICIPANTES #HU7</w:t>
      </w:r>
    </w:p>
    <w:p w14:paraId="4D34200C" w14:textId="6C456E60" w:rsidR="00FC0B57" w:rsidRDefault="00FC0B57" w:rsidP="00FC0B57">
      <w:pPr>
        <w:ind w:left="0"/>
      </w:pPr>
      <w:r>
        <w:rPr>
          <w:noProof/>
        </w:rPr>
        <w:lastRenderedPageBreak/>
        <w:drawing>
          <wp:inline distT="0" distB="0" distL="0" distR="0" wp14:anchorId="3EA85841" wp14:editId="6DF7F85A">
            <wp:extent cx="5543550" cy="2921601"/>
            <wp:effectExtent l="0" t="0" r="0" b="0"/>
            <wp:docPr id="674610793" name="Imagen 67461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95" t="28670" r="25216" b="13695"/>
                    <a:stretch/>
                  </pic:blipFill>
                  <pic:spPr bwMode="auto">
                    <a:xfrm>
                      <a:off x="0" y="0"/>
                      <a:ext cx="5555248" cy="2927766"/>
                    </a:xfrm>
                    <a:prstGeom prst="rect">
                      <a:avLst/>
                    </a:prstGeom>
                    <a:ln>
                      <a:noFill/>
                    </a:ln>
                    <a:extLst>
                      <a:ext uri="{53640926-AAD7-44D8-BBD7-CCE9431645EC}">
                        <a14:shadowObscured xmlns:a14="http://schemas.microsoft.com/office/drawing/2010/main"/>
                      </a:ext>
                    </a:extLst>
                  </pic:spPr>
                </pic:pic>
              </a:graphicData>
            </a:graphic>
          </wp:inline>
        </w:drawing>
      </w:r>
    </w:p>
    <w:p w14:paraId="05AE8ACB" w14:textId="7D936113" w:rsidR="00FC0B57" w:rsidRDefault="00FC0B57" w:rsidP="00FC0B57">
      <w:pPr>
        <w:ind w:left="0"/>
      </w:pPr>
      <w:r>
        <w:t>DIAGRAMA DE SECUENCIA DE ANALISIS #HU7</w:t>
      </w:r>
    </w:p>
    <w:p w14:paraId="71ECE6C2" w14:textId="14214C4A" w:rsidR="00BC2338" w:rsidRDefault="00BC2338" w:rsidP="00FC0B57">
      <w:pPr>
        <w:ind w:left="0"/>
      </w:pPr>
      <w:r>
        <w:rPr>
          <w:noProof/>
        </w:rPr>
        <w:drawing>
          <wp:inline distT="0" distB="0" distL="0" distR="0" wp14:anchorId="5C78774A" wp14:editId="53646499">
            <wp:extent cx="5738364" cy="4905375"/>
            <wp:effectExtent l="0" t="0" r="0" b="0"/>
            <wp:docPr id="674610823" name="Imagen 67461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922" t="12709" r="21560" b="8965"/>
                    <a:stretch/>
                  </pic:blipFill>
                  <pic:spPr bwMode="auto">
                    <a:xfrm>
                      <a:off x="0" y="0"/>
                      <a:ext cx="5746222" cy="4912092"/>
                    </a:xfrm>
                    <a:prstGeom prst="rect">
                      <a:avLst/>
                    </a:prstGeom>
                    <a:ln>
                      <a:noFill/>
                    </a:ln>
                    <a:extLst>
                      <a:ext uri="{53640926-AAD7-44D8-BBD7-CCE9431645EC}">
                        <a14:shadowObscured xmlns:a14="http://schemas.microsoft.com/office/drawing/2010/main"/>
                      </a:ext>
                    </a:extLst>
                  </pic:spPr>
                </pic:pic>
              </a:graphicData>
            </a:graphic>
          </wp:inline>
        </w:drawing>
      </w:r>
    </w:p>
    <w:p w14:paraId="681E2AF5" w14:textId="77FB9847" w:rsidR="00FC0B57" w:rsidRDefault="00FC0B57" w:rsidP="00FC0B57">
      <w:pPr>
        <w:ind w:left="0"/>
      </w:pPr>
      <w:r>
        <w:t>DIAGRAMA DE SECUENCIA DE DISEÑO #HU7</w:t>
      </w:r>
    </w:p>
    <w:p w14:paraId="7E6320D4" w14:textId="5B7C494A" w:rsidR="00BC2338" w:rsidRDefault="00BC2338" w:rsidP="00FC0B57">
      <w:pPr>
        <w:ind w:left="0"/>
      </w:pPr>
      <w:r>
        <w:rPr>
          <w:noProof/>
        </w:rPr>
        <w:lastRenderedPageBreak/>
        <w:drawing>
          <wp:inline distT="0" distB="0" distL="0" distR="0" wp14:anchorId="4A14933E" wp14:editId="6D654E3C">
            <wp:extent cx="5895721" cy="6688455"/>
            <wp:effectExtent l="0" t="0" r="0" b="0"/>
            <wp:docPr id="674610824" name="Imagen 67461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243" t="12573" r="29869" b="8965"/>
                    <a:stretch/>
                  </pic:blipFill>
                  <pic:spPr bwMode="auto">
                    <a:xfrm>
                      <a:off x="0" y="0"/>
                      <a:ext cx="5899904" cy="6693200"/>
                    </a:xfrm>
                    <a:prstGeom prst="rect">
                      <a:avLst/>
                    </a:prstGeom>
                    <a:ln>
                      <a:noFill/>
                    </a:ln>
                    <a:extLst>
                      <a:ext uri="{53640926-AAD7-44D8-BBD7-CCE9431645EC}">
                        <a14:shadowObscured xmlns:a14="http://schemas.microsoft.com/office/drawing/2010/main"/>
                      </a:ext>
                    </a:extLst>
                  </pic:spPr>
                </pic:pic>
              </a:graphicData>
            </a:graphic>
          </wp:inline>
        </w:drawing>
      </w:r>
    </w:p>
    <w:p w14:paraId="23D17B65" w14:textId="4B50EFF7" w:rsidR="00FC0B57" w:rsidRDefault="00FC0B57" w:rsidP="00FC0B57">
      <w:pPr>
        <w:ind w:left="0"/>
      </w:pPr>
      <w:r>
        <w:t>DIAGRAMA DE CLASES PARTICIPANTES #HU8</w:t>
      </w:r>
    </w:p>
    <w:p w14:paraId="52E939EC" w14:textId="49E6F86B" w:rsidR="00FC0B57" w:rsidRDefault="00FC0B57" w:rsidP="00FC0B57">
      <w:pPr>
        <w:ind w:left="0"/>
      </w:pPr>
      <w:r>
        <w:rPr>
          <w:noProof/>
        </w:rPr>
        <w:lastRenderedPageBreak/>
        <w:drawing>
          <wp:inline distT="0" distB="0" distL="0" distR="0" wp14:anchorId="3CD4FD09" wp14:editId="5F32C559">
            <wp:extent cx="5514975" cy="3114518"/>
            <wp:effectExtent l="0" t="0" r="0" b="0"/>
            <wp:docPr id="674610796" name="Imagen 67461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129" t="30148" r="26545" b="9261"/>
                    <a:stretch/>
                  </pic:blipFill>
                  <pic:spPr bwMode="auto">
                    <a:xfrm>
                      <a:off x="0" y="0"/>
                      <a:ext cx="5534509" cy="3125550"/>
                    </a:xfrm>
                    <a:prstGeom prst="rect">
                      <a:avLst/>
                    </a:prstGeom>
                    <a:ln>
                      <a:noFill/>
                    </a:ln>
                    <a:extLst>
                      <a:ext uri="{53640926-AAD7-44D8-BBD7-CCE9431645EC}">
                        <a14:shadowObscured xmlns:a14="http://schemas.microsoft.com/office/drawing/2010/main"/>
                      </a:ext>
                    </a:extLst>
                  </pic:spPr>
                </pic:pic>
              </a:graphicData>
            </a:graphic>
          </wp:inline>
        </w:drawing>
      </w:r>
    </w:p>
    <w:p w14:paraId="3677A3AA" w14:textId="189C30BD" w:rsidR="00FC0B57" w:rsidRDefault="00FC0B57" w:rsidP="00FC0B57">
      <w:pPr>
        <w:ind w:left="0"/>
      </w:pPr>
      <w:r>
        <w:t>DIAGRAMA DE SECUENCIA DE ANALISIS #HU8</w:t>
      </w:r>
    </w:p>
    <w:p w14:paraId="2FECC2E4" w14:textId="61EA1B37" w:rsidR="009E6E6A" w:rsidRDefault="00BC2338" w:rsidP="00FC0B57">
      <w:pPr>
        <w:ind w:left="0"/>
      </w:pPr>
      <w:r>
        <w:rPr>
          <w:noProof/>
        </w:rPr>
        <w:drawing>
          <wp:inline distT="0" distB="0" distL="0" distR="0" wp14:anchorId="6D22FD98" wp14:editId="50C2F5B1">
            <wp:extent cx="5981700" cy="4328638"/>
            <wp:effectExtent l="0" t="0" r="0" b="0"/>
            <wp:docPr id="674610822" name="Imagen 67461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109" t="13596" r="21560" b="11330"/>
                    <a:stretch/>
                  </pic:blipFill>
                  <pic:spPr bwMode="auto">
                    <a:xfrm>
                      <a:off x="0" y="0"/>
                      <a:ext cx="5990884" cy="4335284"/>
                    </a:xfrm>
                    <a:prstGeom prst="rect">
                      <a:avLst/>
                    </a:prstGeom>
                    <a:ln>
                      <a:noFill/>
                    </a:ln>
                    <a:extLst>
                      <a:ext uri="{53640926-AAD7-44D8-BBD7-CCE9431645EC}">
                        <a14:shadowObscured xmlns:a14="http://schemas.microsoft.com/office/drawing/2010/main"/>
                      </a:ext>
                    </a:extLst>
                  </pic:spPr>
                </pic:pic>
              </a:graphicData>
            </a:graphic>
          </wp:inline>
        </w:drawing>
      </w:r>
    </w:p>
    <w:p w14:paraId="26CE7FA9" w14:textId="02452A83" w:rsidR="00FC0B57" w:rsidRDefault="00FC0B57" w:rsidP="00FC0B57">
      <w:pPr>
        <w:ind w:left="0"/>
      </w:pPr>
      <w:r>
        <w:t>DIAGRAMA DE SECUENCIA DE DISEÑO #HU8</w:t>
      </w:r>
    </w:p>
    <w:p w14:paraId="09141859" w14:textId="0F04C214" w:rsidR="009E6E6A" w:rsidRDefault="009E6E6A" w:rsidP="00FC0B57">
      <w:pPr>
        <w:ind w:left="0"/>
      </w:pPr>
      <w:r>
        <w:rPr>
          <w:noProof/>
        </w:rPr>
        <w:lastRenderedPageBreak/>
        <w:drawing>
          <wp:inline distT="0" distB="0" distL="0" distR="0" wp14:anchorId="44963057" wp14:editId="46A60530">
            <wp:extent cx="6048375" cy="6587097"/>
            <wp:effectExtent l="0" t="0" r="0" b="4445"/>
            <wp:docPr id="674610821" name="Imagen 6746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415" t="11527" r="29537" b="8965"/>
                    <a:stretch/>
                  </pic:blipFill>
                  <pic:spPr bwMode="auto">
                    <a:xfrm>
                      <a:off x="0" y="0"/>
                      <a:ext cx="6057102" cy="6596601"/>
                    </a:xfrm>
                    <a:prstGeom prst="rect">
                      <a:avLst/>
                    </a:prstGeom>
                    <a:ln>
                      <a:noFill/>
                    </a:ln>
                    <a:extLst>
                      <a:ext uri="{53640926-AAD7-44D8-BBD7-CCE9431645EC}">
                        <a14:shadowObscured xmlns:a14="http://schemas.microsoft.com/office/drawing/2010/main"/>
                      </a:ext>
                    </a:extLst>
                  </pic:spPr>
                </pic:pic>
              </a:graphicData>
            </a:graphic>
          </wp:inline>
        </w:drawing>
      </w:r>
    </w:p>
    <w:p w14:paraId="4EDC2A58" w14:textId="1DBE8C65" w:rsidR="00FC0B57" w:rsidRDefault="00FC0B57" w:rsidP="00FC0B57">
      <w:pPr>
        <w:ind w:left="0"/>
      </w:pPr>
      <w:r>
        <w:t>DIAGRAMA DE CLASES PARTICIPANTES #HU9</w:t>
      </w:r>
    </w:p>
    <w:p w14:paraId="0F7F9E92" w14:textId="310E11CA" w:rsidR="00FC0B57" w:rsidRDefault="00FC0B57" w:rsidP="00FC0B57">
      <w:pPr>
        <w:ind w:left="0"/>
      </w:pPr>
      <w:r>
        <w:rPr>
          <w:noProof/>
        </w:rPr>
        <w:lastRenderedPageBreak/>
        <w:drawing>
          <wp:inline distT="0" distB="0" distL="0" distR="0" wp14:anchorId="03CD3B11" wp14:editId="2132E52E">
            <wp:extent cx="5962650" cy="3350940"/>
            <wp:effectExtent l="0" t="0" r="0" b="1905"/>
            <wp:docPr id="674610798" name="Imagen 67461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292" t="30444" r="25549" b="9426"/>
                    <a:stretch/>
                  </pic:blipFill>
                  <pic:spPr bwMode="auto">
                    <a:xfrm>
                      <a:off x="0" y="0"/>
                      <a:ext cx="5974353" cy="3357517"/>
                    </a:xfrm>
                    <a:prstGeom prst="rect">
                      <a:avLst/>
                    </a:prstGeom>
                    <a:ln>
                      <a:noFill/>
                    </a:ln>
                    <a:extLst>
                      <a:ext uri="{53640926-AAD7-44D8-BBD7-CCE9431645EC}">
                        <a14:shadowObscured xmlns:a14="http://schemas.microsoft.com/office/drawing/2010/main"/>
                      </a:ext>
                    </a:extLst>
                  </pic:spPr>
                </pic:pic>
              </a:graphicData>
            </a:graphic>
          </wp:inline>
        </w:drawing>
      </w:r>
    </w:p>
    <w:p w14:paraId="6F5156E5" w14:textId="16B47634" w:rsidR="00FC0B57" w:rsidRDefault="00FC0B57" w:rsidP="00FC0B57">
      <w:pPr>
        <w:ind w:left="0"/>
      </w:pPr>
      <w:r>
        <w:t>DIAGRAMA DE SECUENCIA DE ANALISIS #HU9</w:t>
      </w:r>
    </w:p>
    <w:p w14:paraId="40C4397D" w14:textId="0FE309A3" w:rsidR="009E6E6A" w:rsidRDefault="009E6E6A" w:rsidP="00FC0B57">
      <w:pPr>
        <w:ind w:left="0"/>
      </w:pPr>
      <w:r>
        <w:rPr>
          <w:noProof/>
        </w:rPr>
        <w:drawing>
          <wp:inline distT="0" distB="0" distL="0" distR="0" wp14:anchorId="13F57AC0" wp14:editId="0CD0F91A">
            <wp:extent cx="5886450" cy="4767841"/>
            <wp:effectExtent l="0" t="0" r="0" b="0"/>
            <wp:docPr id="674610820" name="Imagen 67461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266" t="12414" r="23388" b="10739"/>
                    <a:stretch/>
                  </pic:blipFill>
                  <pic:spPr bwMode="auto">
                    <a:xfrm>
                      <a:off x="0" y="0"/>
                      <a:ext cx="5890873" cy="4771423"/>
                    </a:xfrm>
                    <a:prstGeom prst="rect">
                      <a:avLst/>
                    </a:prstGeom>
                    <a:ln>
                      <a:noFill/>
                    </a:ln>
                    <a:extLst>
                      <a:ext uri="{53640926-AAD7-44D8-BBD7-CCE9431645EC}">
                        <a14:shadowObscured xmlns:a14="http://schemas.microsoft.com/office/drawing/2010/main"/>
                      </a:ext>
                    </a:extLst>
                  </pic:spPr>
                </pic:pic>
              </a:graphicData>
            </a:graphic>
          </wp:inline>
        </w:drawing>
      </w:r>
    </w:p>
    <w:p w14:paraId="5329D0F5" w14:textId="4374EED7" w:rsidR="00FC0B57" w:rsidRDefault="00FC0B57" w:rsidP="00FC0B57">
      <w:pPr>
        <w:ind w:left="0"/>
      </w:pPr>
      <w:r>
        <w:lastRenderedPageBreak/>
        <w:t>DIAGRAMA DE SECUENCIA DE DISEÑO #HU9</w:t>
      </w:r>
    </w:p>
    <w:p w14:paraId="56711D88" w14:textId="0FA030D4" w:rsidR="009E6E6A" w:rsidRDefault="009E6E6A" w:rsidP="00FC0B57">
      <w:pPr>
        <w:ind w:left="0"/>
      </w:pPr>
      <w:r>
        <w:rPr>
          <w:noProof/>
        </w:rPr>
        <w:drawing>
          <wp:inline distT="0" distB="0" distL="0" distR="0" wp14:anchorId="0F7DEAAB" wp14:editId="44CA15CA">
            <wp:extent cx="5781675" cy="6151702"/>
            <wp:effectExtent l="0" t="0" r="0" b="1905"/>
            <wp:docPr id="674610819" name="Imagen 6746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913" t="11231" r="28540" b="10148"/>
                    <a:stretch/>
                  </pic:blipFill>
                  <pic:spPr bwMode="auto">
                    <a:xfrm>
                      <a:off x="0" y="0"/>
                      <a:ext cx="5781675" cy="6151702"/>
                    </a:xfrm>
                    <a:prstGeom prst="rect">
                      <a:avLst/>
                    </a:prstGeom>
                    <a:ln>
                      <a:noFill/>
                    </a:ln>
                    <a:extLst>
                      <a:ext uri="{53640926-AAD7-44D8-BBD7-CCE9431645EC}">
                        <a14:shadowObscured xmlns:a14="http://schemas.microsoft.com/office/drawing/2010/main"/>
                      </a:ext>
                    </a:extLst>
                  </pic:spPr>
                </pic:pic>
              </a:graphicData>
            </a:graphic>
          </wp:inline>
        </w:drawing>
      </w:r>
    </w:p>
    <w:p w14:paraId="58F47F57" w14:textId="71021FBD" w:rsidR="00FC0B57" w:rsidRDefault="00FC0B57" w:rsidP="00FC0B57">
      <w:pPr>
        <w:ind w:left="0"/>
      </w:pPr>
      <w:r>
        <w:t>DIAGRAMA DE CLASES PARTICIPANTES #HU10</w:t>
      </w:r>
    </w:p>
    <w:p w14:paraId="5CF136F9" w14:textId="2955058E" w:rsidR="00894655" w:rsidRDefault="00894655" w:rsidP="00FC0B57">
      <w:pPr>
        <w:ind w:left="0"/>
      </w:pPr>
      <w:r>
        <w:rPr>
          <w:noProof/>
        </w:rPr>
        <w:lastRenderedPageBreak/>
        <w:drawing>
          <wp:inline distT="0" distB="0" distL="0" distR="0" wp14:anchorId="3DC2F379" wp14:editId="03DCFE1C">
            <wp:extent cx="5972175" cy="3272425"/>
            <wp:effectExtent l="0" t="0" r="0" b="4445"/>
            <wp:docPr id="674610799" name="Imagen 67461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960" t="30443" r="25382" b="10444"/>
                    <a:stretch/>
                  </pic:blipFill>
                  <pic:spPr bwMode="auto">
                    <a:xfrm>
                      <a:off x="0" y="0"/>
                      <a:ext cx="5985851" cy="3279919"/>
                    </a:xfrm>
                    <a:prstGeom prst="rect">
                      <a:avLst/>
                    </a:prstGeom>
                    <a:ln>
                      <a:noFill/>
                    </a:ln>
                    <a:extLst>
                      <a:ext uri="{53640926-AAD7-44D8-BBD7-CCE9431645EC}">
                        <a14:shadowObscured xmlns:a14="http://schemas.microsoft.com/office/drawing/2010/main"/>
                      </a:ext>
                    </a:extLst>
                  </pic:spPr>
                </pic:pic>
              </a:graphicData>
            </a:graphic>
          </wp:inline>
        </w:drawing>
      </w:r>
    </w:p>
    <w:p w14:paraId="36C61E33" w14:textId="57C81723" w:rsidR="00FC0B57" w:rsidRDefault="00FC0B57" w:rsidP="00FC0B57">
      <w:pPr>
        <w:ind w:left="0"/>
      </w:pPr>
      <w:r>
        <w:t>DIAGRAMA DE SECUENCIA DE ANALISIS #HU10</w:t>
      </w:r>
    </w:p>
    <w:p w14:paraId="130FF900" w14:textId="4297F68F" w:rsidR="00566F02" w:rsidRDefault="00566F02" w:rsidP="00FC0B57">
      <w:pPr>
        <w:ind w:left="0"/>
      </w:pPr>
      <w:r>
        <w:rPr>
          <w:noProof/>
        </w:rPr>
        <w:drawing>
          <wp:inline distT="0" distB="0" distL="0" distR="0" wp14:anchorId="5ADAB6A5" wp14:editId="5C3A5212">
            <wp:extent cx="5762625" cy="4211777"/>
            <wp:effectExtent l="0" t="0" r="0" b="0"/>
            <wp:docPr id="674610817" name="Imagen 67461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444" t="11823" r="21892" b="11920"/>
                    <a:stretch/>
                  </pic:blipFill>
                  <pic:spPr bwMode="auto">
                    <a:xfrm>
                      <a:off x="0" y="0"/>
                      <a:ext cx="5771844" cy="4218515"/>
                    </a:xfrm>
                    <a:prstGeom prst="rect">
                      <a:avLst/>
                    </a:prstGeom>
                    <a:ln>
                      <a:noFill/>
                    </a:ln>
                    <a:extLst>
                      <a:ext uri="{53640926-AAD7-44D8-BBD7-CCE9431645EC}">
                        <a14:shadowObscured xmlns:a14="http://schemas.microsoft.com/office/drawing/2010/main"/>
                      </a:ext>
                    </a:extLst>
                  </pic:spPr>
                </pic:pic>
              </a:graphicData>
            </a:graphic>
          </wp:inline>
        </w:drawing>
      </w:r>
    </w:p>
    <w:p w14:paraId="69814C16" w14:textId="3BC68734" w:rsidR="00FC0B57" w:rsidRDefault="00FC0B57" w:rsidP="00FC0B57">
      <w:pPr>
        <w:ind w:left="0"/>
      </w:pPr>
      <w:r>
        <w:t>DIAGRAMA DE SECUENCIA DE DISEÑO #HU10</w:t>
      </w:r>
    </w:p>
    <w:p w14:paraId="5AFAC7D8" w14:textId="08D17BAB" w:rsidR="00566F02" w:rsidRDefault="001276E8" w:rsidP="00FC0B57">
      <w:pPr>
        <w:ind w:left="0"/>
      </w:pPr>
      <w:r>
        <w:rPr>
          <w:noProof/>
        </w:rPr>
        <w:lastRenderedPageBreak/>
        <w:drawing>
          <wp:inline distT="0" distB="0" distL="0" distR="0" wp14:anchorId="6781FE79" wp14:editId="0B8696D1">
            <wp:extent cx="5895975" cy="6207551"/>
            <wp:effectExtent l="0" t="0" r="0" b="3175"/>
            <wp:docPr id="674610818" name="Imagen 67461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12" t="14483" r="28706" b="8965"/>
                    <a:stretch/>
                  </pic:blipFill>
                  <pic:spPr bwMode="auto">
                    <a:xfrm>
                      <a:off x="0" y="0"/>
                      <a:ext cx="5902619" cy="6214546"/>
                    </a:xfrm>
                    <a:prstGeom prst="rect">
                      <a:avLst/>
                    </a:prstGeom>
                    <a:ln>
                      <a:noFill/>
                    </a:ln>
                    <a:extLst>
                      <a:ext uri="{53640926-AAD7-44D8-BBD7-CCE9431645EC}">
                        <a14:shadowObscured xmlns:a14="http://schemas.microsoft.com/office/drawing/2010/main"/>
                      </a:ext>
                    </a:extLst>
                  </pic:spPr>
                </pic:pic>
              </a:graphicData>
            </a:graphic>
          </wp:inline>
        </w:drawing>
      </w:r>
    </w:p>
    <w:p w14:paraId="6AB7CD91" w14:textId="2E51AA5C" w:rsidR="00FC0B57" w:rsidRDefault="00FC0B57" w:rsidP="00FC0B57">
      <w:pPr>
        <w:ind w:left="0"/>
      </w:pPr>
      <w:r>
        <w:t>DIAGRAMA DE CLASES PARTICIPANTES #HU11</w:t>
      </w:r>
    </w:p>
    <w:p w14:paraId="250848B4" w14:textId="13DF0452" w:rsidR="00894655" w:rsidRDefault="00894655" w:rsidP="00FC0B57">
      <w:pPr>
        <w:ind w:left="0"/>
      </w:pPr>
      <w:r>
        <w:rPr>
          <w:noProof/>
        </w:rPr>
        <w:lastRenderedPageBreak/>
        <w:drawing>
          <wp:inline distT="0" distB="0" distL="0" distR="0" wp14:anchorId="6DB568A5" wp14:editId="43BB90B3">
            <wp:extent cx="5810250" cy="2930534"/>
            <wp:effectExtent l="0" t="0" r="0" b="3175"/>
            <wp:docPr id="674610800" name="Imagen 67461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126" t="37833" r="28872" b="11035"/>
                    <a:stretch/>
                  </pic:blipFill>
                  <pic:spPr bwMode="auto">
                    <a:xfrm>
                      <a:off x="0" y="0"/>
                      <a:ext cx="5829718" cy="2940353"/>
                    </a:xfrm>
                    <a:prstGeom prst="rect">
                      <a:avLst/>
                    </a:prstGeom>
                    <a:ln>
                      <a:noFill/>
                    </a:ln>
                    <a:extLst>
                      <a:ext uri="{53640926-AAD7-44D8-BBD7-CCE9431645EC}">
                        <a14:shadowObscured xmlns:a14="http://schemas.microsoft.com/office/drawing/2010/main"/>
                      </a:ext>
                    </a:extLst>
                  </pic:spPr>
                </pic:pic>
              </a:graphicData>
            </a:graphic>
          </wp:inline>
        </w:drawing>
      </w:r>
    </w:p>
    <w:p w14:paraId="285633A8" w14:textId="5EA2274B" w:rsidR="00FC0B57" w:rsidRDefault="00FC0B57" w:rsidP="00FC0B57">
      <w:pPr>
        <w:ind w:left="0"/>
      </w:pPr>
      <w:r>
        <w:t>DIAGRAMA DE SECUENCIA DE ANALISIS #HU11</w:t>
      </w:r>
    </w:p>
    <w:p w14:paraId="458EC92F" w14:textId="4B4E0746" w:rsidR="00783C63" w:rsidRDefault="00566F02" w:rsidP="00FC0B57">
      <w:pPr>
        <w:ind w:left="0"/>
      </w:pPr>
      <w:r>
        <w:rPr>
          <w:noProof/>
        </w:rPr>
        <w:lastRenderedPageBreak/>
        <w:drawing>
          <wp:inline distT="0" distB="0" distL="0" distR="0" wp14:anchorId="0B79DD07" wp14:editId="124C4D53">
            <wp:extent cx="5781675" cy="7441760"/>
            <wp:effectExtent l="0" t="0" r="0" b="6985"/>
            <wp:docPr id="674610804" name="Imagen 67461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074" t="12709" r="34356" b="10444"/>
                    <a:stretch/>
                  </pic:blipFill>
                  <pic:spPr bwMode="auto">
                    <a:xfrm>
                      <a:off x="0" y="0"/>
                      <a:ext cx="5789710" cy="7452102"/>
                    </a:xfrm>
                    <a:prstGeom prst="rect">
                      <a:avLst/>
                    </a:prstGeom>
                    <a:ln>
                      <a:noFill/>
                    </a:ln>
                    <a:extLst>
                      <a:ext uri="{53640926-AAD7-44D8-BBD7-CCE9431645EC}">
                        <a14:shadowObscured xmlns:a14="http://schemas.microsoft.com/office/drawing/2010/main"/>
                      </a:ext>
                    </a:extLst>
                  </pic:spPr>
                </pic:pic>
              </a:graphicData>
            </a:graphic>
          </wp:inline>
        </w:drawing>
      </w:r>
    </w:p>
    <w:p w14:paraId="0E0870CD" w14:textId="654FDA41" w:rsidR="00FC0B57" w:rsidRDefault="00FC0B57" w:rsidP="00FC0B57">
      <w:pPr>
        <w:ind w:left="0"/>
      </w:pPr>
      <w:r>
        <w:t>DIAGRAMA DE SECUENCIA DE DISEÑO #HU11</w:t>
      </w:r>
    </w:p>
    <w:p w14:paraId="3ABC73EB" w14:textId="2ECADDE1" w:rsidR="00FC0B57" w:rsidRDefault="00566F02" w:rsidP="00FC0B57">
      <w:pPr>
        <w:ind w:left="0"/>
      </w:pPr>
      <w:r>
        <w:rPr>
          <w:noProof/>
        </w:rPr>
        <w:lastRenderedPageBreak/>
        <w:drawing>
          <wp:inline distT="0" distB="0" distL="0" distR="0" wp14:anchorId="37AEC453" wp14:editId="0164A3CA">
            <wp:extent cx="5686425" cy="7008849"/>
            <wp:effectExtent l="0" t="0" r="0" b="1905"/>
            <wp:docPr id="674610812" name="Imagen 6746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243" t="12414" r="33027" b="9261"/>
                    <a:stretch/>
                  </pic:blipFill>
                  <pic:spPr bwMode="auto">
                    <a:xfrm>
                      <a:off x="0" y="0"/>
                      <a:ext cx="5689378" cy="7012488"/>
                    </a:xfrm>
                    <a:prstGeom prst="rect">
                      <a:avLst/>
                    </a:prstGeom>
                    <a:ln>
                      <a:noFill/>
                    </a:ln>
                    <a:extLst>
                      <a:ext uri="{53640926-AAD7-44D8-BBD7-CCE9431645EC}">
                        <a14:shadowObscured xmlns:a14="http://schemas.microsoft.com/office/drawing/2010/main"/>
                      </a:ext>
                    </a:extLst>
                  </pic:spPr>
                </pic:pic>
              </a:graphicData>
            </a:graphic>
          </wp:inline>
        </w:drawing>
      </w:r>
    </w:p>
    <w:p w14:paraId="31DBD12D" w14:textId="77777777" w:rsidR="00FC0B57" w:rsidRDefault="00FC0B57" w:rsidP="00FC0B57">
      <w:pPr>
        <w:ind w:left="0"/>
      </w:pPr>
    </w:p>
    <w:p w14:paraId="6F63485E" w14:textId="77777777" w:rsidR="00FC0B57" w:rsidRDefault="00FC0B57" w:rsidP="00FC0B57">
      <w:pPr>
        <w:ind w:left="0"/>
      </w:pPr>
    </w:p>
    <w:p w14:paraId="381BF6A2" w14:textId="77777777" w:rsidR="00FC0B57" w:rsidRDefault="00FC0B57" w:rsidP="00FC0B57">
      <w:pPr>
        <w:ind w:left="0"/>
      </w:pPr>
    </w:p>
    <w:p w14:paraId="286877D4" w14:textId="77777777" w:rsidR="00FC0B57" w:rsidRDefault="00FC0B57" w:rsidP="00FC0B57">
      <w:pPr>
        <w:ind w:left="0"/>
      </w:pPr>
    </w:p>
    <w:p w14:paraId="674307E9" w14:textId="77777777" w:rsidR="00E16EB4" w:rsidRPr="0082551C" w:rsidRDefault="00E16EB4" w:rsidP="00E16C9A">
      <w:pPr>
        <w:ind w:left="0"/>
      </w:pPr>
    </w:p>
    <w:p w14:paraId="547FDFC7" w14:textId="77777777" w:rsidR="00E16C9A" w:rsidRPr="0082551C" w:rsidRDefault="00E16C9A" w:rsidP="0082551C">
      <w:pPr>
        <w:ind w:left="0"/>
      </w:pPr>
    </w:p>
    <w:p w14:paraId="01F5FB7A" w14:textId="0055C0C3" w:rsidR="00D932A4" w:rsidRDefault="00D932A4" w:rsidP="00D932A4">
      <w:pPr>
        <w:pStyle w:val="Ttulo1"/>
        <w:ind w:left="0"/>
        <w:rPr>
          <w:rFonts w:ascii="Arial" w:hAnsi="Arial" w:cs="Arial"/>
          <w:b/>
          <w:bCs/>
          <w:color w:val="auto"/>
          <w:sz w:val="28"/>
          <w:szCs w:val="22"/>
        </w:rPr>
      </w:pPr>
      <w:bookmarkStart w:id="4" w:name="_Toc163199462"/>
      <w:r w:rsidRPr="00E16C9A">
        <w:rPr>
          <w:rFonts w:ascii="Arial" w:hAnsi="Arial" w:cs="Arial"/>
          <w:b/>
          <w:bCs/>
          <w:color w:val="auto"/>
          <w:sz w:val="28"/>
          <w:szCs w:val="22"/>
        </w:rPr>
        <w:t xml:space="preserve">INTERFACES </w:t>
      </w:r>
      <w:r w:rsidR="00725185">
        <w:rPr>
          <w:rFonts w:ascii="Arial" w:hAnsi="Arial" w:cs="Arial"/>
          <w:b/>
          <w:bCs/>
          <w:color w:val="auto"/>
          <w:sz w:val="28"/>
          <w:szCs w:val="22"/>
        </w:rPr>
        <w:t xml:space="preserve">preeliminares en </w:t>
      </w:r>
      <w:r w:rsidRPr="00E16C9A">
        <w:rPr>
          <w:rFonts w:ascii="Arial" w:hAnsi="Arial" w:cs="Arial"/>
          <w:b/>
          <w:bCs/>
          <w:color w:val="auto"/>
          <w:sz w:val="28"/>
          <w:szCs w:val="22"/>
        </w:rPr>
        <w:t>BALSAMIQ</w:t>
      </w:r>
      <w:bookmarkEnd w:id="4"/>
    </w:p>
    <w:p w14:paraId="0438D38F" w14:textId="6C922CE4" w:rsidR="00725185" w:rsidRDefault="004D542B" w:rsidP="00725185">
      <w:r>
        <w:rPr>
          <w:noProof/>
        </w:rPr>
        <w:drawing>
          <wp:inline distT="0" distB="0" distL="0" distR="0" wp14:anchorId="3ED11A85" wp14:editId="76F3252C">
            <wp:extent cx="4676775" cy="3199899"/>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112" t="20098" r="30368" b="18425"/>
                    <a:stretch/>
                  </pic:blipFill>
                  <pic:spPr bwMode="auto">
                    <a:xfrm>
                      <a:off x="0" y="0"/>
                      <a:ext cx="4678890" cy="3201346"/>
                    </a:xfrm>
                    <a:prstGeom prst="rect">
                      <a:avLst/>
                    </a:prstGeom>
                    <a:ln>
                      <a:noFill/>
                    </a:ln>
                    <a:extLst>
                      <a:ext uri="{53640926-AAD7-44D8-BBD7-CCE9431645EC}">
                        <a14:shadowObscured xmlns:a14="http://schemas.microsoft.com/office/drawing/2010/main"/>
                      </a:ext>
                    </a:extLst>
                  </pic:spPr>
                </pic:pic>
              </a:graphicData>
            </a:graphic>
          </wp:inline>
        </w:drawing>
      </w:r>
    </w:p>
    <w:p w14:paraId="33B7D067" w14:textId="2380EAB5" w:rsidR="00455CC8" w:rsidRDefault="002403D6" w:rsidP="004D542B">
      <w:pPr>
        <w:ind w:left="0"/>
      </w:pPr>
      <w:r>
        <w:t>INTERFAZ BIENVENIDO</w:t>
      </w:r>
    </w:p>
    <w:p w14:paraId="521B1CCF" w14:textId="752D118E" w:rsidR="00CA0916" w:rsidRDefault="00CA0916" w:rsidP="004D542B">
      <w:pPr>
        <w:ind w:left="0"/>
      </w:pPr>
      <w:r>
        <w:rPr>
          <w:noProof/>
        </w:rPr>
        <w:drawing>
          <wp:inline distT="0" distB="0" distL="0" distR="0" wp14:anchorId="5D07650D" wp14:editId="7FBC9649">
            <wp:extent cx="4552950" cy="3254290"/>
            <wp:effectExtent l="0" t="0" r="0" b="3810"/>
            <wp:docPr id="674610826" name="Imagen 67461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610" t="18916" r="30867" b="18128"/>
                    <a:stretch/>
                  </pic:blipFill>
                  <pic:spPr bwMode="auto">
                    <a:xfrm>
                      <a:off x="0" y="0"/>
                      <a:ext cx="4559029" cy="3258635"/>
                    </a:xfrm>
                    <a:prstGeom prst="rect">
                      <a:avLst/>
                    </a:prstGeom>
                    <a:ln>
                      <a:noFill/>
                    </a:ln>
                    <a:extLst>
                      <a:ext uri="{53640926-AAD7-44D8-BBD7-CCE9431645EC}">
                        <a14:shadowObscured xmlns:a14="http://schemas.microsoft.com/office/drawing/2010/main"/>
                      </a:ext>
                    </a:extLst>
                  </pic:spPr>
                </pic:pic>
              </a:graphicData>
            </a:graphic>
          </wp:inline>
        </w:drawing>
      </w:r>
    </w:p>
    <w:p w14:paraId="4DE7DAB5" w14:textId="05191FB4" w:rsidR="00CA0916" w:rsidRDefault="00CA0916" w:rsidP="004D542B">
      <w:pPr>
        <w:ind w:left="0"/>
      </w:pPr>
      <w:r>
        <w:t>INTERFAZ LOGIN ADMINISTRADOR</w:t>
      </w:r>
    </w:p>
    <w:p w14:paraId="094BCE5E" w14:textId="3C38A671" w:rsidR="00CA0916" w:rsidRDefault="00CA0916" w:rsidP="004D542B">
      <w:pPr>
        <w:ind w:left="0"/>
      </w:pPr>
      <w:r>
        <w:rPr>
          <w:noProof/>
        </w:rPr>
        <w:lastRenderedPageBreak/>
        <w:drawing>
          <wp:inline distT="0" distB="0" distL="0" distR="0" wp14:anchorId="64562307" wp14:editId="578AA58C">
            <wp:extent cx="4533900" cy="3124715"/>
            <wp:effectExtent l="0" t="0" r="0" b="0"/>
            <wp:docPr id="674610827" name="Imagen 67461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942" t="19802" r="30867" b="19901"/>
                    <a:stretch/>
                  </pic:blipFill>
                  <pic:spPr bwMode="auto">
                    <a:xfrm>
                      <a:off x="0" y="0"/>
                      <a:ext cx="4538915" cy="3128172"/>
                    </a:xfrm>
                    <a:prstGeom prst="rect">
                      <a:avLst/>
                    </a:prstGeom>
                    <a:ln>
                      <a:noFill/>
                    </a:ln>
                    <a:extLst>
                      <a:ext uri="{53640926-AAD7-44D8-BBD7-CCE9431645EC}">
                        <a14:shadowObscured xmlns:a14="http://schemas.microsoft.com/office/drawing/2010/main"/>
                      </a:ext>
                    </a:extLst>
                  </pic:spPr>
                </pic:pic>
              </a:graphicData>
            </a:graphic>
          </wp:inline>
        </w:drawing>
      </w:r>
    </w:p>
    <w:p w14:paraId="34CEA3CD" w14:textId="3638AF8F" w:rsidR="00CA0916" w:rsidRDefault="00CA0916" w:rsidP="00CA0916">
      <w:pPr>
        <w:ind w:left="0"/>
      </w:pPr>
      <w:r>
        <w:t>INTERFAZ SESION ADMINISTRADOR</w:t>
      </w:r>
    </w:p>
    <w:p w14:paraId="6F181674" w14:textId="0A22490B" w:rsidR="00CA0916" w:rsidRDefault="00CA0916" w:rsidP="00CA0916">
      <w:pPr>
        <w:ind w:left="0"/>
      </w:pPr>
      <w:r>
        <w:rPr>
          <w:noProof/>
        </w:rPr>
        <w:drawing>
          <wp:inline distT="0" distB="0" distL="0" distR="0" wp14:anchorId="6058E9DC" wp14:editId="4E1085F9">
            <wp:extent cx="4467225" cy="3177002"/>
            <wp:effectExtent l="0" t="0" r="0" b="4445"/>
            <wp:docPr id="674610828" name="Imagen 67461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43" t="19802" r="27044" b="12513"/>
                    <a:stretch/>
                  </pic:blipFill>
                  <pic:spPr bwMode="auto">
                    <a:xfrm>
                      <a:off x="0" y="0"/>
                      <a:ext cx="4474846" cy="3182422"/>
                    </a:xfrm>
                    <a:prstGeom prst="rect">
                      <a:avLst/>
                    </a:prstGeom>
                    <a:ln>
                      <a:noFill/>
                    </a:ln>
                    <a:extLst>
                      <a:ext uri="{53640926-AAD7-44D8-BBD7-CCE9431645EC}">
                        <a14:shadowObscured xmlns:a14="http://schemas.microsoft.com/office/drawing/2010/main"/>
                      </a:ext>
                    </a:extLst>
                  </pic:spPr>
                </pic:pic>
              </a:graphicData>
            </a:graphic>
          </wp:inline>
        </w:drawing>
      </w:r>
    </w:p>
    <w:p w14:paraId="5E72298A" w14:textId="416794BE" w:rsidR="00CA0916" w:rsidRDefault="00CA0916" w:rsidP="00CA0916">
      <w:pPr>
        <w:ind w:left="0"/>
      </w:pPr>
      <w:r>
        <w:t>INTERFAZ REGISTRAR PRODUCTO(ADMINISTRADOR)</w:t>
      </w:r>
    </w:p>
    <w:p w14:paraId="29B5E5ED" w14:textId="42426E1E" w:rsidR="00CA0916" w:rsidRDefault="00CA0916" w:rsidP="00CA0916">
      <w:pPr>
        <w:ind w:left="0"/>
      </w:pPr>
      <w:r>
        <w:rPr>
          <w:noProof/>
        </w:rPr>
        <w:lastRenderedPageBreak/>
        <w:drawing>
          <wp:inline distT="0" distB="0" distL="0" distR="0" wp14:anchorId="09875782" wp14:editId="2834CB34">
            <wp:extent cx="4581525" cy="3226044"/>
            <wp:effectExtent l="0" t="0" r="0" b="0"/>
            <wp:docPr id="674610829" name="Imagen 67461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284" t="18621" r="26545" b="11035"/>
                    <a:stretch/>
                  </pic:blipFill>
                  <pic:spPr bwMode="auto">
                    <a:xfrm>
                      <a:off x="0" y="0"/>
                      <a:ext cx="4589784" cy="3231859"/>
                    </a:xfrm>
                    <a:prstGeom prst="rect">
                      <a:avLst/>
                    </a:prstGeom>
                    <a:ln>
                      <a:noFill/>
                    </a:ln>
                    <a:extLst>
                      <a:ext uri="{53640926-AAD7-44D8-BBD7-CCE9431645EC}">
                        <a14:shadowObscured xmlns:a14="http://schemas.microsoft.com/office/drawing/2010/main"/>
                      </a:ext>
                    </a:extLst>
                  </pic:spPr>
                </pic:pic>
              </a:graphicData>
            </a:graphic>
          </wp:inline>
        </w:drawing>
      </w:r>
    </w:p>
    <w:p w14:paraId="7BBCC7A1" w14:textId="660A99CE" w:rsidR="00CA0916" w:rsidRDefault="00CA0916" w:rsidP="00CA0916">
      <w:pPr>
        <w:ind w:left="0"/>
      </w:pPr>
      <w:r>
        <w:t>INTERFAZ GESTIONAR INVENTARIO(ADMINISTRADOR)</w:t>
      </w:r>
    </w:p>
    <w:p w14:paraId="5DA4C28D" w14:textId="77777777" w:rsidR="00CA0916" w:rsidRDefault="00CA0916" w:rsidP="00CA0916">
      <w:r>
        <w:rPr>
          <w:noProof/>
        </w:rPr>
        <w:drawing>
          <wp:inline distT="0" distB="0" distL="0" distR="0" wp14:anchorId="447D41C1" wp14:editId="14505C70">
            <wp:extent cx="4562475" cy="3314251"/>
            <wp:effectExtent l="0" t="0" r="0" b="635"/>
            <wp:docPr id="674610830" name="Imagen 67461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611" t="19508" r="27542" b="12216"/>
                    <a:stretch/>
                  </pic:blipFill>
                  <pic:spPr bwMode="auto">
                    <a:xfrm>
                      <a:off x="0" y="0"/>
                      <a:ext cx="4565674" cy="3316575"/>
                    </a:xfrm>
                    <a:prstGeom prst="rect">
                      <a:avLst/>
                    </a:prstGeom>
                    <a:ln>
                      <a:noFill/>
                    </a:ln>
                    <a:extLst>
                      <a:ext uri="{53640926-AAD7-44D8-BBD7-CCE9431645EC}">
                        <a14:shadowObscured xmlns:a14="http://schemas.microsoft.com/office/drawing/2010/main"/>
                      </a:ext>
                    </a:extLst>
                  </pic:spPr>
                </pic:pic>
              </a:graphicData>
            </a:graphic>
          </wp:inline>
        </w:drawing>
      </w:r>
    </w:p>
    <w:p w14:paraId="14C87DC2" w14:textId="77777777" w:rsidR="00CA0916" w:rsidRDefault="00CA0916" w:rsidP="00CA0916"/>
    <w:p w14:paraId="6A8D297B" w14:textId="77777777" w:rsidR="00CA0916" w:rsidRDefault="00CA0916" w:rsidP="00CA0916">
      <w:pPr>
        <w:ind w:left="0"/>
      </w:pPr>
      <w:r>
        <w:t>INTERFAZ MODIFICAR PRUDCTO(ADMINISTRADOR)</w:t>
      </w:r>
    </w:p>
    <w:p w14:paraId="51199638" w14:textId="77777777" w:rsidR="00CA0916" w:rsidRDefault="00CA0916" w:rsidP="00CA0916">
      <w:pPr>
        <w:ind w:left="0"/>
      </w:pPr>
    </w:p>
    <w:p w14:paraId="54FFFDE9" w14:textId="77777777" w:rsidR="00CA0916" w:rsidRDefault="00CA0916" w:rsidP="00CA0916">
      <w:pPr>
        <w:ind w:left="0"/>
      </w:pPr>
    </w:p>
    <w:p w14:paraId="2294780F" w14:textId="77777777" w:rsidR="00CA0916" w:rsidRDefault="00CA0916" w:rsidP="004D542B">
      <w:pPr>
        <w:ind w:left="0"/>
      </w:pPr>
    </w:p>
    <w:p w14:paraId="2231740C" w14:textId="568A40A5" w:rsidR="003C1247" w:rsidRPr="00725185" w:rsidRDefault="004D542B" w:rsidP="00725185">
      <w:r>
        <w:rPr>
          <w:noProof/>
        </w:rPr>
        <w:drawing>
          <wp:inline distT="0" distB="0" distL="0" distR="0" wp14:anchorId="10DEEEAF" wp14:editId="537762E6">
            <wp:extent cx="4619625" cy="3342772"/>
            <wp:effectExtent l="0" t="0" r="0" b="0"/>
            <wp:docPr id="674610794" name="Imagen 67461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444" t="20098" r="27044" b="11035"/>
                    <a:stretch/>
                  </pic:blipFill>
                  <pic:spPr bwMode="auto">
                    <a:xfrm>
                      <a:off x="0" y="0"/>
                      <a:ext cx="4623105" cy="3345290"/>
                    </a:xfrm>
                    <a:prstGeom prst="rect">
                      <a:avLst/>
                    </a:prstGeom>
                    <a:ln>
                      <a:noFill/>
                    </a:ln>
                    <a:extLst>
                      <a:ext uri="{53640926-AAD7-44D8-BBD7-CCE9431645EC}">
                        <a14:shadowObscured xmlns:a14="http://schemas.microsoft.com/office/drawing/2010/main"/>
                      </a:ext>
                    </a:extLst>
                  </pic:spPr>
                </pic:pic>
              </a:graphicData>
            </a:graphic>
          </wp:inline>
        </w:drawing>
      </w:r>
    </w:p>
    <w:p w14:paraId="14B0E768" w14:textId="77777777" w:rsidR="00455CC8" w:rsidRDefault="00455CC8" w:rsidP="00455CC8">
      <w:pPr>
        <w:ind w:left="0"/>
      </w:pPr>
      <w:r>
        <w:t>INTERFAZ REALIZAR VENTA(CAJERO)</w:t>
      </w:r>
    </w:p>
    <w:p w14:paraId="6E4E34EB" w14:textId="4F8A0E01" w:rsidR="005E4E68" w:rsidRDefault="005E4E68" w:rsidP="00455CC8">
      <w:pPr>
        <w:ind w:left="0"/>
      </w:pPr>
      <w:r>
        <w:rPr>
          <w:noProof/>
        </w:rPr>
        <w:drawing>
          <wp:inline distT="0" distB="0" distL="0" distR="0" wp14:anchorId="7E482E2D" wp14:editId="5EC74563">
            <wp:extent cx="4381995" cy="3026938"/>
            <wp:effectExtent l="0" t="0" r="0" b="2540"/>
            <wp:docPr id="674610803" name="Imagen 67461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972" t="25427" r="20438" b="11192"/>
                    <a:stretch/>
                  </pic:blipFill>
                  <pic:spPr bwMode="auto">
                    <a:xfrm>
                      <a:off x="0" y="0"/>
                      <a:ext cx="4389468" cy="3032100"/>
                    </a:xfrm>
                    <a:prstGeom prst="rect">
                      <a:avLst/>
                    </a:prstGeom>
                    <a:ln>
                      <a:noFill/>
                    </a:ln>
                    <a:extLst>
                      <a:ext uri="{53640926-AAD7-44D8-BBD7-CCE9431645EC}">
                        <a14:shadowObscured xmlns:a14="http://schemas.microsoft.com/office/drawing/2010/main"/>
                      </a:ext>
                    </a:extLst>
                  </pic:spPr>
                </pic:pic>
              </a:graphicData>
            </a:graphic>
          </wp:inline>
        </w:drawing>
      </w:r>
    </w:p>
    <w:p w14:paraId="3478FB55" w14:textId="77777777" w:rsidR="005E4E68" w:rsidRDefault="005E4E68" w:rsidP="005E4E68">
      <w:pPr>
        <w:ind w:left="0"/>
      </w:pPr>
      <w:r>
        <w:t xml:space="preserve">INTERFAZ GENERAR PAGO-(CAJERO) </w:t>
      </w:r>
    </w:p>
    <w:p w14:paraId="7539E149" w14:textId="1EAAB8E5" w:rsidR="00837F03" w:rsidRDefault="00837F03" w:rsidP="005E4E68">
      <w:pPr>
        <w:ind w:left="0"/>
      </w:pPr>
      <w:r>
        <w:rPr>
          <w:noProof/>
        </w:rPr>
        <w:lastRenderedPageBreak/>
        <w:drawing>
          <wp:inline distT="0" distB="0" distL="0" distR="0" wp14:anchorId="1683DF71" wp14:editId="75869CE5">
            <wp:extent cx="4405745" cy="3064132"/>
            <wp:effectExtent l="0" t="0" r="0" b="3175"/>
            <wp:docPr id="674610809" name="Imagen 67461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595" t="18795" r="21059" b="18930"/>
                    <a:stretch/>
                  </pic:blipFill>
                  <pic:spPr bwMode="auto">
                    <a:xfrm>
                      <a:off x="0" y="0"/>
                      <a:ext cx="4413207" cy="3069321"/>
                    </a:xfrm>
                    <a:prstGeom prst="rect">
                      <a:avLst/>
                    </a:prstGeom>
                    <a:ln>
                      <a:noFill/>
                    </a:ln>
                    <a:extLst>
                      <a:ext uri="{53640926-AAD7-44D8-BBD7-CCE9431645EC}">
                        <a14:shadowObscured xmlns:a14="http://schemas.microsoft.com/office/drawing/2010/main"/>
                      </a:ext>
                    </a:extLst>
                  </pic:spPr>
                </pic:pic>
              </a:graphicData>
            </a:graphic>
          </wp:inline>
        </w:drawing>
      </w:r>
    </w:p>
    <w:p w14:paraId="1CB00AE8" w14:textId="77777777" w:rsidR="00837F03" w:rsidRDefault="00837F03" w:rsidP="00837F03">
      <w:pPr>
        <w:ind w:left="0"/>
      </w:pPr>
      <w:r>
        <w:t xml:space="preserve">INTERFAZ PAGO-EFECTIVO(CAJERO) </w:t>
      </w:r>
    </w:p>
    <w:p w14:paraId="48F32FAE" w14:textId="057F246E" w:rsidR="005E4E68" w:rsidRDefault="00837F03" w:rsidP="00455CC8">
      <w:pPr>
        <w:ind w:left="0"/>
      </w:pPr>
      <w:r>
        <w:rPr>
          <w:noProof/>
        </w:rPr>
        <w:drawing>
          <wp:inline distT="0" distB="0" distL="0" distR="0" wp14:anchorId="79A531E6" wp14:editId="10639D1F">
            <wp:extent cx="4583875" cy="3271630"/>
            <wp:effectExtent l="0" t="0" r="7620" b="5080"/>
            <wp:docPr id="674610810" name="Imagen 67461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390" t="18428" r="21681" b="18193"/>
                    <a:stretch/>
                  </pic:blipFill>
                  <pic:spPr bwMode="auto">
                    <a:xfrm>
                      <a:off x="0" y="0"/>
                      <a:ext cx="4589196" cy="3275427"/>
                    </a:xfrm>
                    <a:prstGeom prst="rect">
                      <a:avLst/>
                    </a:prstGeom>
                    <a:ln>
                      <a:noFill/>
                    </a:ln>
                    <a:extLst>
                      <a:ext uri="{53640926-AAD7-44D8-BBD7-CCE9431645EC}">
                        <a14:shadowObscured xmlns:a14="http://schemas.microsoft.com/office/drawing/2010/main"/>
                      </a:ext>
                    </a:extLst>
                  </pic:spPr>
                </pic:pic>
              </a:graphicData>
            </a:graphic>
          </wp:inline>
        </w:drawing>
      </w:r>
    </w:p>
    <w:p w14:paraId="73B6C1C2" w14:textId="62A033AE" w:rsidR="00837F03" w:rsidRDefault="00837F03" w:rsidP="00837F03">
      <w:pPr>
        <w:ind w:left="0"/>
      </w:pPr>
      <w:r>
        <w:t xml:space="preserve">INTERFAZ PAGO-TARJETA(CAJERO) </w:t>
      </w:r>
    </w:p>
    <w:p w14:paraId="1489F02B" w14:textId="489F4753" w:rsidR="00745E18" w:rsidRDefault="00745E18" w:rsidP="00837F03">
      <w:pPr>
        <w:ind w:left="0"/>
      </w:pPr>
      <w:r>
        <w:rPr>
          <w:noProof/>
        </w:rPr>
        <w:lastRenderedPageBreak/>
        <w:drawing>
          <wp:inline distT="0" distB="0" distL="0" distR="0" wp14:anchorId="2180160B" wp14:editId="6F878A71">
            <wp:extent cx="1286540" cy="2912110"/>
            <wp:effectExtent l="0" t="0" r="8890" b="2540"/>
            <wp:docPr id="674610832" name="Imagen 6746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6730" t="41246" r="52214" b="14249"/>
                    <a:stretch/>
                  </pic:blipFill>
                  <pic:spPr bwMode="auto">
                    <a:xfrm>
                      <a:off x="0" y="0"/>
                      <a:ext cx="1296610" cy="2934903"/>
                    </a:xfrm>
                    <a:prstGeom prst="rect">
                      <a:avLst/>
                    </a:prstGeom>
                    <a:ln>
                      <a:noFill/>
                    </a:ln>
                    <a:extLst>
                      <a:ext uri="{53640926-AAD7-44D8-BBD7-CCE9431645EC}">
                        <a14:shadowObscured xmlns:a14="http://schemas.microsoft.com/office/drawing/2010/main"/>
                      </a:ext>
                    </a:extLst>
                  </pic:spPr>
                </pic:pic>
              </a:graphicData>
            </a:graphic>
          </wp:inline>
        </w:drawing>
      </w:r>
    </w:p>
    <w:p w14:paraId="0A23BC6F" w14:textId="7AA8FF05" w:rsidR="00745E18" w:rsidRDefault="00745E18" w:rsidP="00745E18">
      <w:pPr>
        <w:ind w:left="0"/>
      </w:pPr>
      <w:r>
        <w:t xml:space="preserve">INTERFAZ TICKET(CAJERO) </w:t>
      </w:r>
    </w:p>
    <w:p w14:paraId="61EE32E7" w14:textId="77777777" w:rsidR="00745E18" w:rsidRDefault="00745E18" w:rsidP="00837F03">
      <w:pPr>
        <w:ind w:left="0"/>
      </w:pPr>
    </w:p>
    <w:p w14:paraId="0777BCD7" w14:textId="0763E3F2" w:rsidR="004D542B" w:rsidRDefault="00745E18" w:rsidP="00455CC8">
      <w:pPr>
        <w:ind w:left="0"/>
      </w:pPr>
      <w:r>
        <w:rPr>
          <w:noProof/>
        </w:rPr>
        <w:drawing>
          <wp:inline distT="0" distB="0" distL="0" distR="0" wp14:anchorId="1E2C6ACC" wp14:editId="2909E134">
            <wp:extent cx="4349363" cy="3087588"/>
            <wp:effectExtent l="0" t="0" r="0" b="0"/>
            <wp:docPr id="674610833" name="Imagen 67461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443" t="37755" r="30913" b="10929"/>
                    <a:stretch/>
                  </pic:blipFill>
                  <pic:spPr bwMode="auto">
                    <a:xfrm>
                      <a:off x="0" y="0"/>
                      <a:ext cx="4360423" cy="3095440"/>
                    </a:xfrm>
                    <a:prstGeom prst="rect">
                      <a:avLst/>
                    </a:prstGeom>
                    <a:ln>
                      <a:noFill/>
                    </a:ln>
                    <a:extLst>
                      <a:ext uri="{53640926-AAD7-44D8-BBD7-CCE9431645EC}">
                        <a14:shadowObscured xmlns:a14="http://schemas.microsoft.com/office/drawing/2010/main"/>
                      </a:ext>
                    </a:extLst>
                  </pic:spPr>
                </pic:pic>
              </a:graphicData>
            </a:graphic>
          </wp:inline>
        </w:drawing>
      </w:r>
    </w:p>
    <w:p w14:paraId="03EF765A" w14:textId="39ADC527" w:rsidR="00745E18" w:rsidRDefault="00745E18" w:rsidP="00745E18">
      <w:pPr>
        <w:ind w:left="0"/>
      </w:pPr>
      <w:r>
        <w:t xml:space="preserve">INTERFAZ REGISTRAR CATEGORIA(ADMINISTRADOR) </w:t>
      </w:r>
    </w:p>
    <w:p w14:paraId="4A0A3065" w14:textId="77777777" w:rsidR="00745E18" w:rsidRDefault="00745E18" w:rsidP="00455CC8">
      <w:pPr>
        <w:ind w:left="0"/>
      </w:pPr>
    </w:p>
    <w:p w14:paraId="11CEA2BF" w14:textId="77777777" w:rsidR="0082551C" w:rsidRPr="0082551C" w:rsidRDefault="0082551C" w:rsidP="0082551C"/>
    <w:p w14:paraId="5F766DB0" w14:textId="77AD576F" w:rsidR="0082551C" w:rsidRPr="00E16C9A" w:rsidRDefault="0082551C" w:rsidP="0082551C">
      <w:pPr>
        <w:pStyle w:val="Ttulo1"/>
        <w:ind w:left="0"/>
        <w:rPr>
          <w:rFonts w:ascii="Arial" w:hAnsi="Arial" w:cs="Arial"/>
          <w:b/>
          <w:bCs/>
          <w:color w:val="auto"/>
          <w:sz w:val="28"/>
          <w:szCs w:val="22"/>
        </w:rPr>
      </w:pPr>
      <w:bookmarkStart w:id="5" w:name="_Toc163199463"/>
      <w:r w:rsidRPr="00E16C9A">
        <w:rPr>
          <w:rFonts w:ascii="Arial" w:hAnsi="Arial" w:cs="Arial"/>
          <w:b/>
          <w:bCs/>
          <w:color w:val="auto"/>
          <w:sz w:val="28"/>
          <w:szCs w:val="22"/>
        </w:rPr>
        <w:t xml:space="preserve">INTERFACES </w:t>
      </w:r>
      <w:r w:rsidR="005A1936">
        <w:rPr>
          <w:rFonts w:ascii="Arial" w:hAnsi="Arial" w:cs="Arial"/>
          <w:b/>
          <w:bCs/>
          <w:color w:val="auto"/>
          <w:sz w:val="28"/>
          <w:szCs w:val="22"/>
        </w:rPr>
        <w:t xml:space="preserve">FINALES EN </w:t>
      </w:r>
      <w:r w:rsidRPr="00E16C9A">
        <w:rPr>
          <w:rFonts w:ascii="Arial" w:hAnsi="Arial" w:cs="Arial"/>
          <w:b/>
          <w:bCs/>
          <w:color w:val="auto"/>
          <w:sz w:val="28"/>
          <w:szCs w:val="22"/>
        </w:rPr>
        <w:t>JAVA SWING</w:t>
      </w:r>
      <w:bookmarkEnd w:id="5"/>
    </w:p>
    <w:p w14:paraId="2393E8E2" w14:textId="5C025DBB" w:rsidR="0082551C" w:rsidRDefault="00C31F09" w:rsidP="00C31F09">
      <w:pPr>
        <w:ind w:left="0"/>
      </w:pPr>
      <w:r>
        <w:rPr>
          <w:noProof/>
        </w:rPr>
        <w:lastRenderedPageBreak/>
        <w:drawing>
          <wp:inline distT="0" distB="0" distL="0" distR="0" wp14:anchorId="61D2C0E6" wp14:editId="46DF8795">
            <wp:extent cx="4629150" cy="3421546"/>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254" t="16552" r="26878" b="23153"/>
                    <a:stretch/>
                  </pic:blipFill>
                  <pic:spPr bwMode="auto">
                    <a:xfrm>
                      <a:off x="0" y="0"/>
                      <a:ext cx="4646440" cy="3434326"/>
                    </a:xfrm>
                    <a:prstGeom prst="rect">
                      <a:avLst/>
                    </a:prstGeom>
                    <a:ln>
                      <a:noFill/>
                    </a:ln>
                    <a:extLst>
                      <a:ext uri="{53640926-AAD7-44D8-BBD7-CCE9431645EC}">
                        <a14:shadowObscured xmlns:a14="http://schemas.microsoft.com/office/drawing/2010/main"/>
                      </a:ext>
                    </a:extLst>
                  </pic:spPr>
                </pic:pic>
              </a:graphicData>
            </a:graphic>
          </wp:inline>
        </w:drawing>
      </w:r>
    </w:p>
    <w:p w14:paraId="29C1BD33" w14:textId="60CA483B" w:rsidR="002403D6" w:rsidRDefault="002403D6" w:rsidP="00C31F09">
      <w:pPr>
        <w:ind w:left="0"/>
      </w:pPr>
      <w:r>
        <w:t>INTERFAZ BIENVENIDO</w:t>
      </w:r>
    </w:p>
    <w:p w14:paraId="505FE8AA" w14:textId="77777777" w:rsidR="00783AE3" w:rsidRDefault="00783AE3" w:rsidP="00C31F09">
      <w:pPr>
        <w:ind w:left="0"/>
      </w:pPr>
    </w:p>
    <w:p w14:paraId="28FFD961" w14:textId="58EFD2AE" w:rsidR="00783AE3" w:rsidRDefault="00783AE3" w:rsidP="00C31F09">
      <w:pPr>
        <w:ind w:left="0"/>
      </w:pPr>
      <w:r>
        <w:rPr>
          <w:noProof/>
        </w:rPr>
        <w:drawing>
          <wp:inline distT="0" distB="0" distL="0" distR="0" wp14:anchorId="0372345B" wp14:editId="3E643DDA">
            <wp:extent cx="4688958" cy="3620221"/>
            <wp:effectExtent l="0" t="0" r="0" b="0"/>
            <wp:docPr id="674610834" name="Imagen 67461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02" t="2639" r="38041" b="28074"/>
                    <a:stretch/>
                  </pic:blipFill>
                  <pic:spPr bwMode="auto">
                    <a:xfrm>
                      <a:off x="0" y="0"/>
                      <a:ext cx="4694692" cy="3624648"/>
                    </a:xfrm>
                    <a:prstGeom prst="rect">
                      <a:avLst/>
                    </a:prstGeom>
                    <a:ln>
                      <a:noFill/>
                    </a:ln>
                    <a:extLst>
                      <a:ext uri="{53640926-AAD7-44D8-BBD7-CCE9431645EC}">
                        <a14:shadowObscured xmlns:a14="http://schemas.microsoft.com/office/drawing/2010/main"/>
                      </a:ext>
                    </a:extLst>
                  </pic:spPr>
                </pic:pic>
              </a:graphicData>
            </a:graphic>
          </wp:inline>
        </w:drawing>
      </w:r>
    </w:p>
    <w:p w14:paraId="668A88E7" w14:textId="77777777" w:rsidR="00783AE3" w:rsidRDefault="00783AE3" w:rsidP="00783AE3">
      <w:pPr>
        <w:ind w:left="0"/>
      </w:pPr>
      <w:r>
        <w:t>INTERFAZ SESION ADMINISTRADOR</w:t>
      </w:r>
    </w:p>
    <w:p w14:paraId="5422234E" w14:textId="285739E3" w:rsidR="00897DC8" w:rsidRDefault="00897DC8" w:rsidP="00783AE3">
      <w:pPr>
        <w:ind w:left="0"/>
      </w:pPr>
      <w:r>
        <w:rPr>
          <w:noProof/>
        </w:rPr>
        <w:lastRenderedPageBreak/>
        <w:drawing>
          <wp:inline distT="0" distB="0" distL="0" distR="0" wp14:anchorId="3554921C" wp14:editId="5CA515D8">
            <wp:extent cx="3027872" cy="3165694"/>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910" t="12851" r="31669" b="19428"/>
                    <a:stretch/>
                  </pic:blipFill>
                  <pic:spPr bwMode="auto">
                    <a:xfrm>
                      <a:off x="0" y="0"/>
                      <a:ext cx="3031551" cy="3169540"/>
                    </a:xfrm>
                    <a:prstGeom prst="rect">
                      <a:avLst/>
                    </a:prstGeom>
                    <a:ln>
                      <a:noFill/>
                    </a:ln>
                    <a:extLst>
                      <a:ext uri="{53640926-AAD7-44D8-BBD7-CCE9431645EC}">
                        <a14:shadowObscured xmlns:a14="http://schemas.microsoft.com/office/drawing/2010/main"/>
                      </a:ext>
                    </a:extLst>
                  </pic:spPr>
                </pic:pic>
              </a:graphicData>
            </a:graphic>
          </wp:inline>
        </w:drawing>
      </w:r>
    </w:p>
    <w:p w14:paraId="67678F4D" w14:textId="2A5D2F83" w:rsidR="00897DC8" w:rsidRDefault="00897DC8" w:rsidP="00897DC8">
      <w:pPr>
        <w:ind w:left="0"/>
      </w:pPr>
      <w:r>
        <w:t>INTERFAZ MODIFICAR PRODUCTO</w:t>
      </w:r>
    </w:p>
    <w:p w14:paraId="49D765C2" w14:textId="77777777" w:rsidR="00897DC8" w:rsidRDefault="00897DC8" w:rsidP="00783AE3">
      <w:pPr>
        <w:ind w:left="0"/>
      </w:pPr>
    </w:p>
    <w:p w14:paraId="0235A5E8" w14:textId="090AD70B" w:rsidR="00783AE3" w:rsidRDefault="00783AE3" w:rsidP="00783AE3">
      <w:pPr>
        <w:ind w:left="0"/>
      </w:pPr>
      <w:r>
        <w:rPr>
          <w:noProof/>
        </w:rPr>
        <w:drawing>
          <wp:inline distT="0" distB="0" distL="0" distR="0" wp14:anchorId="7FE87D3C" wp14:editId="3E226181">
            <wp:extent cx="5731510" cy="3222625"/>
            <wp:effectExtent l="0" t="0" r="2540" b="0"/>
            <wp:docPr id="674610835" name="Imagen 67461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6972D415" w14:textId="77777777" w:rsidR="00783AE3" w:rsidRDefault="00783AE3" w:rsidP="00783AE3">
      <w:pPr>
        <w:ind w:left="0"/>
      </w:pPr>
      <w:r>
        <w:t>INTERFAZ GESTIONAR INVENTARIO(ADMINISTRADOR)</w:t>
      </w:r>
    </w:p>
    <w:p w14:paraId="1EE8DD9D" w14:textId="77777777" w:rsidR="00783AE3" w:rsidRDefault="00783AE3" w:rsidP="00C31F09">
      <w:pPr>
        <w:ind w:left="0"/>
      </w:pPr>
    </w:p>
    <w:p w14:paraId="1DF11DE9" w14:textId="7602B272" w:rsidR="00455CC8" w:rsidRDefault="00455CC8" w:rsidP="00455CC8">
      <w:pPr>
        <w:ind w:left="0"/>
      </w:pPr>
    </w:p>
    <w:p w14:paraId="4255DAB8" w14:textId="77777777" w:rsidR="002403D6" w:rsidRDefault="002403D6" w:rsidP="00C31F09">
      <w:pPr>
        <w:ind w:left="0"/>
      </w:pPr>
    </w:p>
    <w:p w14:paraId="6DEB75DA" w14:textId="15614AC9" w:rsidR="002403D6" w:rsidRDefault="002403D6" w:rsidP="00C31F09">
      <w:pPr>
        <w:ind w:left="0"/>
      </w:pPr>
      <w:r>
        <w:rPr>
          <w:noProof/>
        </w:rPr>
        <w:drawing>
          <wp:inline distT="0" distB="0" distL="0" distR="0" wp14:anchorId="507EAC41" wp14:editId="5101F5CE">
            <wp:extent cx="5705475" cy="3000375"/>
            <wp:effectExtent l="0" t="0" r="9525" b="9525"/>
            <wp:docPr id="674610797" name="Imagen 67461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54" b="6897"/>
                    <a:stretch/>
                  </pic:blipFill>
                  <pic:spPr bwMode="auto">
                    <a:xfrm>
                      <a:off x="0" y="0"/>
                      <a:ext cx="5705475" cy="3000375"/>
                    </a:xfrm>
                    <a:prstGeom prst="rect">
                      <a:avLst/>
                    </a:prstGeom>
                    <a:ln>
                      <a:noFill/>
                    </a:ln>
                    <a:extLst>
                      <a:ext uri="{53640926-AAD7-44D8-BBD7-CCE9431645EC}">
                        <a14:shadowObscured xmlns:a14="http://schemas.microsoft.com/office/drawing/2010/main"/>
                      </a:ext>
                    </a:extLst>
                  </pic:spPr>
                </pic:pic>
              </a:graphicData>
            </a:graphic>
          </wp:inline>
        </w:drawing>
      </w:r>
    </w:p>
    <w:p w14:paraId="519D12AC" w14:textId="0D0DC48F" w:rsidR="002403D6" w:rsidRDefault="002403D6" w:rsidP="00C31F09">
      <w:pPr>
        <w:ind w:left="0"/>
      </w:pPr>
      <w:r>
        <w:t>INTERFAZ REALIZAR VENTA(CAJERO)</w:t>
      </w:r>
    </w:p>
    <w:p w14:paraId="1C2FB8E9" w14:textId="30F4F884" w:rsidR="005A0A74" w:rsidRDefault="004D542B" w:rsidP="00C31F09">
      <w:pPr>
        <w:ind w:left="0"/>
      </w:pPr>
      <w:r>
        <w:rPr>
          <w:noProof/>
        </w:rPr>
        <w:drawing>
          <wp:inline distT="0" distB="0" distL="0" distR="0" wp14:anchorId="40EEACE8" wp14:editId="129E0282">
            <wp:extent cx="5731510" cy="3222625"/>
            <wp:effectExtent l="0" t="0" r="2540" b="0"/>
            <wp:docPr id="674610795" name="Imagen 67461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6115236F" w14:textId="566795FE" w:rsidR="004D542B" w:rsidRDefault="004D542B" w:rsidP="004D542B">
      <w:pPr>
        <w:ind w:left="0"/>
      </w:pPr>
      <w:r>
        <w:t>INTERFAZ REALIZAR VENTA-(</w:t>
      </w:r>
      <w:proofErr w:type="gramStart"/>
      <w:r>
        <w:t>CAJERO)  VENTA</w:t>
      </w:r>
      <w:proofErr w:type="gramEnd"/>
      <w:r>
        <w:t xml:space="preserve"> CANCELADA</w:t>
      </w:r>
    </w:p>
    <w:p w14:paraId="7AE1CDCF" w14:textId="543E442B" w:rsidR="004D542B" w:rsidRDefault="004D542B" w:rsidP="004D542B">
      <w:pPr>
        <w:ind w:left="0"/>
      </w:pPr>
      <w:r>
        <w:rPr>
          <w:noProof/>
        </w:rPr>
        <w:lastRenderedPageBreak/>
        <w:drawing>
          <wp:inline distT="0" distB="0" distL="0" distR="0" wp14:anchorId="73C9FF75" wp14:editId="67AF6960">
            <wp:extent cx="5731510" cy="3222625"/>
            <wp:effectExtent l="0" t="0" r="2540" b="0"/>
            <wp:docPr id="674610802" name="Imagen 67461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1CC05283" w14:textId="375BE0BA" w:rsidR="004D542B" w:rsidRDefault="004D542B" w:rsidP="004D542B">
      <w:pPr>
        <w:ind w:left="0"/>
      </w:pPr>
      <w:r>
        <w:t xml:space="preserve">INTERFAZ </w:t>
      </w:r>
      <w:r w:rsidR="005E4E68">
        <w:t>GENERAR</w:t>
      </w:r>
      <w:r>
        <w:t xml:space="preserve"> PAGO-(CAJERO) </w:t>
      </w:r>
    </w:p>
    <w:p w14:paraId="053E20F9" w14:textId="77777777" w:rsidR="005E4E68" w:rsidRDefault="005E4E68" w:rsidP="004D542B">
      <w:pPr>
        <w:ind w:left="0"/>
      </w:pPr>
    </w:p>
    <w:p w14:paraId="44AD9410" w14:textId="48B3DADD" w:rsidR="005E4E68" w:rsidRDefault="005E4E68" w:rsidP="004D542B">
      <w:pPr>
        <w:ind w:left="0"/>
      </w:pPr>
      <w:r>
        <w:rPr>
          <w:noProof/>
        </w:rPr>
        <w:drawing>
          <wp:inline distT="0" distB="0" distL="0" distR="0" wp14:anchorId="36E033DE" wp14:editId="69AA6D1A">
            <wp:extent cx="5731510" cy="3222625"/>
            <wp:effectExtent l="0" t="0" r="2540" b="0"/>
            <wp:docPr id="674610805" name="Imagen 67461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67011949" w14:textId="060D3CE6" w:rsidR="005E4E68" w:rsidRDefault="005E4E68" w:rsidP="005E4E68">
      <w:pPr>
        <w:ind w:left="0"/>
      </w:pPr>
      <w:r>
        <w:t xml:space="preserve">INTERFAZ PAGO-EFECTIVO(CAJERO) </w:t>
      </w:r>
    </w:p>
    <w:p w14:paraId="333DB352" w14:textId="6542390F" w:rsidR="004D542B" w:rsidRDefault="005E4E68" w:rsidP="00C31F09">
      <w:pPr>
        <w:ind w:left="0"/>
      </w:pPr>
      <w:r>
        <w:rPr>
          <w:noProof/>
        </w:rPr>
        <w:lastRenderedPageBreak/>
        <w:drawing>
          <wp:inline distT="0" distB="0" distL="0" distR="0" wp14:anchorId="3893DC60" wp14:editId="518D6A82">
            <wp:extent cx="5731510" cy="3222625"/>
            <wp:effectExtent l="0" t="0" r="2540" b="0"/>
            <wp:docPr id="674610806" name="Imagen 67461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63249213" w14:textId="7649FF65" w:rsidR="005E4E68" w:rsidRDefault="005E4E68" w:rsidP="005E4E68">
      <w:pPr>
        <w:ind w:left="0"/>
      </w:pPr>
      <w:r>
        <w:t>INTERFAZ PAGO-EFECTIVO(CAJERO) – MENSAJE ÉXITO</w:t>
      </w:r>
    </w:p>
    <w:p w14:paraId="6D3B4C93" w14:textId="77777777" w:rsidR="005E4E68" w:rsidRDefault="005E4E68" w:rsidP="005E4E68">
      <w:pPr>
        <w:ind w:left="0"/>
      </w:pPr>
    </w:p>
    <w:p w14:paraId="64B88963" w14:textId="4A1CA000" w:rsidR="005E4E68" w:rsidRDefault="005E4E68" w:rsidP="005E4E68">
      <w:pPr>
        <w:ind w:left="0"/>
      </w:pPr>
      <w:r>
        <w:rPr>
          <w:noProof/>
        </w:rPr>
        <w:drawing>
          <wp:inline distT="0" distB="0" distL="0" distR="0" wp14:anchorId="4732FE42" wp14:editId="0947675C">
            <wp:extent cx="5731510" cy="3222625"/>
            <wp:effectExtent l="0" t="0" r="2540" b="0"/>
            <wp:docPr id="674610807" name="Imagen 67461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767F1AB4" w14:textId="7FE913A8" w:rsidR="005E4E68" w:rsidRDefault="005E4E68" w:rsidP="005E4E68">
      <w:pPr>
        <w:ind w:left="0"/>
      </w:pPr>
      <w:r>
        <w:t xml:space="preserve">INTERFAZ PAGO-TARJETA(CAJERO) </w:t>
      </w:r>
    </w:p>
    <w:p w14:paraId="52DF59FE" w14:textId="77777777" w:rsidR="005E4E68" w:rsidRDefault="005E4E68" w:rsidP="005E4E68">
      <w:pPr>
        <w:ind w:left="0"/>
      </w:pPr>
    </w:p>
    <w:p w14:paraId="675E38B7" w14:textId="37E8F643" w:rsidR="005E4E68" w:rsidRDefault="005E4E68" w:rsidP="005E4E68">
      <w:pPr>
        <w:ind w:left="0"/>
      </w:pPr>
      <w:r>
        <w:rPr>
          <w:noProof/>
        </w:rPr>
        <w:lastRenderedPageBreak/>
        <w:drawing>
          <wp:inline distT="0" distB="0" distL="0" distR="0" wp14:anchorId="7F3C48FE" wp14:editId="5F620429">
            <wp:extent cx="5731510" cy="3222625"/>
            <wp:effectExtent l="0" t="0" r="2540" b="0"/>
            <wp:docPr id="674610808" name="Imagen 67461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1691795A" w14:textId="60839705" w:rsidR="005E4E68" w:rsidRDefault="005E4E68" w:rsidP="005E4E68">
      <w:pPr>
        <w:ind w:left="0"/>
      </w:pPr>
      <w:r>
        <w:t>INTERFAZ PAGO-TARJETA (CAJERO) – MENSAJE ÉXITO</w:t>
      </w:r>
    </w:p>
    <w:p w14:paraId="532C499D" w14:textId="551E205A" w:rsidR="005A1936" w:rsidRDefault="00745E18" w:rsidP="00C31F09">
      <w:pPr>
        <w:ind w:left="0"/>
      </w:pPr>
      <w:r>
        <w:rPr>
          <w:noProof/>
        </w:rPr>
        <w:drawing>
          <wp:inline distT="0" distB="0" distL="0" distR="0" wp14:anchorId="7FCC12DB" wp14:editId="3D38A7A7">
            <wp:extent cx="2573079" cy="3784474"/>
            <wp:effectExtent l="0" t="0" r="0" b="6985"/>
            <wp:docPr id="674610831" name="Imagen 67461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677" t="3630" r="53251" b="38632"/>
                    <a:stretch/>
                  </pic:blipFill>
                  <pic:spPr bwMode="auto">
                    <a:xfrm>
                      <a:off x="0" y="0"/>
                      <a:ext cx="2578593" cy="3792584"/>
                    </a:xfrm>
                    <a:prstGeom prst="rect">
                      <a:avLst/>
                    </a:prstGeom>
                    <a:ln>
                      <a:noFill/>
                    </a:ln>
                    <a:extLst>
                      <a:ext uri="{53640926-AAD7-44D8-BBD7-CCE9431645EC}">
                        <a14:shadowObscured xmlns:a14="http://schemas.microsoft.com/office/drawing/2010/main"/>
                      </a:ext>
                    </a:extLst>
                  </pic:spPr>
                </pic:pic>
              </a:graphicData>
            </a:graphic>
          </wp:inline>
        </w:drawing>
      </w:r>
    </w:p>
    <w:p w14:paraId="645D5450" w14:textId="039ED8BE" w:rsidR="00897DC8" w:rsidRDefault="00897DC8" w:rsidP="00C31F09">
      <w:pPr>
        <w:ind w:left="0"/>
      </w:pPr>
      <w:r>
        <w:t>INTERFAZ TICKET CLIENTE</w:t>
      </w:r>
    </w:p>
    <w:p w14:paraId="5AE39323" w14:textId="655164D3" w:rsidR="00897DC8" w:rsidRDefault="00897DC8" w:rsidP="00C31F09">
      <w:pPr>
        <w:ind w:left="0"/>
      </w:pPr>
      <w:r>
        <w:rPr>
          <w:noProof/>
        </w:rPr>
        <w:lastRenderedPageBreak/>
        <w:drawing>
          <wp:inline distT="0" distB="0" distL="0" distR="0" wp14:anchorId="7E95D6FA" wp14:editId="6D2E6139">
            <wp:extent cx="3358578" cy="1386449"/>
            <wp:effectExtent l="0" t="0" r="0" b="4445"/>
            <wp:docPr id="674610801" name="Imagen 67461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647" t="30501" r="28680" b="38169"/>
                    <a:stretch/>
                  </pic:blipFill>
                  <pic:spPr bwMode="auto">
                    <a:xfrm>
                      <a:off x="0" y="0"/>
                      <a:ext cx="3372933" cy="1392375"/>
                    </a:xfrm>
                    <a:prstGeom prst="rect">
                      <a:avLst/>
                    </a:prstGeom>
                    <a:ln>
                      <a:noFill/>
                    </a:ln>
                    <a:extLst>
                      <a:ext uri="{53640926-AAD7-44D8-BBD7-CCE9431645EC}">
                        <a14:shadowObscured xmlns:a14="http://schemas.microsoft.com/office/drawing/2010/main"/>
                      </a:ext>
                    </a:extLst>
                  </pic:spPr>
                </pic:pic>
              </a:graphicData>
            </a:graphic>
          </wp:inline>
        </w:drawing>
      </w:r>
    </w:p>
    <w:p w14:paraId="7419A30F" w14:textId="77777777" w:rsidR="005E4E68" w:rsidRPr="0082551C" w:rsidRDefault="005E4E68" w:rsidP="00C31F09">
      <w:pPr>
        <w:ind w:left="0"/>
      </w:pPr>
    </w:p>
    <w:p w14:paraId="67A7C167" w14:textId="29B36D01" w:rsidR="00C31F09" w:rsidRPr="00C31F09" w:rsidRDefault="0082551C" w:rsidP="00C31F09">
      <w:pPr>
        <w:pStyle w:val="Ttulo1"/>
        <w:ind w:left="0"/>
        <w:rPr>
          <w:rFonts w:ascii="Arial" w:hAnsi="Arial" w:cs="Arial"/>
          <w:b/>
          <w:bCs/>
          <w:color w:val="auto"/>
          <w:sz w:val="28"/>
          <w:szCs w:val="22"/>
        </w:rPr>
      </w:pPr>
      <w:bookmarkStart w:id="6" w:name="_Toc163199464"/>
      <w:r w:rsidRPr="00E16C9A">
        <w:rPr>
          <w:rFonts w:ascii="Arial" w:hAnsi="Arial" w:cs="Arial"/>
          <w:b/>
          <w:bCs/>
          <w:color w:val="auto"/>
          <w:sz w:val="28"/>
          <w:szCs w:val="22"/>
        </w:rPr>
        <w:t>INFORMES JIRA</w:t>
      </w:r>
      <w:bookmarkEnd w:id="6"/>
    </w:p>
    <w:p w14:paraId="0B78220C" w14:textId="2DC5206B" w:rsidR="00C31F09" w:rsidRDefault="005D5B6F" w:rsidP="00C31F09">
      <w:pPr>
        <w:ind w:left="0"/>
      </w:pPr>
      <w:r>
        <w:rPr>
          <w:noProof/>
        </w:rPr>
        <w:drawing>
          <wp:inline distT="0" distB="0" distL="0" distR="0" wp14:anchorId="7E7986FA" wp14:editId="0CF9100F">
            <wp:extent cx="5761768" cy="2200940"/>
            <wp:effectExtent l="0" t="0" r="0" b="8890"/>
            <wp:docPr id="674610836" name="Imagen 67461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287" t="31680" r="3163" b="12238"/>
                    <a:stretch/>
                  </pic:blipFill>
                  <pic:spPr bwMode="auto">
                    <a:xfrm>
                      <a:off x="0" y="0"/>
                      <a:ext cx="5769679" cy="2203962"/>
                    </a:xfrm>
                    <a:prstGeom prst="rect">
                      <a:avLst/>
                    </a:prstGeom>
                    <a:ln>
                      <a:noFill/>
                    </a:ln>
                    <a:extLst>
                      <a:ext uri="{53640926-AAD7-44D8-BBD7-CCE9431645EC}">
                        <a14:shadowObscured xmlns:a14="http://schemas.microsoft.com/office/drawing/2010/main"/>
                      </a:ext>
                    </a:extLst>
                  </pic:spPr>
                </pic:pic>
              </a:graphicData>
            </a:graphic>
          </wp:inline>
        </w:drawing>
      </w:r>
    </w:p>
    <w:p w14:paraId="2C907823" w14:textId="1179E74A" w:rsidR="00C31F09" w:rsidRDefault="00C31F09" w:rsidP="00C31F09">
      <w:pPr>
        <w:ind w:left="0"/>
      </w:pPr>
      <w:r>
        <w:t>INFORME DE TRABAJO COMPLETADO</w:t>
      </w:r>
    </w:p>
    <w:p w14:paraId="6F43AFD5" w14:textId="77A1B1B4" w:rsidR="00C31F09" w:rsidRDefault="005D5B6F" w:rsidP="00C31F09">
      <w:pPr>
        <w:ind w:left="0"/>
      </w:pPr>
      <w:r>
        <w:rPr>
          <w:noProof/>
        </w:rPr>
        <w:drawing>
          <wp:inline distT="0" distB="0" distL="0" distR="0" wp14:anchorId="182338BA" wp14:editId="6721208E">
            <wp:extent cx="5726568" cy="2456121"/>
            <wp:effectExtent l="0" t="0" r="7620" b="1905"/>
            <wp:docPr id="674610837" name="Imagen 6746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625" t="27388" r="4091" b="12897"/>
                    <a:stretch/>
                  </pic:blipFill>
                  <pic:spPr bwMode="auto">
                    <a:xfrm>
                      <a:off x="0" y="0"/>
                      <a:ext cx="5740425" cy="2462064"/>
                    </a:xfrm>
                    <a:prstGeom prst="rect">
                      <a:avLst/>
                    </a:prstGeom>
                    <a:ln>
                      <a:noFill/>
                    </a:ln>
                    <a:extLst>
                      <a:ext uri="{53640926-AAD7-44D8-BBD7-CCE9431645EC}">
                        <a14:shadowObscured xmlns:a14="http://schemas.microsoft.com/office/drawing/2010/main"/>
                      </a:ext>
                    </a:extLst>
                  </pic:spPr>
                </pic:pic>
              </a:graphicData>
            </a:graphic>
          </wp:inline>
        </w:drawing>
      </w:r>
    </w:p>
    <w:p w14:paraId="7E4FEEBB" w14:textId="10D7CB1B" w:rsidR="00C31F09" w:rsidRDefault="00C31F09" w:rsidP="00C31F09">
      <w:pPr>
        <w:ind w:left="0"/>
      </w:pPr>
      <w:r>
        <w:t>GRAFICO DE TRABAJO PENDIENTE</w:t>
      </w:r>
    </w:p>
    <w:p w14:paraId="6A563964" w14:textId="19B6BF8E" w:rsidR="00C31F09" w:rsidRDefault="005D5B6F" w:rsidP="00C31F09">
      <w:pPr>
        <w:ind w:left="0"/>
      </w:pPr>
      <w:r>
        <w:rPr>
          <w:noProof/>
        </w:rPr>
        <w:lastRenderedPageBreak/>
        <w:drawing>
          <wp:inline distT="0" distB="0" distL="0" distR="0" wp14:anchorId="12DF6BED" wp14:editId="4B7854F3">
            <wp:extent cx="5963116" cy="2509284"/>
            <wp:effectExtent l="0" t="0" r="0" b="5715"/>
            <wp:docPr id="674610839" name="Imagen 67461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956" t="31017" r="2051" b="7618"/>
                    <a:stretch/>
                  </pic:blipFill>
                  <pic:spPr bwMode="auto">
                    <a:xfrm>
                      <a:off x="0" y="0"/>
                      <a:ext cx="5982361" cy="2517382"/>
                    </a:xfrm>
                    <a:prstGeom prst="rect">
                      <a:avLst/>
                    </a:prstGeom>
                    <a:ln>
                      <a:noFill/>
                    </a:ln>
                    <a:extLst>
                      <a:ext uri="{53640926-AAD7-44D8-BBD7-CCE9431645EC}">
                        <a14:shadowObscured xmlns:a14="http://schemas.microsoft.com/office/drawing/2010/main"/>
                      </a:ext>
                    </a:extLst>
                  </pic:spPr>
                </pic:pic>
              </a:graphicData>
            </a:graphic>
          </wp:inline>
        </w:drawing>
      </w:r>
    </w:p>
    <w:p w14:paraId="443ACF0B" w14:textId="750B08C4" w:rsidR="00C31F09" w:rsidRDefault="00C31F09" w:rsidP="00C31F09">
      <w:pPr>
        <w:ind w:left="0"/>
      </w:pPr>
      <w:r>
        <w:t>DIAGRAMA DE FLUJO ACUMULADO</w:t>
      </w:r>
    </w:p>
    <w:p w14:paraId="41320F0C" w14:textId="77777777" w:rsidR="005949EB" w:rsidRDefault="005949EB" w:rsidP="00C31F09">
      <w:pPr>
        <w:ind w:left="0"/>
      </w:pPr>
    </w:p>
    <w:p w14:paraId="724ECC7D" w14:textId="70D8F9E5" w:rsidR="005949EB" w:rsidRDefault="005D5B6F" w:rsidP="00C31F09">
      <w:pPr>
        <w:ind w:left="0"/>
      </w:pPr>
      <w:r>
        <w:rPr>
          <w:noProof/>
        </w:rPr>
        <w:drawing>
          <wp:inline distT="0" distB="0" distL="0" distR="0" wp14:anchorId="0A255998" wp14:editId="3C7617DC">
            <wp:extent cx="5568668" cy="2360428"/>
            <wp:effectExtent l="0" t="0" r="0" b="1905"/>
            <wp:docPr id="674610838" name="Imagen 67461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256" t="20460" r="3534" b="19826"/>
                    <a:stretch/>
                  </pic:blipFill>
                  <pic:spPr bwMode="auto">
                    <a:xfrm>
                      <a:off x="0" y="0"/>
                      <a:ext cx="5589025" cy="2369057"/>
                    </a:xfrm>
                    <a:prstGeom prst="rect">
                      <a:avLst/>
                    </a:prstGeom>
                    <a:ln>
                      <a:noFill/>
                    </a:ln>
                    <a:extLst>
                      <a:ext uri="{53640926-AAD7-44D8-BBD7-CCE9431645EC}">
                        <a14:shadowObscured xmlns:a14="http://schemas.microsoft.com/office/drawing/2010/main"/>
                      </a:ext>
                    </a:extLst>
                  </pic:spPr>
                </pic:pic>
              </a:graphicData>
            </a:graphic>
          </wp:inline>
        </w:drawing>
      </w:r>
    </w:p>
    <w:p w14:paraId="0BA61A69" w14:textId="57893383" w:rsidR="00C31F09" w:rsidRPr="005949EB" w:rsidRDefault="005949EB" w:rsidP="00C31F09">
      <w:pPr>
        <w:ind w:left="0"/>
      </w:pPr>
      <w:r w:rsidRPr="005949EB">
        <w:t>INFORME DE VELOCIDAD</w:t>
      </w:r>
    </w:p>
    <w:p w14:paraId="424463D9" w14:textId="77777777" w:rsidR="005949EB" w:rsidRPr="00C31F09" w:rsidRDefault="005949EB" w:rsidP="00C31F09">
      <w:pPr>
        <w:ind w:left="0"/>
      </w:pPr>
    </w:p>
    <w:p w14:paraId="11DFAAFA" w14:textId="0F83502F" w:rsidR="00C31F09" w:rsidRDefault="005A1936" w:rsidP="002F6892">
      <w:pPr>
        <w:pStyle w:val="Ttulo1"/>
        <w:ind w:left="0"/>
        <w:rPr>
          <w:rFonts w:ascii="Arial" w:hAnsi="Arial" w:cs="Arial"/>
          <w:b/>
          <w:bCs/>
          <w:color w:val="auto"/>
          <w:sz w:val="28"/>
          <w:szCs w:val="22"/>
        </w:rPr>
      </w:pPr>
      <w:bookmarkStart w:id="7" w:name="_Toc163199465"/>
      <w:r>
        <w:rPr>
          <w:rFonts w:ascii="Arial" w:hAnsi="Arial" w:cs="Arial"/>
          <w:b/>
          <w:bCs/>
          <w:color w:val="auto"/>
          <w:sz w:val="28"/>
          <w:szCs w:val="22"/>
        </w:rPr>
        <w:t>P</w:t>
      </w:r>
      <w:r w:rsidR="00C31F09">
        <w:rPr>
          <w:rFonts w:ascii="Arial" w:hAnsi="Arial" w:cs="Arial"/>
          <w:b/>
          <w:bCs/>
          <w:color w:val="auto"/>
          <w:sz w:val="28"/>
          <w:szCs w:val="22"/>
        </w:rPr>
        <w:t>ruebas</w:t>
      </w:r>
      <w:bookmarkEnd w:id="7"/>
    </w:p>
    <w:p w14:paraId="61734031" w14:textId="1915FFDB" w:rsidR="005D5B6F" w:rsidRPr="005D5B6F" w:rsidRDefault="005D5B6F" w:rsidP="005D5B6F">
      <w:r>
        <w:t>1er Sprint</w:t>
      </w:r>
    </w:p>
    <w:p w14:paraId="719601BA" w14:textId="77777777" w:rsidR="005D5B6F" w:rsidRDefault="005D5B6F" w:rsidP="005D5B6F">
      <w:pPr>
        <w:ind w:left="0"/>
      </w:pPr>
      <w:r>
        <w:rPr>
          <w:noProof/>
        </w:rPr>
        <w:lastRenderedPageBreak/>
        <w:drawing>
          <wp:inline distT="0" distB="0" distL="0" distR="0" wp14:anchorId="25319287" wp14:editId="79CF1BF5">
            <wp:extent cx="5731510" cy="3222625"/>
            <wp:effectExtent l="0" t="0" r="2540" b="0"/>
            <wp:docPr id="674610840" name="Imagen 67461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22CD338F" w14:textId="77777777" w:rsidR="005D5B6F" w:rsidRDefault="005D5B6F" w:rsidP="005D5B6F">
      <w:pPr>
        <w:ind w:left="0"/>
      </w:pPr>
      <w:r>
        <w:t>PRUEBAS DEL ADMINISTRADOR</w:t>
      </w:r>
    </w:p>
    <w:p w14:paraId="353FB982" w14:textId="77777777" w:rsidR="005D5B6F" w:rsidRDefault="005D5B6F" w:rsidP="005D5B6F">
      <w:pPr>
        <w:ind w:left="0"/>
      </w:pPr>
      <w:r>
        <w:rPr>
          <w:noProof/>
        </w:rPr>
        <w:drawing>
          <wp:inline distT="0" distB="0" distL="0" distR="0" wp14:anchorId="19707AD2" wp14:editId="0B2484A9">
            <wp:extent cx="5731510" cy="3222625"/>
            <wp:effectExtent l="0" t="0" r="2540" b="0"/>
            <wp:docPr id="674610841" name="Imagen 67461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0CFB6F48" w14:textId="181DA316" w:rsidR="00B3327E" w:rsidRDefault="005D5B6F" w:rsidP="005D5B6F">
      <w:pPr>
        <w:ind w:left="0"/>
      </w:pPr>
      <w:r>
        <w:t>PRUEBAS DE LA CLASE PRODUCTO</w:t>
      </w:r>
    </w:p>
    <w:p w14:paraId="0421B71A" w14:textId="77777777" w:rsidR="005D5B6F" w:rsidRDefault="005D5B6F" w:rsidP="005D5B6F">
      <w:pPr>
        <w:ind w:left="0"/>
      </w:pPr>
    </w:p>
    <w:p w14:paraId="3BC3D83C" w14:textId="2E862961" w:rsidR="005D5B6F" w:rsidRPr="005D5B6F" w:rsidRDefault="005D5B6F" w:rsidP="005D5B6F">
      <w:r>
        <w:t>2do Sprint</w:t>
      </w:r>
    </w:p>
    <w:p w14:paraId="120A9A08" w14:textId="77777777" w:rsidR="005D5B6F" w:rsidRDefault="005D5B6F" w:rsidP="005D5B6F">
      <w:pPr>
        <w:ind w:left="0"/>
      </w:pPr>
    </w:p>
    <w:p w14:paraId="24736BCF" w14:textId="77777777" w:rsidR="005D5B6F" w:rsidRDefault="005D5B6F" w:rsidP="005D5B6F">
      <w:pPr>
        <w:ind w:left="0"/>
      </w:pPr>
      <w:r>
        <w:rPr>
          <w:noProof/>
        </w:rPr>
        <w:lastRenderedPageBreak/>
        <w:drawing>
          <wp:inline distT="0" distB="0" distL="0" distR="0" wp14:anchorId="23CCFA6C" wp14:editId="09AFBD08">
            <wp:extent cx="5731510" cy="3222625"/>
            <wp:effectExtent l="0" t="0" r="2540" b="0"/>
            <wp:docPr id="674610842" name="Imagen 67461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7AFB9965" w14:textId="77777777" w:rsidR="005D5B6F" w:rsidRDefault="005D5B6F" w:rsidP="005D5B6F">
      <w:pPr>
        <w:ind w:left="0"/>
      </w:pPr>
      <w:r>
        <w:t>PRUEBAS DEL CRUD-MODIFICAR PRODUCTO</w:t>
      </w:r>
    </w:p>
    <w:p w14:paraId="2138B68C" w14:textId="77777777" w:rsidR="005D5B6F" w:rsidRDefault="005D5B6F" w:rsidP="005D5B6F">
      <w:pPr>
        <w:ind w:left="0"/>
      </w:pPr>
      <w:r>
        <w:rPr>
          <w:noProof/>
        </w:rPr>
        <w:drawing>
          <wp:inline distT="0" distB="0" distL="0" distR="0" wp14:anchorId="35F38D6F" wp14:editId="5B85B7A2">
            <wp:extent cx="5731510" cy="3222625"/>
            <wp:effectExtent l="0" t="0" r="2540" b="0"/>
            <wp:docPr id="674610843" name="Imagen 67461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17BFE045" w14:textId="77777777" w:rsidR="005D5B6F" w:rsidRDefault="005D5B6F" w:rsidP="005D5B6F">
      <w:pPr>
        <w:ind w:left="0"/>
      </w:pPr>
      <w:r>
        <w:t>PRUEBAS DEL CRUD-ELIMINAR PRODUCTO</w:t>
      </w:r>
    </w:p>
    <w:p w14:paraId="370B6E84" w14:textId="77777777" w:rsidR="005D5B6F" w:rsidRDefault="005D5B6F" w:rsidP="005D5B6F">
      <w:pPr>
        <w:ind w:left="0"/>
      </w:pPr>
      <w:r>
        <w:rPr>
          <w:noProof/>
        </w:rPr>
        <w:lastRenderedPageBreak/>
        <w:drawing>
          <wp:inline distT="0" distB="0" distL="0" distR="0" wp14:anchorId="33E2B9AA" wp14:editId="1BF9733F">
            <wp:extent cx="5731510" cy="3222625"/>
            <wp:effectExtent l="0" t="0" r="2540" b="0"/>
            <wp:docPr id="674610844" name="Imagen 67461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4C9B8150" w14:textId="77777777" w:rsidR="005D5B6F" w:rsidRDefault="005D5B6F" w:rsidP="005D5B6F">
      <w:pPr>
        <w:ind w:left="0"/>
      </w:pPr>
      <w:r>
        <w:t>PRUEBAS DEL CRUD-BUSCAR PRODUCTO</w:t>
      </w:r>
    </w:p>
    <w:p w14:paraId="04BCBF38" w14:textId="77777777" w:rsidR="005D5B6F" w:rsidRDefault="005D5B6F" w:rsidP="005D5B6F">
      <w:pPr>
        <w:ind w:left="0"/>
      </w:pPr>
      <w:r>
        <w:rPr>
          <w:noProof/>
        </w:rPr>
        <w:drawing>
          <wp:inline distT="0" distB="0" distL="0" distR="0" wp14:anchorId="4BC6EC1D" wp14:editId="295CDF2A">
            <wp:extent cx="5731510" cy="3222625"/>
            <wp:effectExtent l="0" t="0" r="2540" b="0"/>
            <wp:docPr id="674610845" name="Imagen 67461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5800830F" w14:textId="77777777" w:rsidR="005D5B6F" w:rsidRDefault="005D5B6F" w:rsidP="005D5B6F">
      <w:pPr>
        <w:ind w:left="0"/>
      </w:pPr>
    </w:p>
    <w:p w14:paraId="26B0CDBD" w14:textId="77777777" w:rsidR="005D5B6F" w:rsidRDefault="005D5B6F" w:rsidP="005D5B6F">
      <w:pPr>
        <w:ind w:left="0"/>
      </w:pPr>
      <w:r>
        <w:t>PRUEBAS DE LA CRUD-REALIZAR VENTA-AGREGAR PRODUCTO DISPONIBLE</w:t>
      </w:r>
    </w:p>
    <w:p w14:paraId="67D185BA" w14:textId="77777777" w:rsidR="005D5B6F" w:rsidRDefault="005D5B6F" w:rsidP="005D5B6F">
      <w:pPr>
        <w:ind w:left="0"/>
      </w:pPr>
      <w:r>
        <w:rPr>
          <w:noProof/>
        </w:rPr>
        <w:lastRenderedPageBreak/>
        <w:drawing>
          <wp:inline distT="0" distB="0" distL="0" distR="0" wp14:anchorId="6AEA24CC" wp14:editId="33929E72">
            <wp:extent cx="5731510" cy="3222625"/>
            <wp:effectExtent l="0" t="0" r="2540" b="0"/>
            <wp:docPr id="674610846" name="Imagen 67461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6C042801" w14:textId="77777777" w:rsidR="005D5B6F" w:rsidRDefault="005D5B6F" w:rsidP="005D5B6F">
      <w:pPr>
        <w:ind w:left="0"/>
      </w:pPr>
    </w:p>
    <w:p w14:paraId="767F9CBB" w14:textId="77777777" w:rsidR="005D5B6F" w:rsidRPr="006A73E4" w:rsidRDefault="005D5B6F" w:rsidP="005D5B6F">
      <w:pPr>
        <w:ind w:left="0"/>
      </w:pPr>
      <w:r>
        <w:t>PRUEBAS DE LA CRUD-REALIZAR VENTA-AGREGAR PRODUCTO AGOTADO</w:t>
      </w:r>
    </w:p>
    <w:p w14:paraId="18ACA134" w14:textId="77777777" w:rsidR="005D5B6F" w:rsidRDefault="005D5B6F" w:rsidP="005D5B6F">
      <w:pPr>
        <w:pStyle w:val="Destinatario"/>
        <w:ind w:left="0"/>
      </w:pPr>
      <w:r>
        <w:rPr>
          <w:noProof/>
        </w:rPr>
        <w:drawing>
          <wp:inline distT="0" distB="0" distL="0" distR="0" wp14:anchorId="1AD54A77" wp14:editId="039682E9">
            <wp:extent cx="5731510" cy="3222625"/>
            <wp:effectExtent l="0" t="0" r="2540" b="0"/>
            <wp:docPr id="674610847" name="Imagen 67461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31B117B1" w14:textId="77777777" w:rsidR="005D5B6F" w:rsidRDefault="005D5B6F" w:rsidP="005D5B6F">
      <w:pPr>
        <w:pStyle w:val="Destinatario"/>
        <w:ind w:left="0"/>
      </w:pPr>
    </w:p>
    <w:p w14:paraId="71E6A5EF" w14:textId="77777777" w:rsidR="005D5B6F" w:rsidRPr="006A73E4" w:rsidRDefault="005D5B6F" w:rsidP="005D5B6F">
      <w:pPr>
        <w:ind w:left="0"/>
      </w:pPr>
      <w:r>
        <w:t>PRUEBAS DE LA CRUD-REALIZAR VENTA-AGREGAR PRODUCTO NO DISPONIBLE</w:t>
      </w:r>
    </w:p>
    <w:p w14:paraId="3878AA5A" w14:textId="77777777" w:rsidR="005D5B6F" w:rsidRPr="006A73E4" w:rsidRDefault="005D5B6F" w:rsidP="005D5B6F">
      <w:pPr>
        <w:pStyle w:val="Destinatario"/>
        <w:ind w:left="0"/>
      </w:pPr>
    </w:p>
    <w:p w14:paraId="082C0129" w14:textId="77777777" w:rsidR="005D5B6F" w:rsidRDefault="005D5B6F" w:rsidP="005D5B6F">
      <w:pPr>
        <w:pStyle w:val="Destinatario"/>
        <w:ind w:left="0"/>
      </w:pPr>
      <w:r>
        <w:rPr>
          <w:noProof/>
        </w:rPr>
        <w:drawing>
          <wp:inline distT="0" distB="0" distL="0" distR="0" wp14:anchorId="4028E9A7" wp14:editId="7C9890AB">
            <wp:extent cx="5731510" cy="3222625"/>
            <wp:effectExtent l="0" t="0" r="2540" b="0"/>
            <wp:docPr id="674610848" name="Imagen 67461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1B3539CB" w14:textId="77777777" w:rsidR="005D5B6F" w:rsidRDefault="005D5B6F" w:rsidP="005D5B6F">
      <w:pPr>
        <w:pStyle w:val="Destinatario"/>
        <w:ind w:left="0"/>
      </w:pPr>
    </w:p>
    <w:p w14:paraId="63F6E78D" w14:textId="77777777" w:rsidR="005D5B6F" w:rsidRPr="006A73E4" w:rsidRDefault="005D5B6F" w:rsidP="005D5B6F">
      <w:pPr>
        <w:ind w:left="0"/>
      </w:pPr>
      <w:r>
        <w:t>PRUEBAS DE LA CRUD-REALIZAR VENTA-ELIMINAR PRODUCTO DE LA VENTA</w:t>
      </w:r>
    </w:p>
    <w:p w14:paraId="121DFF04" w14:textId="77777777" w:rsidR="005D5B6F" w:rsidRPr="001748E0" w:rsidRDefault="005D5B6F" w:rsidP="005D5B6F">
      <w:pPr>
        <w:pStyle w:val="Destinatario"/>
        <w:ind w:left="0"/>
      </w:pPr>
      <w:r>
        <w:rPr>
          <w:noProof/>
        </w:rPr>
        <w:drawing>
          <wp:inline distT="0" distB="0" distL="0" distR="0" wp14:anchorId="03F2EAA2" wp14:editId="191FFBBB">
            <wp:extent cx="5731510" cy="3222625"/>
            <wp:effectExtent l="0" t="0" r="2540" b="0"/>
            <wp:docPr id="674610849" name="Imagen 67461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2D6D0EAA" w14:textId="77777777" w:rsidR="005D5B6F" w:rsidRDefault="005D5B6F" w:rsidP="005D5B6F">
      <w:pPr>
        <w:ind w:left="0"/>
      </w:pPr>
    </w:p>
    <w:p w14:paraId="3B3E0D63" w14:textId="77777777" w:rsidR="005D5B6F" w:rsidRPr="005D5B6F" w:rsidRDefault="005D5B6F" w:rsidP="005D5B6F">
      <w:r>
        <w:lastRenderedPageBreak/>
        <w:t>3er Sprint</w:t>
      </w:r>
    </w:p>
    <w:p w14:paraId="0606502A" w14:textId="77777777" w:rsidR="005D5B6F" w:rsidRDefault="005D5B6F" w:rsidP="005D5B6F">
      <w:pPr>
        <w:ind w:left="0"/>
      </w:pPr>
    </w:p>
    <w:p w14:paraId="4D6D14CD" w14:textId="64E94A87" w:rsidR="00291E77" w:rsidRDefault="00291E77" w:rsidP="002F6892">
      <w:pPr>
        <w:ind w:left="0"/>
      </w:pPr>
      <w:r>
        <w:rPr>
          <w:noProof/>
        </w:rPr>
        <w:drawing>
          <wp:inline distT="0" distB="0" distL="0" distR="0" wp14:anchorId="64DD05CA" wp14:editId="04D08CF3">
            <wp:extent cx="5731510" cy="322262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736D82E6" w14:textId="77777777" w:rsidR="004279F9" w:rsidRDefault="004279F9" w:rsidP="004279F9">
      <w:pPr>
        <w:ind w:left="0"/>
      </w:pPr>
      <w:r>
        <w:t>PRUEBAS DE LA CRUD-REALIZAR VENTA-CANCELAR VENTA</w:t>
      </w:r>
    </w:p>
    <w:p w14:paraId="2BE46117" w14:textId="5F77A852" w:rsidR="004279F9" w:rsidRDefault="00CB5ECE" w:rsidP="002F6892">
      <w:pPr>
        <w:ind w:left="0"/>
      </w:pPr>
      <w:r>
        <w:rPr>
          <w:noProof/>
        </w:rPr>
        <w:drawing>
          <wp:inline distT="0" distB="0" distL="0" distR="0" wp14:anchorId="0C814DA6" wp14:editId="1554E118">
            <wp:extent cx="5731510" cy="3222625"/>
            <wp:effectExtent l="0" t="0" r="2540" b="0"/>
            <wp:docPr id="674610811" name="Imagen 67461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26CF94E5" w14:textId="2FA1385A" w:rsidR="00CB5ECE" w:rsidRDefault="00CB5ECE" w:rsidP="002F6892">
      <w:pPr>
        <w:ind w:left="0"/>
      </w:pPr>
      <w:r>
        <w:t>PRUEBAS VERIFICAR PAGO EFECTIVO</w:t>
      </w:r>
    </w:p>
    <w:p w14:paraId="581E6E97" w14:textId="77777777" w:rsidR="00F63C6A" w:rsidRDefault="00F63C6A" w:rsidP="002F6892">
      <w:pPr>
        <w:ind w:left="0"/>
      </w:pPr>
    </w:p>
    <w:p w14:paraId="75EA9B31" w14:textId="2ACC333D" w:rsidR="00F63C6A" w:rsidRDefault="007531C2" w:rsidP="002F6892">
      <w:pPr>
        <w:ind w:left="0"/>
      </w:pPr>
      <w:r>
        <w:rPr>
          <w:noProof/>
        </w:rPr>
        <w:lastRenderedPageBreak/>
        <w:drawing>
          <wp:inline distT="0" distB="0" distL="0" distR="0" wp14:anchorId="76D679AF" wp14:editId="193C652A">
            <wp:extent cx="5731510" cy="322262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472BB665" w14:textId="2A32D5B4" w:rsidR="00F63C6A" w:rsidRDefault="00F63C6A" w:rsidP="00F63C6A">
      <w:pPr>
        <w:ind w:left="0"/>
      </w:pPr>
      <w:r>
        <w:t xml:space="preserve">PRUEBAS </w:t>
      </w:r>
      <w:r w:rsidR="007531C2">
        <w:t>INSERTAR VENTA EN BD</w:t>
      </w:r>
    </w:p>
    <w:p w14:paraId="1BFC84BB" w14:textId="798CBE93" w:rsidR="00C564E6" w:rsidRDefault="00C564E6" w:rsidP="00F63C6A">
      <w:pPr>
        <w:ind w:left="0"/>
      </w:pPr>
      <w:r>
        <w:rPr>
          <w:noProof/>
        </w:rPr>
        <w:drawing>
          <wp:inline distT="0" distB="0" distL="0" distR="0" wp14:anchorId="2778195F" wp14:editId="22DB24A2">
            <wp:extent cx="5731510" cy="322262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14:paraId="6D509673" w14:textId="77777777" w:rsidR="00C564E6" w:rsidRDefault="00C564E6" w:rsidP="00F63C6A">
      <w:pPr>
        <w:ind w:left="0"/>
      </w:pPr>
    </w:p>
    <w:p w14:paraId="7A89697F" w14:textId="5694564C" w:rsidR="00F63C6A" w:rsidRPr="001748E0" w:rsidRDefault="00C564E6" w:rsidP="002F6892">
      <w:pPr>
        <w:ind w:left="0"/>
      </w:pPr>
      <w:r>
        <w:t>PRUEBAS INSERTAR DETALLES EN LA VENTA EN BD</w:t>
      </w:r>
    </w:p>
    <w:sectPr w:rsidR="00F63C6A" w:rsidRPr="001748E0" w:rsidSect="00D932A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2AD6D" w14:textId="77777777" w:rsidR="00BD6346" w:rsidRDefault="00BD6346" w:rsidP="00A66B18">
      <w:pPr>
        <w:spacing w:before="0" w:after="0"/>
      </w:pPr>
      <w:r>
        <w:separator/>
      </w:r>
    </w:p>
  </w:endnote>
  <w:endnote w:type="continuationSeparator" w:id="0">
    <w:p w14:paraId="56C32E54" w14:textId="77777777" w:rsidR="00BD6346" w:rsidRDefault="00BD6346"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ource Code Pro">
    <w:altName w:val="Source Code Pro"/>
    <w:charset w:val="00"/>
    <w:family w:val="modern"/>
    <w:pitch w:val="fixed"/>
    <w:sig w:usb0="200002F7" w:usb1="020038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87A86" w14:textId="77777777" w:rsidR="00BD6346" w:rsidRDefault="00BD6346" w:rsidP="00A66B18">
      <w:pPr>
        <w:spacing w:before="0" w:after="0"/>
      </w:pPr>
      <w:r>
        <w:separator/>
      </w:r>
    </w:p>
  </w:footnote>
  <w:footnote w:type="continuationSeparator" w:id="0">
    <w:p w14:paraId="34402433" w14:textId="77777777" w:rsidR="00BD6346" w:rsidRDefault="00BD6346" w:rsidP="00A66B18">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3E4"/>
    <w:rsid w:val="00010150"/>
    <w:rsid w:val="00014F3E"/>
    <w:rsid w:val="00025C8F"/>
    <w:rsid w:val="00030C2F"/>
    <w:rsid w:val="00041AA0"/>
    <w:rsid w:val="0005194E"/>
    <w:rsid w:val="00083BAA"/>
    <w:rsid w:val="0010680C"/>
    <w:rsid w:val="001276E8"/>
    <w:rsid w:val="00152B0B"/>
    <w:rsid w:val="001748E0"/>
    <w:rsid w:val="001766D6"/>
    <w:rsid w:val="001912F5"/>
    <w:rsid w:val="00192419"/>
    <w:rsid w:val="001A06E1"/>
    <w:rsid w:val="001C270D"/>
    <w:rsid w:val="001E2320"/>
    <w:rsid w:val="00214E28"/>
    <w:rsid w:val="00236A9A"/>
    <w:rsid w:val="002403D6"/>
    <w:rsid w:val="00291E77"/>
    <w:rsid w:val="002F6892"/>
    <w:rsid w:val="00352B81"/>
    <w:rsid w:val="003560E3"/>
    <w:rsid w:val="003928E3"/>
    <w:rsid w:val="00393747"/>
    <w:rsid w:val="00394757"/>
    <w:rsid w:val="003A0150"/>
    <w:rsid w:val="003C1247"/>
    <w:rsid w:val="003E24DF"/>
    <w:rsid w:val="003E4A1F"/>
    <w:rsid w:val="0041428F"/>
    <w:rsid w:val="004279F9"/>
    <w:rsid w:val="00455CC8"/>
    <w:rsid w:val="004A2B0D"/>
    <w:rsid w:val="004B1502"/>
    <w:rsid w:val="004D542B"/>
    <w:rsid w:val="00566F02"/>
    <w:rsid w:val="005949EB"/>
    <w:rsid w:val="005A0A74"/>
    <w:rsid w:val="005A1936"/>
    <w:rsid w:val="005B1B0A"/>
    <w:rsid w:val="005C2210"/>
    <w:rsid w:val="005C3E6E"/>
    <w:rsid w:val="005D5B6F"/>
    <w:rsid w:val="005E4E68"/>
    <w:rsid w:val="006116F1"/>
    <w:rsid w:val="00615018"/>
    <w:rsid w:val="0062123A"/>
    <w:rsid w:val="00646E75"/>
    <w:rsid w:val="00652AE5"/>
    <w:rsid w:val="006A73E4"/>
    <w:rsid w:val="006C6628"/>
    <w:rsid w:val="006D51B8"/>
    <w:rsid w:val="006E79B8"/>
    <w:rsid w:val="006F6F10"/>
    <w:rsid w:val="00723DFA"/>
    <w:rsid w:val="00725185"/>
    <w:rsid w:val="00745E18"/>
    <w:rsid w:val="007531C2"/>
    <w:rsid w:val="00783AE3"/>
    <w:rsid w:val="00783C63"/>
    <w:rsid w:val="00783DE6"/>
    <w:rsid w:val="00783E79"/>
    <w:rsid w:val="007B5AE8"/>
    <w:rsid w:val="007E65BB"/>
    <w:rsid w:val="007F5192"/>
    <w:rsid w:val="00821172"/>
    <w:rsid w:val="0082551C"/>
    <w:rsid w:val="00831721"/>
    <w:rsid w:val="00837F03"/>
    <w:rsid w:val="0084476E"/>
    <w:rsid w:val="00862A06"/>
    <w:rsid w:val="00894655"/>
    <w:rsid w:val="00897DC8"/>
    <w:rsid w:val="008C1C3C"/>
    <w:rsid w:val="008E27D1"/>
    <w:rsid w:val="009E2968"/>
    <w:rsid w:val="009E6E6A"/>
    <w:rsid w:val="00A26FE7"/>
    <w:rsid w:val="00A66B18"/>
    <w:rsid w:val="00A6783B"/>
    <w:rsid w:val="00A96CF8"/>
    <w:rsid w:val="00AA089B"/>
    <w:rsid w:val="00AA43E2"/>
    <w:rsid w:val="00AD22A8"/>
    <w:rsid w:val="00AD44BC"/>
    <w:rsid w:val="00AD51BF"/>
    <w:rsid w:val="00AE1388"/>
    <w:rsid w:val="00AF3982"/>
    <w:rsid w:val="00B05DDF"/>
    <w:rsid w:val="00B30D16"/>
    <w:rsid w:val="00B3327E"/>
    <w:rsid w:val="00B50294"/>
    <w:rsid w:val="00B51338"/>
    <w:rsid w:val="00B57D6E"/>
    <w:rsid w:val="00B93312"/>
    <w:rsid w:val="00BA2092"/>
    <w:rsid w:val="00BC2338"/>
    <w:rsid w:val="00BD6346"/>
    <w:rsid w:val="00C31F09"/>
    <w:rsid w:val="00C564E6"/>
    <w:rsid w:val="00C701F7"/>
    <w:rsid w:val="00C70786"/>
    <w:rsid w:val="00CA0916"/>
    <w:rsid w:val="00CB5ECE"/>
    <w:rsid w:val="00D10958"/>
    <w:rsid w:val="00D66593"/>
    <w:rsid w:val="00D8671B"/>
    <w:rsid w:val="00D90C5C"/>
    <w:rsid w:val="00D932A4"/>
    <w:rsid w:val="00DA7EBB"/>
    <w:rsid w:val="00DE1023"/>
    <w:rsid w:val="00DE6DA2"/>
    <w:rsid w:val="00DF2D30"/>
    <w:rsid w:val="00E0543C"/>
    <w:rsid w:val="00E16C9A"/>
    <w:rsid w:val="00E16EB4"/>
    <w:rsid w:val="00E178F7"/>
    <w:rsid w:val="00E4454A"/>
    <w:rsid w:val="00E4786A"/>
    <w:rsid w:val="00E55D74"/>
    <w:rsid w:val="00E6129A"/>
    <w:rsid w:val="00E6540C"/>
    <w:rsid w:val="00E81A17"/>
    <w:rsid w:val="00E81E2A"/>
    <w:rsid w:val="00E84F9B"/>
    <w:rsid w:val="00EA3055"/>
    <w:rsid w:val="00ED1F20"/>
    <w:rsid w:val="00ED76B1"/>
    <w:rsid w:val="00EE0952"/>
    <w:rsid w:val="00EF197A"/>
    <w:rsid w:val="00F53924"/>
    <w:rsid w:val="00F57291"/>
    <w:rsid w:val="00F63C6A"/>
    <w:rsid w:val="00F868D9"/>
    <w:rsid w:val="00FC0B57"/>
    <w:rsid w:val="00FE0F43"/>
    <w:rsid w:val="00FF17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B81F3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MX"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Ttulo1">
    <w:name w:val="heading 1"/>
    <w:basedOn w:val="Normal"/>
    <w:next w:val="Normal"/>
    <w:link w:val="Ttulo1Car"/>
    <w:uiPriority w:val="9"/>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Ttulo2">
    <w:name w:val="heading 2"/>
    <w:basedOn w:val="Normal"/>
    <w:next w:val="Normal"/>
    <w:link w:val="Ttulo2C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24DF"/>
    <w:rPr>
      <w:rFonts w:asciiTheme="majorHAnsi" w:eastAsiaTheme="majorEastAsia" w:hAnsiTheme="majorHAnsi" w:cstheme="majorBidi"/>
      <w:caps/>
      <w:color w:val="112F51" w:themeColor="accent1" w:themeShade="BF"/>
      <w:kern w:val="20"/>
      <w:sz w:val="20"/>
      <w:szCs w:val="20"/>
    </w:rPr>
  </w:style>
  <w:style w:type="paragraph" w:customStyle="1" w:styleId="Destinatario">
    <w:name w:val="Destinatario"/>
    <w:basedOn w:val="Normal"/>
    <w:uiPriority w:val="3"/>
    <w:qFormat/>
    <w:rsid w:val="00A66B18"/>
    <w:pPr>
      <w:spacing w:before="840" w:after="40"/>
    </w:pPr>
    <w:rPr>
      <w:b/>
      <w:bCs/>
      <w:color w:val="000000" w:themeColor="text1"/>
    </w:rPr>
  </w:style>
  <w:style w:type="paragraph" w:styleId="Saludo">
    <w:name w:val="Salutation"/>
    <w:basedOn w:val="Normal"/>
    <w:link w:val="SaludoCar"/>
    <w:uiPriority w:val="4"/>
    <w:unhideWhenUsed/>
    <w:qFormat/>
    <w:rsid w:val="00A66B18"/>
    <w:pPr>
      <w:spacing w:before="720"/>
    </w:pPr>
  </w:style>
  <w:style w:type="character" w:customStyle="1" w:styleId="SaludoCar">
    <w:name w:val="Saludo Car"/>
    <w:basedOn w:val="Fuentedeprrafopredeter"/>
    <w:link w:val="Saludo"/>
    <w:uiPriority w:val="4"/>
    <w:rsid w:val="00A66B18"/>
    <w:rPr>
      <w:rFonts w:eastAsiaTheme="minorHAnsi"/>
      <w:color w:val="595959" w:themeColor="text1" w:themeTint="A6"/>
      <w:kern w:val="20"/>
      <w:sz w:val="20"/>
      <w:szCs w:val="20"/>
    </w:rPr>
  </w:style>
  <w:style w:type="paragraph" w:styleId="Cierre">
    <w:name w:val="Closing"/>
    <w:basedOn w:val="Normal"/>
    <w:next w:val="Firma"/>
    <w:link w:val="CierreCar"/>
    <w:uiPriority w:val="6"/>
    <w:unhideWhenUsed/>
    <w:qFormat/>
    <w:rsid w:val="00A6783B"/>
    <w:pPr>
      <w:spacing w:before="480" w:after="960"/>
    </w:pPr>
  </w:style>
  <w:style w:type="character" w:customStyle="1" w:styleId="CierreCar">
    <w:name w:val="Cierre Car"/>
    <w:basedOn w:val="Fuentedeprrafopredeter"/>
    <w:link w:val="Cierre"/>
    <w:uiPriority w:val="6"/>
    <w:rsid w:val="00A6783B"/>
    <w:rPr>
      <w:rFonts w:eastAsiaTheme="minorHAnsi"/>
      <w:color w:val="595959" w:themeColor="text1" w:themeTint="A6"/>
      <w:kern w:val="20"/>
      <w:szCs w:val="20"/>
    </w:rPr>
  </w:style>
  <w:style w:type="paragraph" w:styleId="Firma">
    <w:name w:val="Signature"/>
    <w:basedOn w:val="Normal"/>
    <w:link w:val="FirmaCar"/>
    <w:uiPriority w:val="7"/>
    <w:unhideWhenUsed/>
    <w:qFormat/>
    <w:rsid w:val="00A6783B"/>
    <w:pPr>
      <w:contextualSpacing/>
    </w:pPr>
    <w:rPr>
      <w:b/>
      <w:bCs/>
      <w:color w:val="17406D" w:themeColor="accent1"/>
    </w:rPr>
  </w:style>
  <w:style w:type="character" w:customStyle="1" w:styleId="FirmaCar">
    <w:name w:val="Firma Car"/>
    <w:basedOn w:val="Fuentedeprrafopredeter"/>
    <w:link w:val="Firma"/>
    <w:uiPriority w:val="7"/>
    <w:rsid w:val="00A6783B"/>
    <w:rPr>
      <w:rFonts w:eastAsiaTheme="minorHAnsi"/>
      <w:b/>
      <w:bCs/>
      <w:color w:val="17406D" w:themeColor="accent1"/>
      <w:kern w:val="20"/>
      <w:szCs w:val="20"/>
    </w:rPr>
  </w:style>
  <w:style w:type="paragraph" w:styleId="Encabezado">
    <w:name w:val="header"/>
    <w:basedOn w:val="Normal"/>
    <w:link w:val="EncabezadoCar"/>
    <w:uiPriority w:val="99"/>
    <w:unhideWhenUsed/>
    <w:rsid w:val="003E24DF"/>
    <w:pPr>
      <w:spacing w:after="0"/>
      <w:jc w:val="right"/>
    </w:pPr>
  </w:style>
  <w:style w:type="character" w:customStyle="1" w:styleId="EncabezadoCar">
    <w:name w:val="Encabezado Car"/>
    <w:basedOn w:val="Fuentedeprrafopredeter"/>
    <w:link w:val="Encabezado"/>
    <w:uiPriority w:val="99"/>
    <w:rsid w:val="003E24DF"/>
    <w:rPr>
      <w:rFonts w:eastAsiaTheme="minorHAnsi"/>
      <w:color w:val="595959" w:themeColor="text1" w:themeTint="A6"/>
      <w:kern w:val="20"/>
      <w:sz w:val="20"/>
      <w:szCs w:val="20"/>
    </w:rPr>
  </w:style>
  <w:style w:type="character" w:styleId="Textoennegrita">
    <w:name w:val="Strong"/>
    <w:basedOn w:val="Fuentedeprrafopredeter"/>
    <w:uiPriority w:val="1"/>
    <w:semiHidden/>
    <w:rsid w:val="003E24DF"/>
    <w:rPr>
      <w:b/>
      <w:bCs/>
    </w:rPr>
  </w:style>
  <w:style w:type="paragraph" w:customStyle="1" w:styleId="Informacindecontacto">
    <w:name w:val="Información de contacto"/>
    <w:basedOn w:val="Normal"/>
    <w:uiPriority w:val="1"/>
    <w:qFormat/>
    <w:rsid w:val="00A66B18"/>
    <w:pPr>
      <w:spacing w:before="0" w:after="0"/>
    </w:pPr>
    <w:rPr>
      <w:color w:val="FFFFFF" w:themeColor="background1"/>
    </w:rPr>
  </w:style>
  <w:style w:type="character" w:customStyle="1" w:styleId="Ttulo2Car">
    <w:name w:val="Título 2 Car"/>
    <w:basedOn w:val="Fuentedeprrafopredeter"/>
    <w:link w:val="Ttulo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Textodelmarcadordeposicin">
    <w:name w:val="Placeholder Text"/>
    <w:basedOn w:val="Fuentedeprrafopredeter"/>
    <w:uiPriority w:val="99"/>
    <w:semiHidden/>
    <w:rsid w:val="001766D6"/>
    <w:rPr>
      <w:color w:val="808080"/>
    </w:rPr>
  </w:style>
  <w:style w:type="paragraph" w:styleId="Piedepgina">
    <w:name w:val="footer"/>
    <w:basedOn w:val="Normal"/>
    <w:link w:val="PiedepginaCar"/>
    <w:uiPriority w:val="99"/>
    <w:unhideWhenUsed/>
    <w:rsid w:val="00A66B18"/>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A66B18"/>
    <w:rPr>
      <w:rFonts w:eastAsiaTheme="minorHAnsi"/>
      <w:color w:val="595959" w:themeColor="text1" w:themeTint="A6"/>
      <w:kern w:val="20"/>
      <w:sz w:val="20"/>
      <w:szCs w:val="20"/>
    </w:rPr>
  </w:style>
  <w:style w:type="paragraph" w:customStyle="1" w:styleId="Logotipo">
    <w:name w:val="Logotipo"/>
    <w:basedOn w:val="Normal"/>
    <w:next w:val="Normal"/>
    <w:link w:val="Carcterdelogotipo"/>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Carcterdelogotipo">
    <w:name w:val="Carácter de logotipo"/>
    <w:basedOn w:val="Fuentedeprrafopredeter"/>
    <w:link w:val="Logotipo"/>
    <w:rsid w:val="00AA089B"/>
    <w:rPr>
      <w:rFonts w:eastAsiaTheme="minorHAnsi" w:hAnsi="Calibri"/>
      <w:b/>
      <w:bCs/>
      <w:color w:val="FFFFFF" w:themeColor="background1"/>
      <w:spacing w:val="120"/>
      <w:kern w:val="24"/>
      <w:sz w:val="44"/>
      <w:szCs w:val="48"/>
    </w:rPr>
  </w:style>
  <w:style w:type="paragraph" w:styleId="TtuloTDC">
    <w:name w:val="TOC Heading"/>
    <w:basedOn w:val="Ttulo1"/>
    <w:next w:val="Normal"/>
    <w:uiPriority w:val="39"/>
    <w:unhideWhenUsed/>
    <w:qFormat/>
    <w:rsid w:val="00D932A4"/>
    <w:pPr>
      <w:keepNext/>
      <w:keepLines/>
      <w:spacing w:before="240" w:after="0" w:line="259" w:lineRule="auto"/>
      <w:ind w:left="0" w:right="0"/>
      <w:contextualSpacing w:val="0"/>
      <w:outlineLvl w:val="9"/>
    </w:pPr>
    <w:rPr>
      <w:caps w:val="0"/>
      <w:kern w:val="0"/>
      <w:sz w:val="32"/>
      <w:szCs w:val="32"/>
      <w:lang w:eastAsia="es-MX"/>
    </w:rPr>
  </w:style>
  <w:style w:type="paragraph" w:styleId="TDC1">
    <w:name w:val="toc 1"/>
    <w:basedOn w:val="Normal"/>
    <w:next w:val="Normal"/>
    <w:autoRedefine/>
    <w:uiPriority w:val="39"/>
    <w:unhideWhenUsed/>
    <w:rsid w:val="00D932A4"/>
    <w:pPr>
      <w:spacing w:after="100"/>
      <w:ind w:left="0"/>
    </w:pPr>
  </w:style>
  <w:style w:type="character" w:styleId="Hipervnculo">
    <w:name w:val="Hyperlink"/>
    <w:basedOn w:val="Fuentedeprrafopredeter"/>
    <w:uiPriority w:val="99"/>
    <w:unhideWhenUsed/>
    <w:rsid w:val="00D932A4"/>
    <w:rPr>
      <w:color w:val="F49100" w:themeColor="hyperlink"/>
      <w:u w:val="single"/>
    </w:rPr>
  </w:style>
  <w:style w:type="table" w:styleId="Tablaconcuadrcula">
    <w:name w:val="Table Grid"/>
    <w:basedOn w:val="Tablanormal"/>
    <w:uiPriority w:val="39"/>
    <w:rsid w:val="00E44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1">
    <w:name w:val="Tabla de cuadrícula 41"/>
    <w:basedOn w:val="Tablanormal"/>
    <w:next w:val="Tabladecuadrcula4"/>
    <w:uiPriority w:val="49"/>
    <w:rsid w:val="006C6628"/>
    <w:rPr>
      <w:rFonts w:eastAsia="Calibri"/>
      <w:kern w:val="2"/>
      <w:sz w:val="22"/>
      <w:szCs w:val="22"/>
      <w:lang w:eastAsia="en-US"/>
      <w14:ligatures w14:val="standardContextual"/>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ladecuadrcula4">
    <w:name w:val="Grid Table 4"/>
    <w:basedOn w:val="Tablanormal"/>
    <w:uiPriority w:val="49"/>
    <w:rsid w:val="006C662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AppData\Local\Microsoft\Office\16.0\DTS\es-MX%7bEBBE36BC-B91D-450A-A4C5-41C2FAB96677%7d\%7bF5AEEA73-4215-4E24-B8AF-A855C55129AC%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2.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B16187-C341-4E0B-A744-699CB8CB4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{F5AEEA73-4215-4E24-B8AF-A855C55129AC}tf56348247_win32</Template>
  <TotalTime>0</TotalTime>
  <Pages>1</Pages>
  <Words>1593</Words>
  <Characters>8766</Characters>
  <Application>Microsoft Office Word</Application>
  <DocSecurity>0</DocSecurity>
  <Lines>73</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2024-05-18T05:55:00Z</dcterms:created>
  <dcterms:modified xsi:type="dcterms:W3CDTF">2024-05-20T09:39:00Z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