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0DF08" w14:textId="35F8DAB0" w:rsidR="00831721" w:rsidRDefault="00E4454A" w:rsidP="00831721">
      <w:pPr>
        <w:spacing w:before="120" w:after="0"/>
      </w:pPr>
      <w:r>
        <w:rPr>
          <w:noProof/>
          <w:color w:val="000000" w:themeColor="text1"/>
        </w:rPr>
        <w:drawing>
          <wp:anchor distT="0" distB="0" distL="114300" distR="114300" simplePos="0" relativeHeight="251662336" behindDoc="1" locked="0" layoutInCell="1" allowOverlap="1" wp14:anchorId="1C74C037" wp14:editId="587A49F1">
            <wp:simplePos x="0" y="0"/>
            <wp:positionH relativeFrom="column">
              <wp:posOffset>-66675</wp:posOffset>
            </wp:positionH>
            <wp:positionV relativeFrom="paragraph">
              <wp:posOffset>0</wp:posOffset>
            </wp:positionV>
            <wp:extent cx="1866900" cy="668661"/>
            <wp:effectExtent l="0" t="0" r="0" b="0"/>
            <wp:wrapTight wrapText="bothSides">
              <wp:wrapPolygon edited="0">
                <wp:start x="0" y="0"/>
                <wp:lineTo x="0" y="20923"/>
                <wp:lineTo x="21380" y="20923"/>
                <wp:lineTo x="21380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66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1721" w:rsidRPr="0041428F">
        <w:rPr>
          <w:noProof/>
          <w:lang w:bidi="es-MX"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345617A6" wp14:editId="523E0C3C">
                <wp:simplePos x="0" y="0"/>
                <wp:positionH relativeFrom="page">
                  <wp:align>left</wp:align>
                </wp:positionH>
                <wp:positionV relativeFrom="paragraph">
                  <wp:posOffset>-914400</wp:posOffset>
                </wp:positionV>
                <wp:extent cx="8247380" cy="3026410"/>
                <wp:effectExtent l="0" t="0" r="1270" b="2540"/>
                <wp:wrapNone/>
                <wp:docPr id="19" name="Gráfico 1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7380" cy="3026410"/>
                          <a:chOff x="-7144" y="-7144"/>
                          <a:chExt cx="6005513" cy="1924050"/>
                        </a:xfrm>
                      </wpg:grpSpPr>
                      <wps:wsp>
                        <wps:cNvPr id="20" name="Forma libre: Forma 20"/>
                        <wps:cNvSpPr/>
                        <wps:spPr>
                          <a:xfrm>
                            <a:off x="2121694" y="-7144"/>
                            <a:ext cx="3876675" cy="1762125"/>
                          </a:xfrm>
                          <a:custGeom>
                            <a:avLst/>
                            <a:gdLst>
                              <a:gd name="connsiteX0" fmla="*/ 3869531 w 3876675"/>
                              <a:gd name="connsiteY0" fmla="*/ 1359694 h 1762125"/>
                              <a:gd name="connsiteX1" fmla="*/ 2359819 w 3876675"/>
                              <a:gd name="connsiteY1" fmla="*/ 1744504 h 1762125"/>
                              <a:gd name="connsiteX2" fmla="*/ 7144 w 3876675"/>
                              <a:gd name="connsiteY2" fmla="*/ 1287304 h 1762125"/>
                              <a:gd name="connsiteX3" fmla="*/ 7144 w 3876675"/>
                              <a:gd name="connsiteY3" fmla="*/ 7144 h 1762125"/>
                              <a:gd name="connsiteX4" fmla="*/ 3869531 w 3876675"/>
                              <a:gd name="connsiteY4" fmla="*/ 7144 h 1762125"/>
                              <a:gd name="connsiteX5" fmla="*/ 3869531 w 3876675"/>
                              <a:gd name="connsiteY5" fmla="*/ 1359694 h 17621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3876675" h="1762125">
                                <a:moveTo>
                                  <a:pt x="3869531" y="1359694"/>
                                </a:moveTo>
                                <a:cubicBezTo>
                                  <a:pt x="3869531" y="1359694"/>
                                  <a:pt x="3379946" y="1834039"/>
                                  <a:pt x="2359819" y="1744504"/>
                                </a:cubicBezTo>
                                <a:cubicBezTo>
                                  <a:pt x="1339691" y="1654969"/>
                                  <a:pt x="936784" y="1180624"/>
                                  <a:pt x="7144" y="1287304"/>
                                </a:cubicBezTo>
                                <a:lnTo>
                                  <a:pt x="7144" y="7144"/>
                                </a:lnTo>
                                <a:lnTo>
                                  <a:pt x="3869531" y="7144"/>
                                </a:lnTo>
                                <a:lnTo>
                                  <a:pt x="3869531" y="13596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Forma libre: Forma 22"/>
                        <wps:cNvSpPr/>
                        <wps:spPr>
                          <a:xfrm>
                            <a:off x="-7144" y="-7144"/>
                            <a:ext cx="6000750" cy="1924050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1699736 h 1924050"/>
                              <a:gd name="connsiteX1" fmla="*/ 2934176 w 6000750"/>
                              <a:gd name="connsiteY1" fmla="*/ 1484471 h 1924050"/>
                              <a:gd name="connsiteX2" fmla="*/ 5998369 w 6000750"/>
                              <a:gd name="connsiteY2" fmla="*/ 893921 h 1924050"/>
                              <a:gd name="connsiteX3" fmla="*/ 5998369 w 6000750"/>
                              <a:gd name="connsiteY3" fmla="*/ 7144 h 1924050"/>
                              <a:gd name="connsiteX4" fmla="*/ 7144 w 6000750"/>
                              <a:gd name="connsiteY4" fmla="*/ 7144 h 1924050"/>
                              <a:gd name="connsiteX5" fmla="*/ 7144 w 6000750"/>
                              <a:gd name="connsiteY5" fmla="*/ 1699736 h 19240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1924050">
                                <a:moveTo>
                                  <a:pt x="7144" y="1699736"/>
                                </a:moveTo>
                                <a:cubicBezTo>
                                  <a:pt x="7144" y="1699736"/>
                                  <a:pt x="1410176" y="2317909"/>
                                  <a:pt x="2934176" y="1484471"/>
                                </a:cubicBezTo>
                                <a:cubicBezTo>
                                  <a:pt x="4459129" y="651986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lnTo>
                                  <a:pt x="7144" y="1699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Forma libre: Forma 23"/>
                        <wps:cNvSpPr/>
                        <wps:spPr>
                          <a:xfrm>
                            <a:off x="-7144" y="-7144"/>
                            <a:ext cx="6000750" cy="904875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7144 h 904875"/>
                              <a:gd name="connsiteX1" fmla="*/ 7144 w 6000750"/>
                              <a:gd name="connsiteY1" fmla="*/ 613886 h 904875"/>
                              <a:gd name="connsiteX2" fmla="*/ 3546634 w 6000750"/>
                              <a:gd name="connsiteY2" fmla="*/ 574834 h 904875"/>
                              <a:gd name="connsiteX3" fmla="*/ 5998369 w 6000750"/>
                              <a:gd name="connsiteY3" fmla="*/ 893921 h 904875"/>
                              <a:gd name="connsiteX4" fmla="*/ 5998369 w 6000750"/>
                              <a:gd name="connsiteY4" fmla="*/ 7144 h 904875"/>
                              <a:gd name="connsiteX5" fmla="*/ 7144 w 6000750"/>
                              <a:gd name="connsiteY5" fmla="*/ 7144 h 9048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904875">
                                <a:moveTo>
                                  <a:pt x="7144" y="7144"/>
                                </a:moveTo>
                                <a:lnTo>
                                  <a:pt x="7144" y="613886"/>
                                </a:lnTo>
                                <a:cubicBezTo>
                                  <a:pt x="647224" y="1034891"/>
                                  <a:pt x="2136934" y="964406"/>
                                  <a:pt x="3546634" y="574834"/>
                                </a:cubicBezTo>
                                <a:cubicBezTo>
                                  <a:pt x="4882039" y="205264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0">
                                <a:schemeClr val="accent1"/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Forma libre: Forma 24"/>
                        <wps:cNvSpPr/>
                        <wps:spPr>
                          <a:xfrm>
                            <a:off x="3176111" y="924401"/>
                            <a:ext cx="2819400" cy="828675"/>
                          </a:xfrm>
                          <a:custGeom>
                            <a:avLst/>
                            <a:gdLst>
                              <a:gd name="connsiteX0" fmla="*/ 7144 w 2819400"/>
                              <a:gd name="connsiteY0" fmla="*/ 481489 h 828675"/>
                              <a:gd name="connsiteX1" fmla="*/ 1305401 w 2819400"/>
                              <a:gd name="connsiteY1" fmla="*/ 812959 h 828675"/>
                              <a:gd name="connsiteX2" fmla="*/ 2815114 w 2819400"/>
                              <a:gd name="connsiteY2" fmla="*/ 428149 h 828675"/>
                              <a:gd name="connsiteX3" fmla="*/ 2815114 w 2819400"/>
                              <a:gd name="connsiteY3" fmla="*/ 7144 h 828675"/>
                              <a:gd name="connsiteX4" fmla="*/ 7144 w 2819400"/>
                              <a:gd name="connsiteY4" fmla="*/ 481489 h 8286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819400" h="828675">
                                <a:moveTo>
                                  <a:pt x="7144" y="481489"/>
                                </a:moveTo>
                                <a:cubicBezTo>
                                  <a:pt x="380524" y="602456"/>
                                  <a:pt x="751999" y="764381"/>
                                  <a:pt x="1305401" y="812959"/>
                                </a:cubicBezTo>
                                <a:cubicBezTo>
                                  <a:pt x="2325529" y="902494"/>
                                  <a:pt x="2815114" y="428149"/>
                                  <a:pt x="2815114" y="428149"/>
                                </a:cubicBezTo>
                                <a:lnTo>
                                  <a:pt x="2815114" y="7144"/>
                                </a:lnTo>
                                <a:cubicBezTo>
                                  <a:pt x="2332196" y="236696"/>
                                  <a:pt x="1376839" y="568166"/>
                                  <a:pt x="7144" y="481489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2"/>
                              </a:gs>
                              <a:gs pos="100000">
                                <a:schemeClr val="accent2">
                                  <a:lumMod val="75000"/>
                                </a:schemeClr>
                              </a:gs>
                            </a:gsLst>
                            <a:lin ang="0" scaled="1"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91CE91" id="Gráfico 17" o:spid="_x0000_s1026" style="position:absolute;margin-left:0;margin-top:-1in;width:649.4pt;height:238.3pt;z-index:-251657216;mso-position-horizontal:left;mso-position-horizontal-relative:page;mso-width-relative:margin;mso-height-relative:margin" coordorigin="-71,-71" coordsize="60055,1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">
                <v:shape id="Forma libre: Forma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" path="m3869531,1359694v,,-489585,474345,-1509712,384810c1339691,1654969,936784,1180624,7144,1287304l7144,7144r3862387,l3869531,1359694xe" fillcolor="#009dd9 [3205]" stroked="f">
                  <v:stroke joinstyle="miter"/>
                  <v:path arrowok="t" o:connecttype="custom" o:connectlocs="3869531,1359694;2359819,1744504;7144,1287304;7144,7144;3869531,7144;3869531,1359694" o:connectangles="0,0,0,0,0,0"/>
                </v:shape>
                <v:shape id="Forma libre: Forma 22" o:spid="_x0000_s1028" style="position:absolute;left:-71;top:-7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" path="m7144,1699736v,,1403032,618173,2927032,-215265c4459129,651986,5998369,893921,5998369,893921r,-886777l7144,7144r,1692592xe" fillcolor="#17406d [3204]" stroked="f">
                  <v:stroke joinstyle="miter"/>
                  <v:path arrowok="t" o:connecttype="custom" o:connectlocs="7144,1699736;2934176,1484471;5998369,893921;5998369,7144;7144,7144;7144,1699736" o:connectangles="0,0,0,0,0,0"/>
                </v:shape>
                <v:shape id="Forma libre: Forma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" path="m7144,7144r,606742c647224,1034891,2136934,964406,3546634,574834,4882039,205264,5998369,893921,5998369,893921r,-886777l7144,7144xe" fillcolor="#17406d [3204]" stroked="f">
                  <v:fill color2="#4389d7 [1940]" rotate="t" angle="90" focus="100%" type="gradient"/>
                  <v:stroke joinstyle="miter"/>
                  <v:path arrowok="t" o:connecttype="custom" o:connectlocs="7144,7144;7144,613886;3546634,574834;5998369,893921;5998369,7144;7144,7144" o:connectangles="0,0,0,0,0,0"/>
                </v:shape>
                <v:shape id="Forma libre: Forma 24" o:spid="_x0000_s1030" style="position:absolute;left:31761;top:9244;width:28194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" path="m7144,481489c380524,602456,751999,764381,1305401,812959,2325529,902494,2815114,428149,2815114,428149r,-421005c2332196,236696,1376839,568166,7144,481489xe" fillcolor="#009dd9 [3205]" stroked="f">
                  <v:fill color2="#0075a2 [2405]" angle="90" focus="100%" type="gradient"/>
                  <v:stroke joinstyle="miter"/>
                  <v:path arrowok="t" o:connecttype="custom" o:connectlocs="7144,481489;1305401,812959;2815114,428149;2815114,7144;7144,481489" o:connectangles="0,0,0,0,0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Tabla de diseño de encabezado"/>
      </w:tblPr>
      <w:tblGrid>
        <w:gridCol w:w="9026"/>
      </w:tblGrid>
      <w:tr w:rsidR="00A66B18" w:rsidRPr="0041428F" w14:paraId="795ACA05" w14:textId="77777777" w:rsidTr="00A6783B">
        <w:trPr>
          <w:trHeight w:val="270"/>
          <w:jc w:val="center"/>
        </w:trPr>
        <w:tc>
          <w:tcPr>
            <w:tcW w:w="10800" w:type="dxa"/>
          </w:tcPr>
          <w:p w14:paraId="1FC8E736" w14:textId="586BADD6" w:rsidR="00A66B18" w:rsidRPr="0041428F" w:rsidRDefault="00A66B18" w:rsidP="00A66B18">
            <w:pPr>
              <w:pStyle w:val="Informacindecontacto"/>
              <w:rPr>
                <w:color w:val="000000" w:themeColor="text1"/>
              </w:rPr>
            </w:pPr>
          </w:p>
        </w:tc>
      </w:tr>
      <w:tr w:rsidR="00615018" w:rsidRPr="0041428F" w14:paraId="3436CD75" w14:textId="77777777" w:rsidTr="00A6783B">
        <w:trPr>
          <w:trHeight w:val="2691"/>
          <w:jc w:val="center"/>
        </w:trPr>
        <w:tc>
          <w:tcPr>
            <w:tcW w:w="10800" w:type="dxa"/>
            <w:vAlign w:val="bottom"/>
          </w:tcPr>
          <w:p w14:paraId="6AA76E13" w14:textId="7D571AF7" w:rsidR="003E24DF" w:rsidRPr="0041428F" w:rsidRDefault="003E24DF" w:rsidP="001912F5">
            <w:pPr>
              <w:pStyle w:val="Informacindecontacto"/>
              <w:ind w:left="0"/>
              <w:rPr>
                <w:color w:val="000000" w:themeColor="text1"/>
              </w:rPr>
            </w:pPr>
          </w:p>
        </w:tc>
      </w:tr>
    </w:tbl>
    <w:p w14:paraId="34F6E5F7" w14:textId="633EC841" w:rsidR="001912F5" w:rsidRPr="001912F5" w:rsidRDefault="001912F5" w:rsidP="001912F5">
      <w:pPr>
        <w:ind w:left="0"/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Benemérita Universidad Autónoma de Puebla</w:t>
      </w:r>
    </w:p>
    <w:p w14:paraId="7EE0F7CA" w14:textId="27C02F62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Facultad de Ciencia de la Computación</w:t>
      </w:r>
    </w:p>
    <w:p w14:paraId="178EF007" w14:textId="75320BC5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Ingeniería en tecnologías de la información</w:t>
      </w:r>
    </w:p>
    <w:p w14:paraId="619B08E5" w14:textId="0E3D3FCA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Ingeniería de Software II</w:t>
      </w:r>
    </w:p>
    <w:p w14:paraId="13B1168E" w14:textId="77777777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Planificación del proyecto </w:t>
      </w:r>
    </w:p>
    <w:p w14:paraId="0BBB0581" w14:textId="70EC96AA" w:rsid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olden Mart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D8671B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2do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Sprint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Integrantes:</w:t>
      </w:r>
    </w:p>
    <w:p w14:paraId="244A3224" w14:textId="4C9E09C6" w:rsidR="001912F5" w:rsidRPr="001912F5" w:rsidRDefault="001912F5" w:rsidP="001912F5">
      <w:pPr>
        <w:jc w:val="center"/>
        <w:rPr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Javier Aguilar Macias</w:t>
      </w:r>
    </w:p>
    <w:p w14:paraId="605EEA79" w14:textId="65E9E1C5" w:rsidR="00A66B18" w:rsidRDefault="001912F5" w:rsidP="006A73E4">
      <w:pPr>
        <w:pStyle w:val="Destinatario"/>
        <w:ind w:left="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7E80FC4" wp14:editId="58873189">
            <wp:simplePos x="0" y="0"/>
            <wp:positionH relativeFrom="margin">
              <wp:align>center</wp:align>
            </wp:positionH>
            <wp:positionV relativeFrom="paragraph">
              <wp:posOffset>8254</wp:posOffset>
            </wp:positionV>
            <wp:extent cx="1855470" cy="1043305"/>
            <wp:effectExtent l="0" t="0" r="0" b="23495"/>
            <wp:wrapTight wrapText="bothSides">
              <wp:wrapPolygon edited="0">
                <wp:start x="8543" y="68"/>
                <wp:lineTo x="7442" y="892"/>
                <wp:lineTo x="4824" y="5312"/>
                <wp:lineTo x="4435" y="10846"/>
                <wp:lineTo x="4917" y="14776"/>
                <wp:lineTo x="7185" y="19834"/>
                <wp:lineTo x="8978" y="21750"/>
                <wp:lineTo x="12526" y="21640"/>
                <wp:lineTo x="14280" y="19613"/>
                <wp:lineTo x="16661" y="13623"/>
                <wp:lineTo x="16587" y="6130"/>
                <wp:lineTo x="12534" y="-55"/>
                <wp:lineTo x="8543" y="68"/>
              </wp:wrapPolygon>
            </wp:wrapTight>
            <wp:docPr id="674610813" name="Imagen 4" descr="BUAP Logo - símbolo, significado logotipo, historia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60000">
                      <a:off x="0" y="0"/>
                      <a:ext cx="185547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B47B2" w14:textId="77777777" w:rsidR="001912F5" w:rsidRDefault="001912F5" w:rsidP="006A73E4">
      <w:pPr>
        <w:pStyle w:val="Destinatario"/>
        <w:ind w:left="0"/>
      </w:pPr>
    </w:p>
    <w:p w14:paraId="3A4D451C" w14:textId="77777777" w:rsidR="00D932A4" w:rsidRDefault="00D932A4" w:rsidP="00D932A4">
      <w:pPr>
        <w:pStyle w:val="Ttulo1"/>
        <w:ind w:left="0"/>
        <w:rPr>
          <w:rFonts w:ascii="Arial" w:hAnsi="Arial" w:cs="Arial"/>
          <w:color w:val="auto"/>
        </w:rPr>
      </w:pPr>
    </w:p>
    <w:p w14:paraId="07167877" w14:textId="77777777" w:rsidR="00D932A4" w:rsidRDefault="00D932A4" w:rsidP="00D932A4">
      <w:pPr>
        <w:pStyle w:val="Ttulo1"/>
        <w:ind w:left="0"/>
        <w:rPr>
          <w:rFonts w:ascii="Arial" w:hAnsi="Arial" w:cs="Arial"/>
          <w:color w:val="auto"/>
        </w:rPr>
      </w:pPr>
    </w:p>
    <w:sdt>
      <w:sdtPr>
        <w:rPr>
          <w:rFonts w:asciiTheme="minorHAnsi" w:eastAsiaTheme="minorHAnsi" w:hAnsiTheme="minorHAnsi" w:cstheme="minorBidi"/>
          <w:color w:val="595959" w:themeColor="text1" w:themeTint="A6"/>
          <w:kern w:val="20"/>
          <w:sz w:val="24"/>
          <w:szCs w:val="20"/>
          <w:lang w:val="es-ES" w:eastAsia="ja-JP"/>
        </w:rPr>
        <w:id w:val="7782933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142CB4" w14:textId="2B985C4F" w:rsidR="005A1936" w:rsidRDefault="005A1936">
          <w:pPr>
            <w:pStyle w:val="TtuloTDC"/>
          </w:pPr>
          <w:r>
            <w:rPr>
              <w:lang w:val="es-ES"/>
            </w:rPr>
            <w:t>INDICE</w:t>
          </w:r>
        </w:p>
        <w:p w14:paraId="3395EFEE" w14:textId="534EBA10" w:rsidR="005A1936" w:rsidRDefault="005A1936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199459" w:history="1">
            <w:r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PLANEACION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_Toc163199459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24CAA" w14:textId="6D7BFB90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0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ROLES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_Toc163199460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2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30E3C903" w14:textId="1FD345BD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1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Modelado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_Toc163199461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3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2DA334DC" w14:textId="439E726B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2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INTERFACES preeliminares en BALSAMIQ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_Toc163199462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9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692F9B4F" w14:textId="0027F557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3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INTERFACES FINALES EN JAVA SWING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_Toc163199463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11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62661929" w14:textId="11437ECF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4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INFORMES JIRA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_Toc163199464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14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01E03694" w14:textId="0CAC1095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5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Pruebas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_Toc163199465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15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0603ADAA" w14:textId="119A88D6" w:rsidR="005A1936" w:rsidRDefault="005A1936">
          <w:r>
            <w:rPr>
              <w:b/>
              <w:bCs/>
              <w:lang w:val="es-ES"/>
            </w:rPr>
            <w:fldChar w:fldCharType="end"/>
          </w:r>
        </w:p>
      </w:sdtContent>
    </w:sdt>
    <w:p w14:paraId="2CAB916D" w14:textId="77777777" w:rsidR="00D932A4" w:rsidRPr="00D932A4" w:rsidRDefault="00D932A4" w:rsidP="005A1936">
      <w:pPr>
        <w:ind w:left="0"/>
      </w:pPr>
    </w:p>
    <w:p w14:paraId="4B5B7ABE" w14:textId="22BEA6EC" w:rsidR="00D932A4" w:rsidRPr="00E16C9A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0" w:name="_Toc163199459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PLANEACION</w:t>
      </w:r>
      <w:bookmarkEnd w:id="0"/>
    </w:p>
    <w:p w14:paraId="56107AA5" w14:textId="76C18AE8" w:rsidR="00D932A4" w:rsidRPr="00E16C9A" w:rsidRDefault="00D932A4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bookmarkStart w:id="1" w:name="_Hlk163149559"/>
      <w:r w:rsidRPr="00E16C9A">
        <w:rPr>
          <w:rFonts w:ascii="Arial" w:hAnsi="Arial" w:cs="Arial"/>
          <w:color w:val="auto"/>
        </w:rPr>
        <w:t>Golden Mart es una aplicación para gestionar una tienda de abarrotes. Permite realizar ventas, registrar nuevos productos, mantener un control de inventario y generar tickets para cada venta realizada. Los usuarios pueden agregar productos al carrito de compras, ver el total de la venta, realizar el pago y generar un recibo de compra. Además, el sistema permite a los administradores gestionar el inventario y visualizar reportes de ventas.</w:t>
      </w:r>
    </w:p>
    <w:p w14:paraId="4E9307AE" w14:textId="561DF838" w:rsidR="00E4454A" w:rsidRPr="00E16C9A" w:rsidRDefault="00E4454A" w:rsidP="00E4454A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2" w:name="_Toc163199460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ROLES</w:t>
      </w:r>
      <w:bookmarkEnd w:id="2"/>
      <w:r w:rsidRPr="00E16C9A">
        <w:rPr>
          <w:rFonts w:ascii="Arial" w:hAnsi="Arial" w:cs="Arial"/>
          <w:b/>
          <w:bCs/>
          <w:color w:val="auto"/>
          <w:sz w:val="28"/>
          <w:szCs w:val="22"/>
        </w:rPr>
        <w:tab/>
      </w:r>
    </w:p>
    <w:tbl>
      <w:tblPr>
        <w:tblStyle w:val="Tablaconcuadrcula"/>
        <w:tblW w:w="9390" w:type="dxa"/>
        <w:tblLook w:val="04A0" w:firstRow="1" w:lastRow="0" w:firstColumn="1" w:lastColumn="0" w:noHBand="0" w:noVBand="1"/>
      </w:tblPr>
      <w:tblGrid>
        <w:gridCol w:w="4695"/>
        <w:gridCol w:w="4695"/>
      </w:tblGrid>
      <w:tr w:rsidR="00E4454A" w14:paraId="54052FE1" w14:textId="77777777" w:rsidTr="00E4454A">
        <w:trPr>
          <w:trHeight w:val="886"/>
        </w:trPr>
        <w:tc>
          <w:tcPr>
            <w:tcW w:w="4695" w:type="dxa"/>
          </w:tcPr>
          <w:p w14:paraId="78868A02" w14:textId="1037882F" w:rsidR="00E4454A" w:rsidRPr="00E4454A" w:rsidRDefault="00E4454A" w:rsidP="00E4454A">
            <w:pPr>
              <w:spacing w:line="360" w:lineRule="auto"/>
              <w:ind w:left="0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Rol</w:t>
            </w:r>
          </w:p>
        </w:tc>
        <w:tc>
          <w:tcPr>
            <w:tcW w:w="4695" w:type="dxa"/>
          </w:tcPr>
          <w:p w14:paraId="5C697047" w14:textId="7A45439E" w:rsidR="00E4454A" w:rsidRPr="00E4454A" w:rsidRDefault="00E4454A" w:rsidP="00E4454A">
            <w:pPr>
              <w:tabs>
                <w:tab w:val="left" w:pos="1170"/>
              </w:tabs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M</w:t>
            </w:r>
            <w:r w:rsidRPr="00E4454A">
              <w:rPr>
                <w:rFonts w:ascii="Arial" w:hAnsi="Arial" w:cs="Arial"/>
                <w:b/>
                <w:bCs/>
                <w:color w:val="auto"/>
                <w:shd w:val="clear" w:color="auto" w:fill="FFFFFF"/>
              </w:rPr>
              <w:t>iembro</w:t>
            </w:r>
          </w:p>
        </w:tc>
      </w:tr>
      <w:tr w:rsidR="00E4454A" w14:paraId="1D6515DA" w14:textId="77777777" w:rsidTr="00E4454A">
        <w:trPr>
          <w:trHeight w:val="1619"/>
        </w:trPr>
        <w:tc>
          <w:tcPr>
            <w:tcW w:w="4695" w:type="dxa"/>
          </w:tcPr>
          <w:p w14:paraId="660AADA4" w14:textId="55A0D93F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Scrum Master</w:t>
            </w:r>
          </w:p>
        </w:tc>
        <w:tc>
          <w:tcPr>
            <w:tcW w:w="4695" w:type="dxa"/>
          </w:tcPr>
          <w:p w14:paraId="56750546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42B463CA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  <w:tr w:rsidR="00E4454A" w14:paraId="4F00A1B3" w14:textId="77777777" w:rsidTr="00E4454A">
        <w:trPr>
          <w:trHeight w:val="1604"/>
        </w:trPr>
        <w:tc>
          <w:tcPr>
            <w:tcW w:w="4695" w:type="dxa"/>
          </w:tcPr>
          <w:p w14:paraId="4A03FB06" w14:textId="731D5A74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Product Owner</w:t>
            </w:r>
          </w:p>
        </w:tc>
        <w:tc>
          <w:tcPr>
            <w:tcW w:w="4695" w:type="dxa"/>
          </w:tcPr>
          <w:p w14:paraId="625831C8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15C2032D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  <w:tr w:rsidR="00E4454A" w14:paraId="3CF5C30A" w14:textId="77777777" w:rsidTr="00E4454A">
        <w:trPr>
          <w:trHeight w:val="680"/>
        </w:trPr>
        <w:tc>
          <w:tcPr>
            <w:tcW w:w="4695" w:type="dxa"/>
          </w:tcPr>
          <w:p w14:paraId="66482D63" w14:textId="2892A550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Equipo de desarrollo</w:t>
            </w:r>
          </w:p>
        </w:tc>
        <w:tc>
          <w:tcPr>
            <w:tcW w:w="4695" w:type="dxa"/>
          </w:tcPr>
          <w:p w14:paraId="6C7AC050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7A02153D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</w:tbl>
    <w:p w14:paraId="1F3EC5F5" w14:textId="65B7F958" w:rsidR="0082551C" w:rsidRDefault="0082551C" w:rsidP="00D932A4">
      <w:pPr>
        <w:spacing w:line="360" w:lineRule="auto"/>
        <w:ind w:left="0"/>
        <w:jc w:val="both"/>
        <w:rPr>
          <w:rFonts w:ascii="Arial" w:hAnsi="Arial" w:cs="Arial"/>
        </w:rPr>
      </w:pPr>
    </w:p>
    <w:p w14:paraId="7A15C0D2" w14:textId="4C646DCD" w:rsidR="0082551C" w:rsidRPr="00E16C9A" w:rsidRDefault="0082551C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r w:rsidRPr="00E16C9A">
        <w:rPr>
          <w:rFonts w:ascii="Arial" w:hAnsi="Arial" w:cs="Arial"/>
          <w:color w:val="auto"/>
        </w:rPr>
        <w:t>HISTORIAS DE USUARIO DESARROLLADAS</w:t>
      </w:r>
    </w:p>
    <w:p w14:paraId="02E9F9F5" w14:textId="39A4F1E4" w:rsidR="00E4454A" w:rsidRDefault="00D8671B" w:rsidP="00D932A4">
      <w:pPr>
        <w:spacing w:line="360" w:lineRule="auto"/>
        <w:ind w:left="0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7E09A36" wp14:editId="071B7CAB">
            <wp:extent cx="5305425" cy="381093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424" t="22759" r="26379" b="16946"/>
                    <a:stretch/>
                  </pic:blipFill>
                  <pic:spPr bwMode="auto">
                    <a:xfrm>
                      <a:off x="0" y="0"/>
                      <a:ext cx="5316061" cy="381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BACA1" w14:textId="11FA81C1" w:rsidR="0082551C" w:rsidRPr="00E16C9A" w:rsidRDefault="0082551C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r w:rsidRPr="00E16C9A">
        <w:rPr>
          <w:rFonts w:ascii="Arial" w:hAnsi="Arial" w:cs="Arial"/>
          <w:color w:val="auto"/>
        </w:rPr>
        <w:t>PLANEACION DE LOS SPRINT</w:t>
      </w:r>
    </w:p>
    <w:p w14:paraId="1AB65B25" w14:textId="7B72C447" w:rsidR="00E4454A" w:rsidRPr="003D03FF" w:rsidRDefault="00E4454A" w:rsidP="00D932A4">
      <w:pPr>
        <w:spacing w:line="360" w:lineRule="auto"/>
        <w:ind w:left="0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CE0CB08" wp14:editId="1296034B">
            <wp:extent cx="5435203" cy="7905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590" t="67094" r="27709" b="21084"/>
                    <a:stretch/>
                  </pic:blipFill>
                  <pic:spPr bwMode="auto">
                    <a:xfrm>
                      <a:off x="0" y="0"/>
                      <a:ext cx="5445881" cy="792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A80EA" w14:textId="5E33BD67" w:rsidR="00D932A4" w:rsidRPr="00E16C9A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3" w:name="_Toc163199461"/>
      <w:bookmarkEnd w:id="1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Modelado</w:t>
      </w:r>
      <w:bookmarkEnd w:id="3"/>
    </w:p>
    <w:p w14:paraId="400FEA25" w14:textId="448A673D" w:rsidR="0082551C" w:rsidRDefault="0082551C" w:rsidP="0082551C">
      <w:pPr>
        <w:ind w:left="0"/>
      </w:pPr>
    </w:p>
    <w:p w14:paraId="324056B7" w14:textId="77777777" w:rsidR="00E16C9A" w:rsidRDefault="00E16C9A" w:rsidP="0082551C">
      <w:pPr>
        <w:ind w:left="0"/>
      </w:pPr>
    </w:p>
    <w:p w14:paraId="6B473268" w14:textId="0F42C1DB" w:rsidR="0082551C" w:rsidRDefault="0082551C" w:rsidP="0082551C">
      <w:pPr>
        <w:ind w:left="0"/>
      </w:pPr>
      <w:r>
        <w:t>DIAGRAMA DE CLASES PARTICIPANTES</w:t>
      </w:r>
      <w:r w:rsidR="00E16C9A">
        <w:t xml:space="preserve"> #HU</w:t>
      </w:r>
      <w:r w:rsidR="00D8671B">
        <w:t>3</w:t>
      </w:r>
    </w:p>
    <w:p w14:paraId="65C2380A" w14:textId="19B2A99D" w:rsidR="00E16C9A" w:rsidRDefault="00ED1F20" w:rsidP="0082551C">
      <w:pPr>
        <w:ind w:left="0"/>
      </w:pPr>
      <w:r>
        <w:rPr>
          <w:noProof/>
        </w:rPr>
        <w:lastRenderedPageBreak/>
        <w:drawing>
          <wp:inline distT="0" distB="0" distL="0" distR="0" wp14:anchorId="281FE560" wp14:editId="7DF6D7D7">
            <wp:extent cx="5955000" cy="3114675"/>
            <wp:effectExtent l="0" t="0" r="825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733" t="32216" r="3944" b="10739"/>
                    <a:stretch/>
                  </pic:blipFill>
                  <pic:spPr bwMode="auto">
                    <a:xfrm>
                      <a:off x="0" y="0"/>
                      <a:ext cx="5978085" cy="312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0F18E" w14:textId="77777777" w:rsidR="0082551C" w:rsidRDefault="0082551C" w:rsidP="0082551C">
      <w:pPr>
        <w:ind w:left="0"/>
      </w:pPr>
    </w:p>
    <w:p w14:paraId="57CA0EFF" w14:textId="6101AD91" w:rsidR="0082551C" w:rsidRDefault="0082551C" w:rsidP="0082551C">
      <w:pPr>
        <w:ind w:left="0"/>
      </w:pPr>
      <w:r>
        <w:t>DIAGRAMA DE SECUENCIA DE ANALISIS</w:t>
      </w:r>
      <w:r w:rsidR="00E16C9A">
        <w:t xml:space="preserve"> #HU</w:t>
      </w:r>
      <w:r w:rsidR="009E2968">
        <w:t>3</w:t>
      </w:r>
      <w:r w:rsidR="00E6129A">
        <w:t>.1 MODICAR PRODUCTO</w:t>
      </w:r>
    </w:p>
    <w:p w14:paraId="5134F8D5" w14:textId="3E8D91E5" w:rsidR="00E6129A" w:rsidRDefault="00E6129A" w:rsidP="0082551C">
      <w:pPr>
        <w:ind w:left="0"/>
      </w:pPr>
      <w:r>
        <w:rPr>
          <w:noProof/>
        </w:rPr>
        <w:lastRenderedPageBreak/>
        <w:drawing>
          <wp:inline distT="0" distB="0" distL="0" distR="0" wp14:anchorId="5822C8E5" wp14:editId="40031354">
            <wp:extent cx="5038725" cy="589392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410" t="14187" r="32362" b="10444"/>
                    <a:stretch/>
                  </pic:blipFill>
                  <pic:spPr bwMode="auto">
                    <a:xfrm>
                      <a:off x="0" y="0"/>
                      <a:ext cx="5042448" cy="589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3CAAA" w14:textId="44D4F2F0" w:rsidR="00E16C9A" w:rsidRDefault="00E16C9A" w:rsidP="0082551C">
      <w:pPr>
        <w:ind w:left="0"/>
      </w:pPr>
    </w:p>
    <w:p w14:paraId="4C711648" w14:textId="6DE6E81D" w:rsidR="00E16C9A" w:rsidRDefault="0082551C" w:rsidP="00E16C9A">
      <w:pPr>
        <w:ind w:left="0"/>
      </w:pPr>
      <w:r>
        <w:t>DIAGRAMA DE SECUENCIA DE DISEÑO</w:t>
      </w:r>
      <w:r w:rsidR="00E16C9A">
        <w:t xml:space="preserve"> #HU</w:t>
      </w:r>
      <w:r w:rsidR="00E6129A">
        <w:t>3.1 MODICAR PRODUCTO</w:t>
      </w:r>
    </w:p>
    <w:p w14:paraId="6DC53719" w14:textId="28026E8E" w:rsidR="00E6129A" w:rsidRDefault="00E6129A" w:rsidP="00E16C9A">
      <w:pPr>
        <w:ind w:left="0"/>
      </w:pPr>
      <w:r>
        <w:rPr>
          <w:noProof/>
        </w:rPr>
        <w:lastRenderedPageBreak/>
        <w:drawing>
          <wp:inline distT="0" distB="0" distL="0" distR="0" wp14:anchorId="0057FD34" wp14:editId="06EE7F24">
            <wp:extent cx="5334000" cy="79121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738" t="11527" r="37348" b="9556"/>
                    <a:stretch/>
                  </pic:blipFill>
                  <pic:spPr bwMode="auto">
                    <a:xfrm>
                      <a:off x="0" y="0"/>
                      <a:ext cx="5340229" cy="792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D8F52" w14:textId="373B3BAB" w:rsidR="00821172" w:rsidRDefault="00821172" w:rsidP="00821172">
      <w:pPr>
        <w:ind w:left="0"/>
      </w:pPr>
      <w:r>
        <w:t>DIAGRAMA DE SECUENCIA DE ANALISIS #HU3.2 ELIMINAR PRODUCTO</w:t>
      </w:r>
    </w:p>
    <w:p w14:paraId="3F188FC0" w14:textId="276D2901" w:rsidR="00821172" w:rsidRDefault="00821172" w:rsidP="00821172">
      <w:pPr>
        <w:ind w:left="0"/>
      </w:pPr>
      <w:r>
        <w:rPr>
          <w:noProof/>
        </w:rPr>
        <w:lastRenderedPageBreak/>
        <w:drawing>
          <wp:inline distT="0" distB="0" distL="0" distR="0" wp14:anchorId="21CAD0F9" wp14:editId="656A65A1">
            <wp:extent cx="5505450" cy="5373319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750" t="15665" r="29703" b="12216"/>
                    <a:stretch/>
                  </pic:blipFill>
                  <pic:spPr bwMode="auto">
                    <a:xfrm>
                      <a:off x="0" y="0"/>
                      <a:ext cx="5508380" cy="5376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93E49" w14:textId="77777777" w:rsidR="00821172" w:rsidRDefault="00821172" w:rsidP="00821172">
      <w:pPr>
        <w:ind w:left="0"/>
      </w:pPr>
    </w:p>
    <w:p w14:paraId="6ADFF7D5" w14:textId="27212F19" w:rsidR="00821172" w:rsidRDefault="00821172" w:rsidP="00821172">
      <w:pPr>
        <w:ind w:left="0"/>
      </w:pPr>
      <w:r>
        <w:t>DIAGRAMA DE SECUENCIA DE DISEÑO #HU3.2 ELIMINAR PRODUCTO</w:t>
      </w:r>
    </w:p>
    <w:p w14:paraId="7F8D26DA" w14:textId="0BDC6A91" w:rsidR="00821172" w:rsidRDefault="00821172" w:rsidP="00821172">
      <w:pPr>
        <w:ind w:left="0"/>
      </w:pPr>
      <w:r>
        <w:rPr>
          <w:noProof/>
        </w:rPr>
        <w:lastRenderedPageBreak/>
        <w:drawing>
          <wp:inline distT="0" distB="0" distL="0" distR="0" wp14:anchorId="21F0E1EB" wp14:editId="145809BC">
            <wp:extent cx="5791200" cy="8721271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736" t="15074" r="38345" b="10148"/>
                    <a:stretch/>
                  </pic:blipFill>
                  <pic:spPr bwMode="auto">
                    <a:xfrm>
                      <a:off x="0" y="0"/>
                      <a:ext cx="5792849" cy="8723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D0FB8" w14:textId="0A5D0450" w:rsidR="00821172" w:rsidRDefault="00821172" w:rsidP="00821172">
      <w:pPr>
        <w:ind w:left="0"/>
      </w:pPr>
      <w:r>
        <w:lastRenderedPageBreak/>
        <w:t>DIAGRAMA DE SECUENCIA DE ANALISIS #HU3.3 BUSCAR PRODUCTO</w:t>
      </w:r>
    </w:p>
    <w:p w14:paraId="3ABBDC43" w14:textId="77777777" w:rsidR="00821172" w:rsidRDefault="00821172" w:rsidP="00821172">
      <w:pPr>
        <w:ind w:left="0"/>
      </w:pPr>
    </w:p>
    <w:p w14:paraId="4CAC54EC" w14:textId="65BD4788" w:rsidR="00821172" w:rsidRDefault="00821172" w:rsidP="00821172">
      <w:pPr>
        <w:ind w:left="0"/>
      </w:pPr>
      <w:r>
        <w:rPr>
          <w:noProof/>
        </w:rPr>
        <w:drawing>
          <wp:inline distT="0" distB="0" distL="0" distR="0" wp14:anchorId="296E15D5" wp14:editId="6E9DDD59">
            <wp:extent cx="5124450" cy="5103009"/>
            <wp:effectExtent l="0" t="0" r="0" b="2540"/>
            <wp:docPr id="674610786" name="Imagen 674610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7089" t="16256" r="33193" b="13399"/>
                    <a:stretch/>
                  </pic:blipFill>
                  <pic:spPr bwMode="auto">
                    <a:xfrm>
                      <a:off x="0" y="0"/>
                      <a:ext cx="5128470" cy="5107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92714" w14:textId="12D0EE9F" w:rsidR="00821172" w:rsidRDefault="00821172" w:rsidP="00821172">
      <w:pPr>
        <w:ind w:left="0"/>
      </w:pPr>
      <w:r>
        <w:t>DIAGRAMA DE SECUENCIA DE DISEÑO #HU3.3 BUSCAR PRODUCTO</w:t>
      </w:r>
    </w:p>
    <w:p w14:paraId="519CD26A" w14:textId="24835F18" w:rsidR="003560E3" w:rsidRDefault="003560E3" w:rsidP="00821172">
      <w:pPr>
        <w:ind w:left="0"/>
      </w:pPr>
      <w:r>
        <w:rPr>
          <w:noProof/>
        </w:rPr>
        <w:lastRenderedPageBreak/>
        <w:drawing>
          <wp:inline distT="0" distB="0" distL="0" distR="0" wp14:anchorId="5EE3E320" wp14:editId="6F073BBC">
            <wp:extent cx="5210175" cy="5437603"/>
            <wp:effectExtent l="0" t="0" r="0" b="0"/>
            <wp:docPr id="674610787" name="Imagen 674610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424" t="12709" r="31698" b="9556"/>
                    <a:stretch/>
                  </pic:blipFill>
                  <pic:spPr bwMode="auto">
                    <a:xfrm>
                      <a:off x="0" y="0"/>
                      <a:ext cx="5216620" cy="5444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C31BC" w14:textId="77777777" w:rsidR="003560E3" w:rsidRDefault="003560E3" w:rsidP="00821172">
      <w:pPr>
        <w:ind w:left="0"/>
      </w:pPr>
    </w:p>
    <w:p w14:paraId="2D338551" w14:textId="29C19560" w:rsidR="00821172" w:rsidRDefault="00821172" w:rsidP="00821172">
      <w:pPr>
        <w:ind w:left="0"/>
      </w:pPr>
      <w:r>
        <w:t>DIAGRAMA DE SECUENCIA DE ANALISIS #HU3.4 MOSTRAR PRODUCTO</w:t>
      </w:r>
    </w:p>
    <w:p w14:paraId="373C91CB" w14:textId="43B67CED" w:rsidR="003560E3" w:rsidRDefault="003560E3" w:rsidP="00821172">
      <w:pPr>
        <w:ind w:left="0"/>
      </w:pPr>
      <w:r>
        <w:rPr>
          <w:noProof/>
        </w:rPr>
        <w:lastRenderedPageBreak/>
        <w:drawing>
          <wp:inline distT="0" distB="0" distL="0" distR="0" wp14:anchorId="4AE35782" wp14:editId="0D2D5639">
            <wp:extent cx="5162550" cy="4339286"/>
            <wp:effectExtent l="0" t="0" r="0" b="4445"/>
            <wp:docPr id="674610788" name="Imagen 674610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418" t="16256" r="21560" b="8965"/>
                    <a:stretch/>
                  </pic:blipFill>
                  <pic:spPr bwMode="auto">
                    <a:xfrm>
                      <a:off x="0" y="0"/>
                      <a:ext cx="5170665" cy="4346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81F59" w14:textId="77777777" w:rsidR="003560E3" w:rsidRDefault="003560E3" w:rsidP="00821172">
      <w:pPr>
        <w:ind w:left="0"/>
      </w:pPr>
    </w:p>
    <w:p w14:paraId="2C8E2D4C" w14:textId="1C3B61DF" w:rsidR="00821172" w:rsidRDefault="00821172" w:rsidP="00821172">
      <w:pPr>
        <w:ind w:left="0"/>
      </w:pPr>
      <w:r>
        <w:t>DIAGRAMA DE SECUENCIA DE DISEÑO #HU3.</w:t>
      </w:r>
      <w:r w:rsidR="003560E3">
        <w:t>4</w:t>
      </w:r>
      <w:r>
        <w:t xml:space="preserve"> MOSTRAR PRODUCTO</w:t>
      </w:r>
    </w:p>
    <w:p w14:paraId="195CA1C4" w14:textId="6B41AB30" w:rsidR="003928E3" w:rsidRDefault="003560E3" w:rsidP="00E16C9A">
      <w:pPr>
        <w:ind w:left="0"/>
      </w:pPr>
      <w:r>
        <w:rPr>
          <w:noProof/>
        </w:rPr>
        <w:lastRenderedPageBreak/>
        <w:drawing>
          <wp:inline distT="0" distB="0" distL="0" distR="0" wp14:anchorId="51514626" wp14:editId="01060FA7">
            <wp:extent cx="5381625" cy="5119598"/>
            <wp:effectExtent l="0" t="0" r="0" b="5080"/>
            <wp:docPr id="674610789" name="Imagen 674610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9914" t="14483" r="25715" b="10444"/>
                    <a:stretch/>
                  </pic:blipFill>
                  <pic:spPr bwMode="auto">
                    <a:xfrm>
                      <a:off x="0" y="0"/>
                      <a:ext cx="5383152" cy="5121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77354" w14:textId="77777777" w:rsidR="00E6129A" w:rsidRDefault="00E6129A" w:rsidP="00E16C9A">
      <w:pPr>
        <w:ind w:left="0"/>
      </w:pPr>
    </w:p>
    <w:p w14:paraId="52B2C3E6" w14:textId="77777777" w:rsidR="00E6129A" w:rsidRDefault="00E6129A" w:rsidP="00E16C9A">
      <w:pPr>
        <w:ind w:left="0"/>
      </w:pPr>
    </w:p>
    <w:p w14:paraId="23FB0245" w14:textId="7A038BE4" w:rsidR="003928E3" w:rsidRDefault="00E16C9A" w:rsidP="00E16C9A">
      <w:pPr>
        <w:ind w:left="0"/>
      </w:pPr>
      <w:r>
        <w:t>DIAGRAMA DE CLASES PARTICIPANTES #HU</w:t>
      </w:r>
      <w:r w:rsidR="00821172">
        <w:t>4</w:t>
      </w:r>
    </w:p>
    <w:p w14:paraId="6B8C966A" w14:textId="2071451D" w:rsidR="00725185" w:rsidRDefault="00821172" w:rsidP="00E16C9A">
      <w:pPr>
        <w:ind w:left="0"/>
      </w:pPr>
      <w:r>
        <w:rPr>
          <w:noProof/>
        </w:rPr>
        <w:lastRenderedPageBreak/>
        <w:drawing>
          <wp:inline distT="0" distB="0" distL="0" distR="0" wp14:anchorId="34752E52" wp14:editId="7BEEA68F">
            <wp:extent cx="5791200" cy="301651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415" t="31725" r="13583" b="15469"/>
                    <a:stretch/>
                  </pic:blipFill>
                  <pic:spPr bwMode="auto">
                    <a:xfrm>
                      <a:off x="0" y="0"/>
                      <a:ext cx="5804970" cy="302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5A04A" w14:textId="77777777" w:rsidR="003560E3" w:rsidRDefault="00E16C9A" w:rsidP="00E16C9A">
      <w:pPr>
        <w:ind w:left="0"/>
        <w:rPr>
          <w:noProof/>
        </w:rPr>
      </w:pPr>
      <w:r>
        <w:t>DIAGRAMA DE SECUENCIA DE ANALISIS #HU</w:t>
      </w:r>
      <w:r w:rsidR="00821172">
        <w:t>4</w:t>
      </w:r>
      <w:r w:rsidR="003560E3" w:rsidRPr="003560E3">
        <w:rPr>
          <w:noProof/>
        </w:rPr>
        <w:t xml:space="preserve"> </w:t>
      </w:r>
    </w:p>
    <w:p w14:paraId="0F0BB508" w14:textId="77777777" w:rsidR="003560E3" w:rsidRDefault="003560E3" w:rsidP="00E16C9A">
      <w:pPr>
        <w:ind w:left="0"/>
        <w:rPr>
          <w:noProof/>
        </w:rPr>
      </w:pPr>
    </w:p>
    <w:p w14:paraId="72D83DDA" w14:textId="344325BE" w:rsidR="00E16C9A" w:rsidRDefault="003560E3" w:rsidP="00E16C9A">
      <w:pPr>
        <w:ind w:left="0"/>
      </w:pPr>
      <w:r>
        <w:rPr>
          <w:noProof/>
        </w:rPr>
        <w:lastRenderedPageBreak/>
        <w:drawing>
          <wp:inline distT="0" distB="0" distL="0" distR="0" wp14:anchorId="5E0900A5" wp14:editId="041F06D2">
            <wp:extent cx="5610225" cy="4997504"/>
            <wp:effectExtent l="0" t="0" r="0" b="0"/>
            <wp:docPr id="674610790" name="Imagen 674610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421" t="11822" r="23886" b="11036"/>
                    <a:stretch/>
                  </pic:blipFill>
                  <pic:spPr bwMode="auto">
                    <a:xfrm>
                      <a:off x="0" y="0"/>
                      <a:ext cx="5614905" cy="5001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AA834" w14:textId="5A87796A" w:rsidR="00725185" w:rsidRDefault="00725185" w:rsidP="00E16C9A">
      <w:pPr>
        <w:ind w:left="0"/>
      </w:pPr>
    </w:p>
    <w:p w14:paraId="6CC9D837" w14:textId="7EFF670C" w:rsidR="00E16C9A" w:rsidRDefault="00E16C9A" w:rsidP="00E16C9A">
      <w:pPr>
        <w:ind w:left="0"/>
      </w:pPr>
      <w:r>
        <w:t>DIAGRAMA DE SECUENCIA DE DISEÑO #HU</w:t>
      </w:r>
      <w:r w:rsidR="00821172">
        <w:t>4</w:t>
      </w:r>
    </w:p>
    <w:p w14:paraId="7AD445FB" w14:textId="5D338F45" w:rsidR="00DE1023" w:rsidRPr="0082551C" w:rsidRDefault="003560E3" w:rsidP="00E16C9A">
      <w:pPr>
        <w:ind w:left="0"/>
      </w:pPr>
      <w:r>
        <w:rPr>
          <w:noProof/>
        </w:rPr>
        <w:lastRenderedPageBreak/>
        <w:drawing>
          <wp:inline distT="0" distB="0" distL="0" distR="0" wp14:anchorId="1E0C2794" wp14:editId="0D5E4BEE">
            <wp:extent cx="5600700" cy="6639744"/>
            <wp:effectExtent l="0" t="0" r="0" b="8890"/>
            <wp:docPr id="674610791" name="Imagen 674610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1242" t="13005" r="32031" b="9556"/>
                    <a:stretch/>
                  </pic:blipFill>
                  <pic:spPr bwMode="auto">
                    <a:xfrm>
                      <a:off x="0" y="0"/>
                      <a:ext cx="5606431" cy="6646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FDFC7" w14:textId="77777777" w:rsidR="00E16C9A" w:rsidRPr="0082551C" w:rsidRDefault="00E16C9A" w:rsidP="0082551C">
      <w:pPr>
        <w:ind w:left="0"/>
      </w:pPr>
    </w:p>
    <w:p w14:paraId="01F5FB7A" w14:textId="0055C0C3" w:rsidR="00D932A4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4" w:name="_Toc163199462"/>
      <w:r w:rsidRPr="00E16C9A">
        <w:rPr>
          <w:rFonts w:ascii="Arial" w:hAnsi="Arial" w:cs="Arial"/>
          <w:b/>
          <w:bCs/>
          <w:color w:val="auto"/>
          <w:sz w:val="28"/>
          <w:szCs w:val="22"/>
        </w:rPr>
        <w:t xml:space="preserve">INTERFACES </w:t>
      </w:r>
      <w:r w:rsidR="00725185">
        <w:rPr>
          <w:rFonts w:ascii="Arial" w:hAnsi="Arial" w:cs="Arial"/>
          <w:b/>
          <w:bCs/>
          <w:color w:val="auto"/>
          <w:sz w:val="28"/>
          <w:szCs w:val="22"/>
        </w:rPr>
        <w:t xml:space="preserve">preeliminares en </w:t>
      </w:r>
      <w:r w:rsidRPr="00E16C9A">
        <w:rPr>
          <w:rFonts w:ascii="Arial" w:hAnsi="Arial" w:cs="Arial"/>
          <w:b/>
          <w:bCs/>
          <w:color w:val="auto"/>
          <w:sz w:val="28"/>
          <w:szCs w:val="22"/>
        </w:rPr>
        <w:t>BALSAMIQ</w:t>
      </w:r>
      <w:bookmarkEnd w:id="4"/>
    </w:p>
    <w:p w14:paraId="0438D38F" w14:textId="061F5ECC" w:rsidR="00725185" w:rsidRDefault="00725185" w:rsidP="00725185">
      <w:r>
        <w:rPr>
          <w:noProof/>
        </w:rPr>
        <w:lastRenderedPageBreak/>
        <w:drawing>
          <wp:inline distT="0" distB="0" distL="0" distR="0" wp14:anchorId="7C8476AC" wp14:editId="101C3C8B">
            <wp:extent cx="4676775" cy="3199899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112" t="20098" r="30368" b="18425"/>
                    <a:stretch/>
                  </pic:blipFill>
                  <pic:spPr bwMode="auto">
                    <a:xfrm>
                      <a:off x="0" y="0"/>
                      <a:ext cx="4678890" cy="3201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29A37" w14:textId="77777777" w:rsidR="002403D6" w:rsidRDefault="002403D6" w:rsidP="002403D6">
      <w:pPr>
        <w:ind w:left="0"/>
      </w:pPr>
      <w:r>
        <w:t>INTERFAZ BIENVENIDO</w:t>
      </w:r>
    </w:p>
    <w:p w14:paraId="21D51C7D" w14:textId="77777777" w:rsidR="002403D6" w:rsidRDefault="002403D6" w:rsidP="00725185"/>
    <w:p w14:paraId="3376C268" w14:textId="50367F7A" w:rsidR="00725185" w:rsidRDefault="002403D6" w:rsidP="00725185">
      <w:r>
        <w:rPr>
          <w:noProof/>
        </w:rPr>
        <w:drawing>
          <wp:inline distT="0" distB="0" distL="0" distR="0" wp14:anchorId="55C55C9C" wp14:editId="599BDE9D">
            <wp:extent cx="4614545" cy="3219450"/>
            <wp:effectExtent l="0" t="0" r="0" b="0"/>
            <wp:docPr id="674610800" name="Imagen 674610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446" t="23055" r="31531" b="14876"/>
                    <a:stretch/>
                  </pic:blipFill>
                  <pic:spPr bwMode="auto">
                    <a:xfrm>
                      <a:off x="0" y="0"/>
                      <a:ext cx="4615173" cy="3219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E84B4" w14:textId="77777777" w:rsidR="002403D6" w:rsidRDefault="002403D6" w:rsidP="002403D6">
      <w:pPr>
        <w:ind w:left="0"/>
      </w:pPr>
      <w:r>
        <w:t>INTERFAZ INICIAR SESION ADMINISTRADOR</w:t>
      </w:r>
    </w:p>
    <w:p w14:paraId="40AD898A" w14:textId="4A4210FD" w:rsidR="00725185" w:rsidRDefault="00725185" w:rsidP="00725185"/>
    <w:p w14:paraId="24C9E2D4" w14:textId="5A38E5AC" w:rsidR="00C31F09" w:rsidRDefault="003C1247" w:rsidP="00725185">
      <w:r>
        <w:rPr>
          <w:noProof/>
        </w:rPr>
        <w:lastRenderedPageBreak/>
        <w:drawing>
          <wp:inline distT="0" distB="0" distL="0" distR="0" wp14:anchorId="53CFE0C2" wp14:editId="6FE68E3D">
            <wp:extent cx="4581525" cy="3226044"/>
            <wp:effectExtent l="0" t="0" r="0" b="0"/>
            <wp:docPr id="674610792" name="Imagen 674610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284" t="18621" r="26545" b="11035"/>
                    <a:stretch/>
                  </pic:blipFill>
                  <pic:spPr bwMode="auto">
                    <a:xfrm>
                      <a:off x="0" y="0"/>
                      <a:ext cx="4589784" cy="3231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AA32D" w14:textId="77777777" w:rsidR="002403D6" w:rsidRDefault="002403D6" w:rsidP="002403D6">
      <w:pPr>
        <w:ind w:left="0"/>
      </w:pPr>
      <w:r>
        <w:t>INTERFAZ GESTIONAR INVENTARIO(ADMINISTRADOR)</w:t>
      </w:r>
    </w:p>
    <w:p w14:paraId="68E429F6" w14:textId="77777777" w:rsidR="002403D6" w:rsidRDefault="002403D6" w:rsidP="00725185"/>
    <w:p w14:paraId="26CFBFE5" w14:textId="683953C5" w:rsidR="003C1247" w:rsidRDefault="003C1247" w:rsidP="00725185">
      <w:r>
        <w:rPr>
          <w:noProof/>
        </w:rPr>
        <w:drawing>
          <wp:inline distT="0" distB="0" distL="0" distR="0" wp14:anchorId="7A4F9B4F" wp14:editId="10287557">
            <wp:extent cx="4562475" cy="3314251"/>
            <wp:effectExtent l="0" t="0" r="0" b="635"/>
            <wp:docPr id="674610793" name="Imagen 674610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611" t="19508" r="27542" b="12216"/>
                    <a:stretch/>
                  </pic:blipFill>
                  <pic:spPr bwMode="auto">
                    <a:xfrm>
                      <a:off x="0" y="0"/>
                      <a:ext cx="4565674" cy="331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1C575" w14:textId="77777777" w:rsidR="00455CC8" w:rsidRDefault="00455CC8" w:rsidP="00725185"/>
    <w:p w14:paraId="2DC2C387" w14:textId="77777777" w:rsidR="00455CC8" w:rsidRDefault="00455CC8" w:rsidP="00455CC8">
      <w:pPr>
        <w:ind w:left="0"/>
      </w:pPr>
      <w:r>
        <w:t>INTERFAZ MODIFICAR PRUDCTO(ADMINISTRADOR)</w:t>
      </w:r>
    </w:p>
    <w:p w14:paraId="33B7D067" w14:textId="77777777" w:rsidR="00455CC8" w:rsidRDefault="00455CC8" w:rsidP="00725185"/>
    <w:p w14:paraId="2231740C" w14:textId="3D97C57D" w:rsidR="003C1247" w:rsidRPr="00725185" w:rsidRDefault="003C1247" w:rsidP="00725185">
      <w:r>
        <w:rPr>
          <w:noProof/>
        </w:rPr>
        <w:lastRenderedPageBreak/>
        <w:drawing>
          <wp:inline distT="0" distB="0" distL="0" distR="0" wp14:anchorId="0280285A" wp14:editId="225C744A">
            <wp:extent cx="4619625" cy="3342772"/>
            <wp:effectExtent l="0" t="0" r="0" b="0"/>
            <wp:docPr id="674610794" name="Imagen 674610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9444" t="20098" r="27044" b="11035"/>
                    <a:stretch/>
                  </pic:blipFill>
                  <pic:spPr bwMode="auto">
                    <a:xfrm>
                      <a:off x="0" y="0"/>
                      <a:ext cx="4623105" cy="334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0E768" w14:textId="77777777" w:rsidR="00455CC8" w:rsidRDefault="00455CC8" w:rsidP="00455CC8">
      <w:pPr>
        <w:ind w:left="0"/>
      </w:pPr>
      <w:r>
        <w:t>INTERFAZ REALIZAR VENTA(CAJERO)</w:t>
      </w:r>
    </w:p>
    <w:p w14:paraId="11CEA2BF" w14:textId="77777777" w:rsidR="0082551C" w:rsidRPr="0082551C" w:rsidRDefault="0082551C" w:rsidP="0082551C"/>
    <w:p w14:paraId="5F766DB0" w14:textId="77AD576F" w:rsidR="0082551C" w:rsidRPr="00E16C9A" w:rsidRDefault="0082551C" w:rsidP="0082551C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5" w:name="_Toc163199463"/>
      <w:r w:rsidRPr="00E16C9A">
        <w:rPr>
          <w:rFonts w:ascii="Arial" w:hAnsi="Arial" w:cs="Arial"/>
          <w:b/>
          <w:bCs/>
          <w:color w:val="auto"/>
          <w:sz w:val="28"/>
          <w:szCs w:val="22"/>
        </w:rPr>
        <w:t xml:space="preserve">INTERFACES </w:t>
      </w:r>
      <w:r w:rsidR="005A1936">
        <w:rPr>
          <w:rFonts w:ascii="Arial" w:hAnsi="Arial" w:cs="Arial"/>
          <w:b/>
          <w:bCs/>
          <w:color w:val="auto"/>
          <w:sz w:val="28"/>
          <w:szCs w:val="22"/>
        </w:rPr>
        <w:t xml:space="preserve">FINALES EN </w:t>
      </w:r>
      <w:r w:rsidRPr="00E16C9A">
        <w:rPr>
          <w:rFonts w:ascii="Arial" w:hAnsi="Arial" w:cs="Arial"/>
          <w:b/>
          <w:bCs/>
          <w:color w:val="auto"/>
          <w:sz w:val="28"/>
          <w:szCs w:val="22"/>
        </w:rPr>
        <w:t>JAVA SWING</w:t>
      </w:r>
      <w:bookmarkEnd w:id="5"/>
    </w:p>
    <w:p w14:paraId="2393E8E2" w14:textId="5C025DBB" w:rsidR="0082551C" w:rsidRDefault="00C31F09" w:rsidP="00C31F09">
      <w:pPr>
        <w:ind w:left="0"/>
      </w:pPr>
      <w:r>
        <w:rPr>
          <w:noProof/>
        </w:rPr>
        <w:drawing>
          <wp:inline distT="0" distB="0" distL="0" distR="0" wp14:anchorId="61D2C0E6" wp14:editId="46DF8795">
            <wp:extent cx="4629150" cy="3421546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254" t="16552" r="26878" b="23153"/>
                    <a:stretch/>
                  </pic:blipFill>
                  <pic:spPr bwMode="auto">
                    <a:xfrm>
                      <a:off x="0" y="0"/>
                      <a:ext cx="4646440" cy="343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1BD33" w14:textId="60CA483B" w:rsidR="002403D6" w:rsidRDefault="002403D6" w:rsidP="00C31F09">
      <w:pPr>
        <w:ind w:left="0"/>
      </w:pPr>
      <w:r>
        <w:t>INTERFAZ BIENVENIDO</w:t>
      </w:r>
    </w:p>
    <w:p w14:paraId="155DA921" w14:textId="70F093CE" w:rsidR="005A0A74" w:rsidRDefault="002403D6" w:rsidP="00C31F09">
      <w:pPr>
        <w:ind w:left="0"/>
      </w:pPr>
      <w:r>
        <w:rPr>
          <w:noProof/>
        </w:rPr>
        <w:lastRenderedPageBreak/>
        <w:drawing>
          <wp:inline distT="0" distB="0" distL="0" distR="0" wp14:anchorId="531F6ABD" wp14:editId="6EDAB8D0">
            <wp:extent cx="5228746" cy="3209925"/>
            <wp:effectExtent l="0" t="0" r="0" b="0"/>
            <wp:docPr id="674610798" name="Imagen 674610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8252" t="23350" r="28706" b="29655"/>
                    <a:stretch/>
                  </pic:blipFill>
                  <pic:spPr bwMode="auto">
                    <a:xfrm>
                      <a:off x="0" y="0"/>
                      <a:ext cx="5234631" cy="3213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A3AB9" w14:textId="28B2CDC5" w:rsidR="002403D6" w:rsidRDefault="002403D6" w:rsidP="00C31F09">
      <w:pPr>
        <w:ind w:left="0"/>
      </w:pPr>
      <w:r>
        <w:t>INTERFAZ INICIAR SESION ADMINISTRADOR</w:t>
      </w:r>
    </w:p>
    <w:p w14:paraId="5B4D0716" w14:textId="77777777" w:rsidR="002403D6" w:rsidRDefault="002403D6" w:rsidP="00C31F09">
      <w:pPr>
        <w:ind w:left="0"/>
      </w:pPr>
    </w:p>
    <w:p w14:paraId="3753630C" w14:textId="6EB0D7A8" w:rsidR="005A0A74" w:rsidRDefault="002403D6" w:rsidP="00C31F09">
      <w:pPr>
        <w:ind w:left="0"/>
      </w:pPr>
      <w:r>
        <w:rPr>
          <w:noProof/>
        </w:rPr>
        <w:drawing>
          <wp:inline distT="0" distB="0" distL="0" distR="0" wp14:anchorId="114E2DC9" wp14:editId="1CF4583A">
            <wp:extent cx="4228845" cy="3095625"/>
            <wp:effectExtent l="0" t="0" r="635" b="0"/>
            <wp:docPr id="674610799" name="Imagen 674610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9971" t="7685" r="39176" b="26109"/>
                    <a:stretch/>
                  </pic:blipFill>
                  <pic:spPr bwMode="auto">
                    <a:xfrm>
                      <a:off x="0" y="0"/>
                      <a:ext cx="4234398" cy="309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2E6BD" w14:textId="098A8340" w:rsidR="002403D6" w:rsidRDefault="002403D6" w:rsidP="00C31F09">
      <w:pPr>
        <w:ind w:left="0"/>
      </w:pPr>
      <w:r>
        <w:t>INTERFAZ SESION ADMINISTRADOR</w:t>
      </w:r>
    </w:p>
    <w:p w14:paraId="146550D0" w14:textId="5F6AA894" w:rsidR="002403D6" w:rsidRDefault="002403D6" w:rsidP="00C31F09">
      <w:pPr>
        <w:ind w:left="0"/>
      </w:pPr>
      <w:r>
        <w:rPr>
          <w:noProof/>
        </w:rPr>
        <w:lastRenderedPageBreak/>
        <w:drawing>
          <wp:inline distT="0" distB="0" distL="0" distR="0" wp14:anchorId="19D20D82" wp14:editId="3DAE8283">
            <wp:extent cx="6071075" cy="3248025"/>
            <wp:effectExtent l="0" t="0" r="6350" b="0"/>
            <wp:docPr id="674610796" name="Imagen 674610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288" b="5123"/>
                    <a:stretch/>
                  </pic:blipFill>
                  <pic:spPr bwMode="auto">
                    <a:xfrm>
                      <a:off x="0" y="0"/>
                      <a:ext cx="6077350" cy="325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42989" w14:textId="2C364C2C" w:rsidR="002403D6" w:rsidRDefault="002403D6" w:rsidP="00C31F09">
      <w:pPr>
        <w:ind w:left="0"/>
      </w:pPr>
      <w:r>
        <w:t>INTERFAZ GESTIONAR INVENTARIO(ADMINISTRADOR)</w:t>
      </w:r>
    </w:p>
    <w:p w14:paraId="4D75AB4A" w14:textId="77777777" w:rsidR="00455CC8" w:rsidRDefault="00455CC8" w:rsidP="00C31F09">
      <w:pPr>
        <w:ind w:left="0"/>
      </w:pPr>
    </w:p>
    <w:p w14:paraId="499815CA" w14:textId="1E333521" w:rsidR="00455CC8" w:rsidRDefault="00455CC8" w:rsidP="00C31F09">
      <w:pPr>
        <w:ind w:left="0"/>
      </w:pPr>
      <w:r>
        <w:rPr>
          <w:noProof/>
        </w:rPr>
        <w:drawing>
          <wp:inline distT="0" distB="0" distL="0" distR="0" wp14:anchorId="2D89F467" wp14:editId="09EFED12">
            <wp:extent cx="3228975" cy="3518364"/>
            <wp:effectExtent l="0" t="0" r="0" b="6350"/>
            <wp:docPr id="674610801" name="Imagen 674610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2572" t="12414" r="32196" b="19311"/>
                    <a:stretch/>
                  </pic:blipFill>
                  <pic:spPr bwMode="auto">
                    <a:xfrm>
                      <a:off x="0" y="0"/>
                      <a:ext cx="3232294" cy="352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11DE9" w14:textId="0266DCC9" w:rsidR="00455CC8" w:rsidRDefault="00455CC8" w:rsidP="00455CC8">
      <w:pPr>
        <w:ind w:left="0"/>
      </w:pPr>
      <w:r>
        <w:t>INTERFAZ MODIFICAR PRUDCTO(ADMINISTRADOR)</w:t>
      </w:r>
    </w:p>
    <w:p w14:paraId="4255DAB8" w14:textId="77777777" w:rsidR="002403D6" w:rsidRDefault="002403D6" w:rsidP="00C31F09">
      <w:pPr>
        <w:ind w:left="0"/>
      </w:pPr>
    </w:p>
    <w:p w14:paraId="6DEB75DA" w14:textId="15614AC9" w:rsidR="002403D6" w:rsidRDefault="002403D6" w:rsidP="00C31F09">
      <w:pPr>
        <w:ind w:left="0"/>
      </w:pPr>
      <w:r>
        <w:rPr>
          <w:noProof/>
        </w:rPr>
        <w:lastRenderedPageBreak/>
        <w:drawing>
          <wp:inline distT="0" distB="0" distL="0" distR="0" wp14:anchorId="507EAC41" wp14:editId="5101F5CE">
            <wp:extent cx="5705475" cy="3000375"/>
            <wp:effectExtent l="0" t="0" r="9525" b="9525"/>
            <wp:docPr id="674610797" name="Imagen 67461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54" b="6897"/>
                    <a:stretch/>
                  </pic:blipFill>
                  <pic:spPr bwMode="auto">
                    <a:xfrm>
                      <a:off x="0" y="0"/>
                      <a:ext cx="570547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D12AC" w14:textId="0D0DC48F" w:rsidR="002403D6" w:rsidRDefault="002403D6" w:rsidP="00C31F09">
      <w:pPr>
        <w:ind w:left="0"/>
      </w:pPr>
      <w:r>
        <w:t>INTERFAZ REALIZAR VENTA(CAJERO)</w:t>
      </w:r>
    </w:p>
    <w:p w14:paraId="1C2FB8E9" w14:textId="4FE60F54" w:rsidR="005A0A74" w:rsidRDefault="005A0A74" w:rsidP="00C31F09">
      <w:pPr>
        <w:ind w:left="0"/>
      </w:pPr>
    </w:p>
    <w:p w14:paraId="532C499D" w14:textId="757F20A4" w:rsidR="005A1936" w:rsidRPr="0082551C" w:rsidRDefault="005A1936" w:rsidP="00C31F09">
      <w:pPr>
        <w:ind w:left="0"/>
      </w:pPr>
    </w:p>
    <w:p w14:paraId="67A7C167" w14:textId="29B36D01" w:rsidR="00C31F09" w:rsidRPr="00C31F09" w:rsidRDefault="0082551C" w:rsidP="00C31F09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6" w:name="_Toc163199464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INFORMES JIRA</w:t>
      </w:r>
      <w:bookmarkEnd w:id="6"/>
    </w:p>
    <w:p w14:paraId="0B78220C" w14:textId="3C1472C0" w:rsidR="00C31F09" w:rsidRDefault="001748E0" w:rsidP="00C31F09">
      <w:pPr>
        <w:ind w:left="0"/>
      </w:pPr>
      <w:r>
        <w:rPr>
          <w:noProof/>
        </w:rPr>
        <w:drawing>
          <wp:inline distT="0" distB="0" distL="0" distR="0" wp14:anchorId="77830B76" wp14:editId="79B749AB">
            <wp:extent cx="5691899" cy="2634018"/>
            <wp:effectExtent l="0" t="0" r="444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7819" t="28009" r="4265" b="7862"/>
                    <a:stretch/>
                  </pic:blipFill>
                  <pic:spPr bwMode="auto">
                    <a:xfrm>
                      <a:off x="0" y="0"/>
                      <a:ext cx="5705951" cy="2640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07823" w14:textId="1179E74A" w:rsidR="00C31F09" w:rsidRDefault="00C31F09" w:rsidP="00C31F09">
      <w:pPr>
        <w:ind w:left="0"/>
      </w:pPr>
      <w:r>
        <w:t>INFORME DE TRABAJO COMPLETADO</w:t>
      </w:r>
    </w:p>
    <w:p w14:paraId="6F43AFD5" w14:textId="53A34DA7" w:rsidR="00C31F09" w:rsidRDefault="001748E0" w:rsidP="00C31F09">
      <w:pPr>
        <w:ind w:left="0"/>
      </w:pPr>
      <w:r>
        <w:rPr>
          <w:noProof/>
        </w:rPr>
        <w:lastRenderedPageBreak/>
        <w:drawing>
          <wp:inline distT="0" distB="0" distL="0" distR="0" wp14:anchorId="3AE6CFB1" wp14:editId="7C8DEDB5">
            <wp:extent cx="5686425" cy="2856505"/>
            <wp:effectExtent l="0" t="0" r="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8693" t="22659" r="4991" b="9160"/>
                    <a:stretch/>
                  </pic:blipFill>
                  <pic:spPr bwMode="auto">
                    <a:xfrm>
                      <a:off x="0" y="0"/>
                      <a:ext cx="5694956" cy="2860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FEEBB" w14:textId="10D7CB1B" w:rsidR="00C31F09" w:rsidRDefault="00C31F09" w:rsidP="00C31F09">
      <w:pPr>
        <w:ind w:left="0"/>
      </w:pPr>
      <w:r>
        <w:t>GRAFICO DE TRABAJO PENDIENTE</w:t>
      </w:r>
    </w:p>
    <w:p w14:paraId="6A563964" w14:textId="0551CEDF" w:rsidR="00C31F09" w:rsidRDefault="00AD22A8" w:rsidP="00C31F09">
      <w:pPr>
        <w:ind w:left="0"/>
      </w:pPr>
      <w:r>
        <w:rPr>
          <w:noProof/>
        </w:rPr>
        <w:drawing>
          <wp:inline distT="0" distB="0" distL="0" distR="0" wp14:anchorId="2E7A03A0" wp14:editId="592096DC">
            <wp:extent cx="5803375" cy="2709081"/>
            <wp:effectExtent l="0" t="0" r="698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8573" t="24775" r="3572" b="10587"/>
                    <a:stretch/>
                  </pic:blipFill>
                  <pic:spPr bwMode="auto">
                    <a:xfrm>
                      <a:off x="0" y="0"/>
                      <a:ext cx="5812298" cy="271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ACF0B" w14:textId="750B08C4" w:rsidR="00C31F09" w:rsidRDefault="00C31F09" w:rsidP="00C31F09">
      <w:pPr>
        <w:ind w:left="0"/>
      </w:pPr>
      <w:r>
        <w:t>DIAGRAMA DE FLUJO ACUMULADO</w:t>
      </w:r>
    </w:p>
    <w:p w14:paraId="0BA61A69" w14:textId="77777777" w:rsidR="00C31F09" w:rsidRPr="00C31F09" w:rsidRDefault="00C31F09" w:rsidP="00C31F09">
      <w:pPr>
        <w:ind w:left="0"/>
      </w:pPr>
    </w:p>
    <w:p w14:paraId="29B6A9F9" w14:textId="75C321A4" w:rsidR="00C31F09" w:rsidRDefault="005A1936" w:rsidP="00C31F09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7" w:name="_Toc163199465"/>
      <w:r>
        <w:rPr>
          <w:rFonts w:ascii="Arial" w:hAnsi="Arial" w:cs="Arial"/>
          <w:b/>
          <w:bCs/>
          <w:color w:val="auto"/>
          <w:sz w:val="28"/>
          <w:szCs w:val="22"/>
        </w:rPr>
        <w:t>P</w:t>
      </w:r>
      <w:r w:rsidR="00C31F09">
        <w:rPr>
          <w:rFonts w:ascii="Arial" w:hAnsi="Arial" w:cs="Arial"/>
          <w:b/>
          <w:bCs/>
          <w:color w:val="auto"/>
          <w:sz w:val="28"/>
          <w:szCs w:val="22"/>
        </w:rPr>
        <w:t>ruebas</w:t>
      </w:r>
      <w:bookmarkEnd w:id="7"/>
    </w:p>
    <w:p w14:paraId="5BE63C15" w14:textId="2D57C70D" w:rsidR="00C31F09" w:rsidRDefault="00AD44BC" w:rsidP="00C31F09">
      <w:pPr>
        <w:ind w:left="0"/>
      </w:pPr>
      <w:r>
        <w:rPr>
          <w:noProof/>
        </w:rPr>
        <w:lastRenderedPageBreak/>
        <w:drawing>
          <wp:inline distT="0" distB="0" distL="0" distR="0" wp14:anchorId="1B7C007C" wp14:editId="1A3B75F1">
            <wp:extent cx="5731510" cy="3222625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1191" w14:textId="10282640" w:rsidR="00C31F09" w:rsidRDefault="00C31F09" w:rsidP="00C31F09">
      <w:pPr>
        <w:ind w:left="0"/>
      </w:pPr>
      <w:r>
        <w:t xml:space="preserve">PRUEBAS DEL </w:t>
      </w:r>
      <w:r w:rsidR="00AD44BC">
        <w:t>CRUD-MODIFICAR PRODUCTO</w:t>
      </w:r>
    </w:p>
    <w:p w14:paraId="6D953777" w14:textId="23656B73" w:rsidR="00AD44BC" w:rsidRDefault="00AD44BC" w:rsidP="00C31F09">
      <w:pPr>
        <w:ind w:left="0"/>
      </w:pPr>
      <w:r>
        <w:rPr>
          <w:noProof/>
        </w:rPr>
        <w:drawing>
          <wp:inline distT="0" distB="0" distL="0" distR="0" wp14:anchorId="04D7E902" wp14:editId="142FF3BD">
            <wp:extent cx="5731510" cy="3222625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9BEC" w14:textId="55C3E967" w:rsidR="00AD44BC" w:rsidRDefault="00AD44BC" w:rsidP="00AD44BC">
      <w:pPr>
        <w:ind w:left="0"/>
      </w:pPr>
      <w:r>
        <w:t>PRUEBAS DEL CRUD-</w:t>
      </w:r>
      <w:r>
        <w:t>ELIMINAR</w:t>
      </w:r>
      <w:r>
        <w:t xml:space="preserve"> PRODUCTO</w:t>
      </w:r>
    </w:p>
    <w:p w14:paraId="38C0FE4F" w14:textId="4A10E199" w:rsidR="00C31F09" w:rsidRDefault="00D90C5C" w:rsidP="00C31F09">
      <w:pPr>
        <w:ind w:left="0"/>
      </w:pPr>
      <w:r>
        <w:rPr>
          <w:noProof/>
        </w:rPr>
        <w:lastRenderedPageBreak/>
        <w:drawing>
          <wp:inline distT="0" distB="0" distL="0" distR="0" wp14:anchorId="04AB8600" wp14:editId="70FA7A09">
            <wp:extent cx="5731510" cy="3222625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95DD" w14:textId="7DD62612" w:rsidR="00D90C5C" w:rsidRDefault="00D90C5C" w:rsidP="00D90C5C">
      <w:pPr>
        <w:ind w:left="0"/>
      </w:pPr>
      <w:r>
        <w:t>PRUEBAS DEL CRUD-</w:t>
      </w:r>
      <w:r>
        <w:t>BUSCAR</w:t>
      </w:r>
      <w:r>
        <w:t xml:space="preserve"> PRODUCTO</w:t>
      </w:r>
    </w:p>
    <w:p w14:paraId="5F7668B2" w14:textId="7F4972A4" w:rsidR="00D90C5C" w:rsidRDefault="00393747" w:rsidP="00C31F09">
      <w:pPr>
        <w:ind w:left="0"/>
      </w:pPr>
      <w:r>
        <w:rPr>
          <w:noProof/>
        </w:rPr>
        <w:drawing>
          <wp:inline distT="0" distB="0" distL="0" distR="0" wp14:anchorId="3FBFEE32" wp14:editId="6437738E">
            <wp:extent cx="5731510" cy="3222625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D18B" w14:textId="77777777" w:rsidR="00D90C5C" w:rsidRDefault="00D90C5C" w:rsidP="00C31F09">
      <w:pPr>
        <w:ind w:left="0"/>
      </w:pPr>
    </w:p>
    <w:p w14:paraId="6C5F1A17" w14:textId="6D51092A" w:rsidR="00C31F09" w:rsidRDefault="00C31F09" w:rsidP="00AD51BF">
      <w:pPr>
        <w:ind w:left="0"/>
      </w:pPr>
      <w:r>
        <w:t xml:space="preserve">PRUEBAS DE LA </w:t>
      </w:r>
      <w:r w:rsidR="00393747">
        <w:t>CRUD-REALIZAR VENTA-AGREGAR PRODUCTO</w:t>
      </w:r>
      <w:r w:rsidR="00AD51BF">
        <w:t xml:space="preserve"> DISPONIBLE</w:t>
      </w:r>
    </w:p>
    <w:p w14:paraId="2CA4BAC2" w14:textId="7B6F53CA" w:rsidR="00AD51BF" w:rsidRDefault="00AD51BF" w:rsidP="00AD51BF">
      <w:pPr>
        <w:ind w:left="0"/>
      </w:pPr>
      <w:r>
        <w:rPr>
          <w:noProof/>
        </w:rPr>
        <w:lastRenderedPageBreak/>
        <w:drawing>
          <wp:inline distT="0" distB="0" distL="0" distR="0" wp14:anchorId="78EE7712" wp14:editId="46F002FF">
            <wp:extent cx="5731510" cy="3222625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4ECC" w14:textId="77777777" w:rsidR="00AD51BF" w:rsidRDefault="00AD51BF" w:rsidP="00AD51BF">
      <w:pPr>
        <w:ind w:left="0"/>
      </w:pPr>
    </w:p>
    <w:p w14:paraId="325E01E0" w14:textId="1E865D5D" w:rsidR="00AD51BF" w:rsidRPr="006A73E4" w:rsidRDefault="00AD51BF" w:rsidP="00AD51BF">
      <w:pPr>
        <w:ind w:left="0"/>
      </w:pPr>
      <w:r>
        <w:t xml:space="preserve">PRUEBAS DE LA CRUD-REALIZAR VENTA-AGREGAR PRODUCTO </w:t>
      </w:r>
      <w:r>
        <w:t>AGOTADO</w:t>
      </w:r>
    </w:p>
    <w:p w14:paraId="1778D713" w14:textId="5AB7F3A1" w:rsidR="00C31F09" w:rsidRDefault="00AD51BF" w:rsidP="00C31F09">
      <w:pPr>
        <w:pStyle w:val="Destinatario"/>
        <w:ind w:left="0"/>
      </w:pPr>
      <w:r>
        <w:rPr>
          <w:noProof/>
        </w:rPr>
        <w:drawing>
          <wp:inline distT="0" distB="0" distL="0" distR="0" wp14:anchorId="5E0A3EA1" wp14:editId="41A0AF5A">
            <wp:extent cx="5731510" cy="3222625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511C" w14:textId="77777777" w:rsidR="00AD51BF" w:rsidRDefault="00AD51BF" w:rsidP="00C31F09">
      <w:pPr>
        <w:pStyle w:val="Destinatario"/>
        <w:ind w:left="0"/>
      </w:pPr>
    </w:p>
    <w:p w14:paraId="4E352BBB" w14:textId="2303CDE7" w:rsidR="00AD51BF" w:rsidRPr="006A73E4" w:rsidRDefault="00AD51BF" w:rsidP="00AD51BF">
      <w:pPr>
        <w:ind w:left="0"/>
      </w:pPr>
      <w:r>
        <w:t xml:space="preserve">PRUEBAS DE LA CRUD-REALIZAR VENTA-AGREGAR PRODUCTO </w:t>
      </w:r>
      <w:r>
        <w:t>NO DISPONIBLE</w:t>
      </w:r>
    </w:p>
    <w:p w14:paraId="46F55E73" w14:textId="77777777" w:rsidR="00AD51BF" w:rsidRPr="006A73E4" w:rsidRDefault="00AD51BF" w:rsidP="00C31F09">
      <w:pPr>
        <w:pStyle w:val="Destinatario"/>
        <w:ind w:left="0"/>
      </w:pPr>
    </w:p>
    <w:p w14:paraId="11DFAAFA" w14:textId="2DA8DD1C" w:rsidR="00C31F09" w:rsidRDefault="00AD51BF" w:rsidP="00C31F09">
      <w:pPr>
        <w:pStyle w:val="Destinatario"/>
        <w:ind w:left="0"/>
      </w:pPr>
      <w:r>
        <w:rPr>
          <w:noProof/>
        </w:rPr>
        <w:drawing>
          <wp:inline distT="0" distB="0" distL="0" distR="0" wp14:anchorId="42374E91" wp14:editId="4DE61820">
            <wp:extent cx="5731510" cy="3222625"/>
            <wp:effectExtent l="0" t="0" r="254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6F48" w14:textId="77777777" w:rsidR="00B3327E" w:rsidRDefault="00B3327E" w:rsidP="00C31F09">
      <w:pPr>
        <w:pStyle w:val="Destinatario"/>
        <w:ind w:left="0"/>
      </w:pPr>
    </w:p>
    <w:p w14:paraId="5EB650C8" w14:textId="0D53166F" w:rsidR="00B3327E" w:rsidRPr="006A73E4" w:rsidRDefault="00B3327E" w:rsidP="00B3327E">
      <w:pPr>
        <w:ind w:left="0"/>
      </w:pPr>
      <w:r>
        <w:t>PRUEBAS DE LA CRUD-REALIZAR VENTA-</w:t>
      </w:r>
      <w:r>
        <w:t>ELIMINAR</w:t>
      </w:r>
      <w:r>
        <w:t xml:space="preserve"> PRODUCTO </w:t>
      </w:r>
      <w:r>
        <w:t>DE LA VENTA</w:t>
      </w:r>
    </w:p>
    <w:p w14:paraId="69789BD2" w14:textId="037C9D61" w:rsidR="001912F5" w:rsidRPr="001748E0" w:rsidRDefault="00B3327E" w:rsidP="006A73E4">
      <w:pPr>
        <w:pStyle w:val="Destinatario"/>
        <w:ind w:left="0"/>
      </w:pPr>
      <w:r>
        <w:rPr>
          <w:noProof/>
        </w:rPr>
        <w:drawing>
          <wp:inline distT="0" distB="0" distL="0" distR="0" wp14:anchorId="53932B38" wp14:editId="2D6C2198">
            <wp:extent cx="5731510" cy="3222625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12F5" w:rsidRPr="001748E0" w:rsidSect="00D932A4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097DB5" w14:textId="77777777" w:rsidR="007E65BB" w:rsidRDefault="007E65BB" w:rsidP="00A66B18">
      <w:pPr>
        <w:spacing w:before="0" w:after="0"/>
      </w:pPr>
      <w:r>
        <w:separator/>
      </w:r>
    </w:p>
  </w:endnote>
  <w:endnote w:type="continuationSeparator" w:id="0">
    <w:p w14:paraId="72C2AE3B" w14:textId="77777777" w:rsidR="007E65BB" w:rsidRDefault="007E65BB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030E46" w14:textId="77777777" w:rsidR="007E65BB" w:rsidRDefault="007E65BB" w:rsidP="00A66B18">
      <w:pPr>
        <w:spacing w:before="0" w:after="0"/>
      </w:pPr>
      <w:r>
        <w:separator/>
      </w:r>
    </w:p>
  </w:footnote>
  <w:footnote w:type="continuationSeparator" w:id="0">
    <w:p w14:paraId="728F2E6D" w14:textId="77777777" w:rsidR="007E65BB" w:rsidRDefault="007E65BB" w:rsidP="00A66B18"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removePersonalInformation/>
  <w:removeDateAndTim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73E4"/>
    <w:rsid w:val="00030C2F"/>
    <w:rsid w:val="00083BAA"/>
    <w:rsid w:val="0010680C"/>
    <w:rsid w:val="00152B0B"/>
    <w:rsid w:val="001748E0"/>
    <w:rsid w:val="001766D6"/>
    <w:rsid w:val="001912F5"/>
    <w:rsid w:val="00192419"/>
    <w:rsid w:val="001A06E1"/>
    <w:rsid w:val="001C270D"/>
    <w:rsid w:val="001E2320"/>
    <w:rsid w:val="00214E28"/>
    <w:rsid w:val="002403D6"/>
    <w:rsid w:val="00352B81"/>
    <w:rsid w:val="003560E3"/>
    <w:rsid w:val="003928E3"/>
    <w:rsid w:val="00393747"/>
    <w:rsid w:val="00394757"/>
    <w:rsid w:val="003A0150"/>
    <w:rsid w:val="003C1247"/>
    <w:rsid w:val="003E24DF"/>
    <w:rsid w:val="003E4A1F"/>
    <w:rsid w:val="0041428F"/>
    <w:rsid w:val="00455CC8"/>
    <w:rsid w:val="004A2B0D"/>
    <w:rsid w:val="004B1502"/>
    <w:rsid w:val="005A0A74"/>
    <w:rsid w:val="005A1936"/>
    <w:rsid w:val="005C2210"/>
    <w:rsid w:val="005C3E6E"/>
    <w:rsid w:val="006116F1"/>
    <w:rsid w:val="00615018"/>
    <w:rsid w:val="0062123A"/>
    <w:rsid w:val="00646E75"/>
    <w:rsid w:val="006A73E4"/>
    <w:rsid w:val="006E79B8"/>
    <w:rsid w:val="006F6F10"/>
    <w:rsid w:val="00725185"/>
    <w:rsid w:val="00783E79"/>
    <w:rsid w:val="007B5AE8"/>
    <w:rsid w:val="007E65BB"/>
    <w:rsid w:val="007F5192"/>
    <w:rsid w:val="00821172"/>
    <w:rsid w:val="0082551C"/>
    <w:rsid w:val="00831721"/>
    <w:rsid w:val="0084476E"/>
    <w:rsid w:val="00862A06"/>
    <w:rsid w:val="008E27D1"/>
    <w:rsid w:val="009E2968"/>
    <w:rsid w:val="00A26FE7"/>
    <w:rsid w:val="00A66B18"/>
    <w:rsid w:val="00A6783B"/>
    <w:rsid w:val="00A96CF8"/>
    <w:rsid w:val="00AA089B"/>
    <w:rsid w:val="00AD22A8"/>
    <w:rsid w:val="00AD44BC"/>
    <w:rsid w:val="00AD51BF"/>
    <w:rsid w:val="00AE1388"/>
    <w:rsid w:val="00AF3982"/>
    <w:rsid w:val="00B3327E"/>
    <w:rsid w:val="00B50294"/>
    <w:rsid w:val="00B57D6E"/>
    <w:rsid w:val="00B93312"/>
    <w:rsid w:val="00BA2092"/>
    <w:rsid w:val="00C31F09"/>
    <w:rsid w:val="00C701F7"/>
    <w:rsid w:val="00C70786"/>
    <w:rsid w:val="00D10958"/>
    <w:rsid w:val="00D66593"/>
    <w:rsid w:val="00D8671B"/>
    <w:rsid w:val="00D90C5C"/>
    <w:rsid w:val="00D932A4"/>
    <w:rsid w:val="00DA7EBB"/>
    <w:rsid w:val="00DE1023"/>
    <w:rsid w:val="00DE6DA2"/>
    <w:rsid w:val="00DF2D30"/>
    <w:rsid w:val="00E16C9A"/>
    <w:rsid w:val="00E178F7"/>
    <w:rsid w:val="00E4454A"/>
    <w:rsid w:val="00E4786A"/>
    <w:rsid w:val="00E55D74"/>
    <w:rsid w:val="00E6129A"/>
    <w:rsid w:val="00E6540C"/>
    <w:rsid w:val="00E81A17"/>
    <w:rsid w:val="00E81E2A"/>
    <w:rsid w:val="00E84F9B"/>
    <w:rsid w:val="00ED1F20"/>
    <w:rsid w:val="00EE0952"/>
    <w:rsid w:val="00F868D9"/>
    <w:rsid w:val="00FE0F43"/>
    <w:rsid w:val="00FF1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B81F30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MX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A6783B"/>
    <w:pPr>
      <w:spacing w:before="40" w:after="360"/>
      <w:ind w:left="720" w:right="720"/>
    </w:pPr>
    <w:rPr>
      <w:rFonts w:eastAsiaTheme="minorHAnsi"/>
      <w:color w:val="595959" w:themeColor="text1" w:themeTint="A6"/>
      <w:kern w:val="20"/>
      <w:szCs w:val="20"/>
    </w:rPr>
  </w:style>
  <w:style w:type="paragraph" w:styleId="Ttulo1">
    <w:name w:val="heading 1"/>
    <w:basedOn w:val="Normal"/>
    <w:next w:val="Normal"/>
    <w:link w:val="Ttulo1Car"/>
    <w:uiPriority w:val="9"/>
    <w:unhideWhenUsed/>
    <w:qFormat/>
    <w:rsid w:val="003E24DF"/>
    <w:pPr>
      <w:spacing w:before="0"/>
      <w:contextualSpacing/>
      <w:outlineLvl w:val="0"/>
    </w:pPr>
    <w:rPr>
      <w:rFonts w:asciiTheme="majorHAnsi" w:eastAsiaTheme="majorEastAsia" w:hAnsiTheme="majorHAnsi" w:cstheme="majorBidi"/>
      <w:caps/>
      <w:color w:val="112F51" w:themeColor="accent1" w:themeShade="BF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112F5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E24DF"/>
    <w:rPr>
      <w:rFonts w:asciiTheme="majorHAnsi" w:eastAsiaTheme="majorEastAsia" w:hAnsiTheme="majorHAnsi" w:cstheme="majorBidi"/>
      <w:caps/>
      <w:color w:val="112F51" w:themeColor="accent1" w:themeShade="BF"/>
      <w:kern w:val="20"/>
      <w:sz w:val="20"/>
      <w:szCs w:val="20"/>
    </w:rPr>
  </w:style>
  <w:style w:type="paragraph" w:customStyle="1" w:styleId="Destinatario">
    <w:name w:val="Destinatario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do">
    <w:name w:val="Salutation"/>
    <w:basedOn w:val="Normal"/>
    <w:link w:val="SaludoCar"/>
    <w:uiPriority w:val="4"/>
    <w:unhideWhenUsed/>
    <w:qFormat/>
    <w:rsid w:val="00A66B18"/>
    <w:pPr>
      <w:spacing w:before="720"/>
    </w:pPr>
  </w:style>
  <w:style w:type="character" w:customStyle="1" w:styleId="SaludoCar">
    <w:name w:val="Saludo Car"/>
    <w:basedOn w:val="Fuentedeprrafopredeter"/>
    <w:link w:val="Saludo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ierre">
    <w:name w:val="Closing"/>
    <w:basedOn w:val="Normal"/>
    <w:next w:val="Firma"/>
    <w:link w:val="CierreCar"/>
    <w:uiPriority w:val="6"/>
    <w:unhideWhenUsed/>
    <w:qFormat/>
    <w:rsid w:val="00A6783B"/>
    <w:pPr>
      <w:spacing w:before="480" w:after="960"/>
    </w:pPr>
  </w:style>
  <w:style w:type="character" w:customStyle="1" w:styleId="CierreCar">
    <w:name w:val="Cierre Car"/>
    <w:basedOn w:val="Fuentedeprrafopredeter"/>
    <w:link w:val="Cierre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Firma">
    <w:name w:val="Signature"/>
    <w:basedOn w:val="Normal"/>
    <w:link w:val="FirmaC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customStyle="1" w:styleId="FirmaCar">
    <w:name w:val="Firma Car"/>
    <w:basedOn w:val="Fuentedeprrafopredeter"/>
    <w:link w:val="Firma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3E24DF"/>
    <w:pPr>
      <w:spacing w:after="0"/>
      <w:jc w:val="right"/>
    </w:pPr>
  </w:style>
  <w:style w:type="character" w:customStyle="1" w:styleId="EncabezadoCar">
    <w:name w:val="Encabezado Car"/>
    <w:basedOn w:val="Fuentedeprrafopredeter"/>
    <w:link w:val="Encabezado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Textoennegrita">
    <w:name w:val="Strong"/>
    <w:basedOn w:val="Fuentedeprrafopredeter"/>
    <w:uiPriority w:val="1"/>
    <w:semiHidden/>
    <w:rsid w:val="003E24DF"/>
    <w:rPr>
      <w:b/>
      <w:bCs/>
    </w:rPr>
  </w:style>
  <w:style w:type="paragraph" w:customStyle="1" w:styleId="Informacindecontacto">
    <w:name w:val="Información de contact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customStyle="1" w:styleId="Ttulo2Car">
    <w:name w:val="Título 2 Car"/>
    <w:basedOn w:val="Fuentedeprrafopredeter"/>
    <w:link w:val="Ttulo2"/>
    <w:uiPriority w:val="9"/>
    <w:rsid w:val="004A2B0D"/>
    <w:rPr>
      <w:rFonts w:asciiTheme="majorHAnsi" w:eastAsiaTheme="majorEastAsia" w:hAnsiTheme="majorHAnsi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1766D6"/>
    <w:rPr>
      <w:color w:val="808080"/>
    </w:rPr>
  </w:style>
  <w:style w:type="paragraph" w:styleId="Piedepgina">
    <w:name w:val="footer"/>
    <w:basedOn w:val="Normal"/>
    <w:link w:val="PiedepginaC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customStyle="1" w:styleId="Logotipo">
    <w:name w:val="Logotipo"/>
    <w:basedOn w:val="Normal"/>
    <w:next w:val="Normal"/>
    <w:link w:val="Carcterdelogotipo"/>
    <w:qFormat/>
    <w:rsid w:val="00AA089B"/>
    <w:pPr>
      <w:spacing w:before="0" w:after="0"/>
      <w:ind w:left="-180" w:right="-24"/>
      <w:jc w:val="center"/>
    </w:pPr>
    <w:rPr>
      <w:rFonts w:hAnsi="Calibri"/>
      <w:b/>
      <w:bCs/>
      <w:color w:val="FFFFFF" w:themeColor="background1"/>
      <w:spacing w:val="120"/>
      <w:kern w:val="24"/>
      <w:sz w:val="44"/>
      <w:szCs w:val="48"/>
    </w:rPr>
  </w:style>
  <w:style w:type="character" w:customStyle="1" w:styleId="Carcterdelogotipo">
    <w:name w:val="Carácter de logotipo"/>
    <w:basedOn w:val="Fuentedeprrafopredeter"/>
    <w:link w:val="Logotipo"/>
    <w:rsid w:val="00AA089B"/>
    <w:rPr>
      <w:rFonts w:eastAsiaTheme="minorHAnsi" w:hAnsi="Calibri"/>
      <w:b/>
      <w:bCs/>
      <w:color w:val="FFFFFF" w:themeColor="background1"/>
      <w:spacing w:val="120"/>
      <w:kern w:val="24"/>
      <w:sz w:val="44"/>
      <w:szCs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932A4"/>
    <w:pPr>
      <w:keepNext/>
      <w:keepLines/>
      <w:spacing w:before="240" w:after="0" w:line="259" w:lineRule="auto"/>
      <w:ind w:left="0" w:right="0"/>
      <w:contextualSpacing w:val="0"/>
      <w:outlineLvl w:val="9"/>
    </w:pPr>
    <w:rPr>
      <w:caps w:val="0"/>
      <w:kern w:val="0"/>
      <w:sz w:val="32"/>
      <w:szCs w:val="32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D932A4"/>
    <w:pPr>
      <w:spacing w:after="100"/>
      <w:ind w:left="0"/>
    </w:pPr>
  </w:style>
  <w:style w:type="character" w:styleId="Hipervnculo">
    <w:name w:val="Hyperlink"/>
    <w:basedOn w:val="Fuentedeprrafopredeter"/>
    <w:uiPriority w:val="99"/>
    <w:unhideWhenUsed/>
    <w:rsid w:val="00D932A4"/>
    <w:rPr>
      <w:color w:val="F49100" w:themeColor="hyperlink"/>
      <w:u w:val="single"/>
    </w:rPr>
  </w:style>
  <w:style w:type="table" w:styleId="Tablaconcuadrcula">
    <w:name w:val="Table Grid"/>
    <w:basedOn w:val="Tablanormal"/>
    <w:uiPriority w:val="39"/>
    <w:rsid w:val="00E44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RLOS\AppData\Local\Microsoft\Office\16.0\DTS\es-MX%7bEBBE36BC-B91D-450A-A4C5-41C2FAB96677%7d\%7bF5AEEA73-4215-4E24-B8AF-A855C55129AC%7dtf56348247_win32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09AE5A-B3B6-44BC-8570-615CB5E05A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3428B7B-A1F9-4CED-B52D-314C139B24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3B74C0E-7993-40E1-930F-CF78C434EB6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8BB16187-C341-4E0B-A744-699CB8CB4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{F5AEEA73-4215-4E24-B8AF-A855C55129AC}tf56348247_win32</Template>
  <TotalTime>0</TotalTime>
  <Pages>26</Pages>
  <Words>484</Words>
  <Characters>2663</Characters>
  <Application>Microsoft Office Word</Application>
  <DocSecurity>0</DocSecurity>
  <Lines>22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2024-04-16T16:23:00Z</dcterms:created>
  <dcterms:modified xsi:type="dcterms:W3CDTF">2024-04-25T21:41:00Z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